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AD7B" w14:textId="615A874C" w:rsidR="00D077E9" w:rsidRDefault="00F14A8F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0BF208ED" wp14:editId="1D582633">
                <wp:simplePos x="0" y="0"/>
                <wp:positionH relativeFrom="column">
                  <wp:posOffset>-376989</wp:posOffset>
                </wp:positionH>
                <wp:positionV relativeFrom="margin">
                  <wp:align>top</wp:align>
                </wp:positionV>
                <wp:extent cx="3938905" cy="13258800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1325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AE4C4" id="Rectángulo 3" o:spid="_x0000_s1026" alt="rectángulo blanco para texto en portada" style="position:absolute;margin-left:-29.7pt;margin-top:0;width:310.15pt;height:1044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" fillcolor="white [3212]" stroked="f" strokeweight="2pt">
                <v:fill opacity="40092f"/>
                <w10:wrap anchory="margin"/>
              </v:rect>
            </w:pict>
          </mc:Fallback>
        </mc:AlternateContent>
      </w:r>
      <w:r w:rsidR="00AD55BC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96AF0B2" wp14:editId="6D2ECDD7">
                <wp:simplePos x="0" y="0"/>
                <wp:positionH relativeFrom="margin">
                  <wp:posOffset>-144780</wp:posOffset>
                </wp:positionH>
                <wp:positionV relativeFrom="paragraph">
                  <wp:posOffset>259080</wp:posOffset>
                </wp:positionV>
                <wp:extent cx="3528695" cy="10287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69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11A2BD" w14:textId="76790FC7" w:rsidR="00D077E9" w:rsidRPr="0081262E" w:rsidRDefault="00AD55BC" w:rsidP="00BE7D00">
                            <w:pPr>
                              <w:pStyle w:val="Ttulo"/>
                              <w:rPr>
                                <w:smallCaps/>
                                <w:color w:val="auto"/>
                                <w:sz w:val="62"/>
                                <w:szCs w:val="62"/>
                                <w:lang w:val="en-US"/>
                              </w:rPr>
                            </w:pPr>
                            <w:r>
                              <w:rPr>
                                <w:smallCaps/>
                                <w:color w:val="auto"/>
                                <w:sz w:val="62"/>
                                <w:szCs w:val="62"/>
                                <w:lang w:val="en-US" w:bidi="es-ES"/>
                              </w:rPr>
                              <w:t>Documento de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6AF0B2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-11.4pt;margin-top:20.4pt;width:277.85pt;height:81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" filled="f" stroked="f" strokeweight=".5pt">
                <v:textbox>
                  <w:txbxContent>
                    <w:p w14:paraId="1711A2BD" w14:textId="76790FC7" w:rsidR="00D077E9" w:rsidRPr="0081262E" w:rsidRDefault="00AD55BC" w:rsidP="00BE7D00">
                      <w:pPr>
                        <w:pStyle w:val="Ttulo"/>
                        <w:rPr>
                          <w:smallCaps/>
                          <w:color w:val="auto"/>
                          <w:sz w:val="62"/>
                          <w:szCs w:val="62"/>
                          <w:lang w:val="en-US"/>
                        </w:rPr>
                      </w:pPr>
                      <w:r>
                        <w:rPr>
                          <w:smallCaps/>
                          <w:color w:val="auto"/>
                          <w:sz w:val="62"/>
                          <w:szCs w:val="62"/>
                          <w:lang w:val="en-US" w:bidi="es-ES"/>
                        </w:rPr>
                        <w:t>Documento de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387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E7BC829" wp14:editId="6AC4A1D8">
            <wp:simplePos x="0" y="0"/>
            <wp:positionH relativeFrom="page">
              <wp:align>left</wp:align>
            </wp:positionH>
            <wp:positionV relativeFrom="page">
              <wp:posOffset>-113030</wp:posOffset>
            </wp:positionV>
            <wp:extent cx="7957898" cy="4475748"/>
            <wp:effectExtent l="0" t="0" r="508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7898" cy="4475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C47B98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F3F40A" w14:textId="17E56740" w:rsidR="00D077E9" w:rsidRDefault="00D077E9" w:rsidP="00AB02A7">
            <w:pPr>
              <w:rPr>
                <w:noProof/>
              </w:rPr>
            </w:pPr>
          </w:p>
          <w:p w14:paraId="13E611DB" w14:textId="401821ED" w:rsidR="00D077E9" w:rsidRDefault="00AD55BC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751B4930" wp14:editId="7D7DF52F">
                      <wp:simplePos x="0" y="0"/>
                      <wp:positionH relativeFrom="margin">
                        <wp:posOffset>-91440</wp:posOffset>
                      </wp:positionH>
                      <wp:positionV relativeFrom="paragraph">
                        <wp:posOffset>854075</wp:posOffset>
                      </wp:positionV>
                      <wp:extent cx="3528695" cy="800100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800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EE6A" w14:textId="6647FC34" w:rsidR="0002343F" w:rsidRPr="002406E0" w:rsidRDefault="00E73BE5" w:rsidP="00E73BE5">
                                  <w:pPr>
                                    <w:pStyle w:val="Ttulo"/>
                                    <w:rPr>
                                      <w:color w:val="auto"/>
                                      <w:sz w:val="36"/>
                                      <w:szCs w:val="36"/>
                                      <w:lang w:bidi="es-ES"/>
                                    </w:rPr>
                                  </w:pPr>
                                  <w:r w:rsidRPr="002406E0">
                                    <w:rPr>
                                      <w:color w:val="auto"/>
                                      <w:sz w:val="36"/>
                                      <w:szCs w:val="36"/>
                                      <w:lang w:bidi="es-ES"/>
                                    </w:rPr>
                                    <w:t>Taller Mecánico</w:t>
                                  </w:r>
                                  <w:r w:rsidR="0002343F" w:rsidRPr="002406E0">
                                    <w:rPr>
                                      <w:color w:val="auto"/>
                                      <w:sz w:val="36"/>
                                      <w:szCs w:val="36"/>
                                      <w:lang w:bidi="es-ES"/>
                                    </w:rPr>
                                    <w:t xml:space="preserve"> – </w:t>
                                  </w:r>
                                </w:p>
                                <w:p w14:paraId="795234EF" w14:textId="0662194A" w:rsidR="00E73BE5" w:rsidRPr="00AD55BC" w:rsidRDefault="00E73BE5" w:rsidP="00E73BE5">
                                  <w:pPr>
                                    <w:pStyle w:val="Ttulo"/>
                                    <w:rPr>
                                      <w:smallCaps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 w:rsidRPr="002406E0">
                                    <w:rPr>
                                      <w:color w:val="auto"/>
                                      <w:sz w:val="36"/>
                                      <w:szCs w:val="36"/>
                                      <w:lang w:bidi="es-ES"/>
                                    </w:rPr>
                                    <w:t>Alto Pistón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B4930" id="Cuadro de texto 10" o:spid="_x0000_s1027" type="#_x0000_t202" style="position:absolute;margin-left:-7.2pt;margin-top:67.25pt;width:277.85pt;height:63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" filled="f" stroked="f" strokeweight=".5pt">
                      <v:textbox>
                        <w:txbxContent>
                          <w:p w14:paraId="7C70EE6A" w14:textId="6647FC34" w:rsidR="0002343F" w:rsidRPr="002406E0" w:rsidRDefault="00E73BE5" w:rsidP="00E73BE5">
                            <w:pPr>
                              <w:pStyle w:val="Ttulo"/>
                              <w:rPr>
                                <w:color w:val="auto"/>
                                <w:sz w:val="36"/>
                                <w:szCs w:val="36"/>
                                <w:lang w:bidi="es-ES"/>
                              </w:rPr>
                            </w:pPr>
                            <w:r w:rsidRPr="002406E0">
                              <w:rPr>
                                <w:color w:val="auto"/>
                                <w:sz w:val="36"/>
                                <w:szCs w:val="36"/>
                                <w:lang w:bidi="es-ES"/>
                              </w:rPr>
                              <w:t>Taller Mecánico</w:t>
                            </w:r>
                            <w:r w:rsidR="0002343F" w:rsidRPr="002406E0">
                              <w:rPr>
                                <w:color w:val="auto"/>
                                <w:sz w:val="36"/>
                                <w:szCs w:val="36"/>
                                <w:lang w:bidi="es-ES"/>
                              </w:rPr>
                              <w:t xml:space="preserve"> – </w:t>
                            </w:r>
                          </w:p>
                          <w:p w14:paraId="795234EF" w14:textId="0662194A" w:rsidR="00E73BE5" w:rsidRPr="00AD55BC" w:rsidRDefault="00E73BE5" w:rsidP="00E73BE5">
                            <w:pPr>
                              <w:pStyle w:val="Ttulo"/>
                              <w:rPr>
                                <w:smallCaps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2406E0">
                              <w:rPr>
                                <w:color w:val="auto"/>
                                <w:sz w:val="36"/>
                                <w:szCs w:val="36"/>
                                <w:lang w:bidi="es-ES"/>
                              </w:rPr>
                              <w:t>Alto Pistón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08AC5A6A" wp14:editId="0A303A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768350</wp:posOffset>
                      </wp:positionV>
                      <wp:extent cx="1493949" cy="0"/>
                      <wp:effectExtent l="0" t="19050" r="30480" b="19050"/>
                      <wp:wrapNone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9A436F" id="Conector recto 6" o:spid="_x0000_s1026" alt="divisor de texto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0.5pt" to="117.6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" strokecolor="#c00000" strokeweight="3pt"/>
                  </w:pict>
                </mc:Fallback>
              </mc:AlternateContent>
            </w:r>
          </w:p>
        </w:tc>
      </w:tr>
      <w:tr w:rsidR="00D077E9" w14:paraId="6DC85827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6A54802" w14:textId="5B78B081" w:rsidR="00D077E9" w:rsidRDefault="00D077E9" w:rsidP="00AB02A7">
            <w:pPr>
              <w:rPr>
                <w:noProof/>
              </w:rPr>
            </w:pPr>
          </w:p>
        </w:tc>
      </w:tr>
      <w:tr w:rsidR="00D077E9" w14:paraId="0272CE3B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EAD1CB" w14:textId="43357ED4" w:rsidR="00D077E9" w:rsidRDefault="00D077E9" w:rsidP="00AB02A7">
            <w:pPr>
              <w:rPr>
                <w:noProof/>
              </w:rPr>
            </w:pPr>
          </w:p>
          <w:p w14:paraId="2C999EB1" w14:textId="77777777" w:rsidR="00E507C1" w:rsidRDefault="00E507C1" w:rsidP="00AB02A7">
            <w:pPr>
              <w:rPr>
                <w:noProof/>
              </w:rPr>
            </w:pPr>
          </w:p>
          <w:p w14:paraId="007F3BE1" w14:textId="70EFF58E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8114D17" w14:textId="4854BF7D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642E956" w14:textId="0E249A48" w:rsidR="008D7387" w:rsidRDefault="008D7387" w:rsidP="00AB02A7">
            <w:pPr>
              <w:rPr>
                <w:noProof/>
                <w:sz w:val="10"/>
                <w:szCs w:val="10"/>
              </w:rPr>
            </w:pPr>
          </w:p>
          <w:p w14:paraId="2D3F7FF8" w14:textId="781D0F54" w:rsidR="008D7387" w:rsidRDefault="008D7387" w:rsidP="00AB02A7">
            <w:pPr>
              <w:rPr>
                <w:noProof/>
                <w:sz w:val="10"/>
                <w:szCs w:val="10"/>
              </w:rPr>
            </w:pPr>
          </w:p>
          <w:p w14:paraId="0DE1F93D" w14:textId="3123460B" w:rsidR="008D7387" w:rsidRDefault="008D7387" w:rsidP="00AB02A7">
            <w:pPr>
              <w:rPr>
                <w:noProof/>
                <w:sz w:val="10"/>
                <w:szCs w:val="10"/>
              </w:rPr>
            </w:pPr>
          </w:p>
          <w:p w14:paraId="3142E645" w14:textId="6E88A979" w:rsidR="008D7387" w:rsidRDefault="008D7387" w:rsidP="00AB02A7">
            <w:pPr>
              <w:rPr>
                <w:noProof/>
                <w:sz w:val="10"/>
                <w:szCs w:val="10"/>
              </w:rPr>
            </w:pPr>
          </w:p>
          <w:p w14:paraId="0BDA80F2" w14:textId="58916C4D" w:rsidR="008D7387" w:rsidRDefault="008D7387" w:rsidP="00AB02A7">
            <w:pPr>
              <w:rPr>
                <w:noProof/>
                <w:sz w:val="10"/>
                <w:szCs w:val="10"/>
              </w:rPr>
            </w:pPr>
          </w:p>
          <w:p w14:paraId="5DF49C24" w14:textId="0C16E693" w:rsidR="008D7387" w:rsidRDefault="008D7387" w:rsidP="00AB02A7">
            <w:pPr>
              <w:rPr>
                <w:noProof/>
                <w:sz w:val="10"/>
                <w:szCs w:val="10"/>
              </w:rPr>
            </w:pPr>
          </w:p>
          <w:p w14:paraId="6598528B" w14:textId="1FA380BB" w:rsidR="008D7387" w:rsidRDefault="008D7387" w:rsidP="00AB02A7">
            <w:pPr>
              <w:rPr>
                <w:noProof/>
                <w:sz w:val="10"/>
                <w:szCs w:val="10"/>
              </w:rPr>
            </w:pPr>
          </w:p>
          <w:p w14:paraId="5E8E3E6E" w14:textId="11FDDA28" w:rsidR="008D7387" w:rsidRDefault="008D7387" w:rsidP="00AB02A7">
            <w:pPr>
              <w:rPr>
                <w:noProof/>
                <w:sz w:val="10"/>
                <w:szCs w:val="10"/>
              </w:rPr>
            </w:pPr>
          </w:p>
          <w:p w14:paraId="52A6DBFD" w14:textId="6652603C" w:rsidR="008D7387" w:rsidRDefault="008D7387" w:rsidP="00AB02A7">
            <w:pPr>
              <w:rPr>
                <w:noProof/>
                <w:sz w:val="10"/>
                <w:szCs w:val="10"/>
              </w:rPr>
            </w:pPr>
          </w:p>
          <w:p w14:paraId="0142CA26" w14:textId="7A51B9F1" w:rsidR="008D7387" w:rsidRDefault="008D7387" w:rsidP="00AB02A7">
            <w:pPr>
              <w:rPr>
                <w:noProof/>
                <w:sz w:val="10"/>
                <w:szCs w:val="10"/>
              </w:rPr>
            </w:pPr>
          </w:p>
          <w:p w14:paraId="2C573DDA" w14:textId="29EC9768" w:rsidR="008D7387" w:rsidRDefault="008D7387" w:rsidP="00AB02A7">
            <w:pPr>
              <w:rPr>
                <w:noProof/>
                <w:sz w:val="10"/>
                <w:szCs w:val="10"/>
              </w:rPr>
            </w:pPr>
          </w:p>
          <w:p w14:paraId="747947FF" w14:textId="69056B23" w:rsidR="008D7387" w:rsidRDefault="008D7387" w:rsidP="00AB02A7">
            <w:pPr>
              <w:rPr>
                <w:noProof/>
                <w:sz w:val="10"/>
                <w:szCs w:val="10"/>
              </w:rPr>
            </w:pPr>
          </w:p>
          <w:p w14:paraId="0FEC1993" w14:textId="5A945D05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08C17CE2" w14:textId="01E0AB71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231DD084" w14:textId="49D50FDA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0DCDFC02" w14:textId="32499C17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4CF5DD25" w14:textId="0F31B687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0134039B" w14:textId="437B0B61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6270594F" w14:textId="0B1F2589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44EFB995" w14:textId="3BAF678A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5323EDE0" w14:textId="246994ED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018306D1" w14:textId="1AA934AE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6856A5E4" w14:textId="5F270763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7753442B" w14:textId="506B1257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36AB8306" w14:textId="6CCE5AD6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437FC5E5" w14:textId="17D7A94D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4786B0E9" w14:textId="153DAE7E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7A5BD510" w14:textId="3009B6FB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7FBD91DF" w14:textId="26921E49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4EA09D2D" w14:textId="02BAAC35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4E6D0D19" w14:textId="489C597E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31220659" w14:textId="015A5A6E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024BD620" w14:textId="32624AE4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7FDFD3D1" w14:textId="48CDF951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20E26860" w14:textId="28CAFD73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0E69DEB3" w14:textId="0E913C2B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74BDE781" w14:textId="34672E4F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75685CA5" w14:textId="3FB71EE0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6F2857CE" w14:textId="79BD7145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73AF5295" w14:textId="28001B56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272579CD" w14:textId="63BE72DB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1C491D0B" w14:textId="3BEBEE89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652AD8CE" w14:textId="37CC4B46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3370A09C" w14:textId="02CE54E5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409B8EF6" w14:textId="2AC84EEF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6188EFF4" w14:textId="5D6A4845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516356BB" w14:textId="6B0331B4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7496A433" w14:textId="52262240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1BFCD67B" w14:textId="4DBCEF5F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6437DC50" w14:textId="4E0BC9DF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37CAA4F8" w14:textId="77777777" w:rsidR="00F14A8F" w:rsidRDefault="00F14A8F" w:rsidP="00AB02A7">
            <w:pPr>
              <w:rPr>
                <w:noProof/>
                <w:sz w:val="10"/>
                <w:szCs w:val="10"/>
              </w:rPr>
            </w:pPr>
          </w:p>
          <w:p w14:paraId="0AC74D2E" w14:textId="1C37FF58" w:rsidR="00D077E9" w:rsidRPr="00E507C1" w:rsidRDefault="00000000" w:rsidP="00AB02A7">
            <w:pPr>
              <w:rPr>
                <w:rFonts w:ascii="Arial" w:hAnsi="Arial" w:cs="Arial"/>
                <w:b w:val="0"/>
                <w:bCs/>
                <w:smallCaps/>
                <w:noProof/>
                <w:color w:val="auto"/>
                <w:u w:val="words"/>
              </w:rPr>
            </w:pPr>
            <w:sdt>
              <w:sdtPr>
                <w:rPr>
                  <w:rFonts w:ascii="Arial" w:hAnsi="Arial" w:cs="Arial"/>
                  <w:noProof/>
                  <w:color w:val="auto"/>
                </w:rPr>
                <w:id w:val="-1740469667"/>
                <w:placeholder>
                  <w:docPart w:val="BE19EFC1789A4971BC452704388D0C44"/>
                </w:placeholder>
                <w15:appearance w15:val="hidden"/>
              </w:sdtPr>
              <w:sdtEndPr>
                <w:rPr>
                  <w:b w:val="0"/>
                  <w:bCs/>
                  <w:smallCaps/>
                  <w:u w:val="words"/>
                </w:rPr>
              </w:sdtEndPr>
              <w:sdtContent>
                <w:r w:rsidR="00E507C1" w:rsidRPr="00E507C1">
                  <w:rPr>
                    <w:rFonts w:ascii="Arial" w:hAnsi="Arial" w:cs="Arial"/>
                    <w:smallCaps/>
                    <w:noProof/>
                    <w:color w:val="auto"/>
                    <w:u w:val="words"/>
                  </w:rPr>
                  <w:t>Escrito por:</w:t>
                </w:r>
              </w:sdtContent>
            </w:sdt>
          </w:p>
          <w:p w14:paraId="1AE88307" w14:textId="13DC9C57" w:rsidR="00D077E9" w:rsidRPr="00E507C1" w:rsidRDefault="00E507C1" w:rsidP="00AB02A7">
            <w:pPr>
              <w:rPr>
                <w:rFonts w:ascii="Arial" w:hAnsi="Arial" w:cs="Arial"/>
                <w:b w:val="0"/>
                <w:bCs/>
                <w:noProof/>
                <w:color w:val="auto"/>
                <w:lang w:bidi="es-ES"/>
              </w:rPr>
            </w:pPr>
            <w:r w:rsidRPr="00E507C1">
              <w:rPr>
                <w:rFonts w:ascii="Arial" w:hAnsi="Arial" w:cs="Arial"/>
                <w:bCs/>
                <w:smallCaps/>
                <w:noProof/>
                <w:color w:val="auto"/>
                <w:lang w:bidi="es-ES"/>
              </w:rPr>
              <w:t>Asmuzi</w:t>
            </w:r>
            <w:r w:rsidRPr="00E507C1">
              <w:rPr>
                <w:rFonts w:ascii="Arial" w:hAnsi="Arial" w:cs="Arial"/>
                <w:b w:val="0"/>
                <w:bCs/>
                <w:noProof/>
                <w:color w:val="auto"/>
                <w:lang w:bidi="es-ES"/>
              </w:rPr>
              <w:t>, Gali</w:t>
            </w:r>
          </w:p>
          <w:p w14:paraId="44C72F40" w14:textId="13ABEE1C" w:rsidR="00E507C1" w:rsidRPr="00E507C1" w:rsidRDefault="00E507C1" w:rsidP="00AB02A7">
            <w:pPr>
              <w:rPr>
                <w:rFonts w:ascii="Arial" w:hAnsi="Arial" w:cs="Arial"/>
                <w:b w:val="0"/>
                <w:bCs/>
                <w:noProof/>
                <w:color w:val="auto"/>
                <w:szCs w:val="28"/>
              </w:rPr>
            </w:pPr>
            <w:r w:rsidRPr="00E507C1">
              <w:rPr>
                <w:rFonts w:ascii="Arial" w:hAnsi="Arial" w:cs="Arial"/>
                <w:bCs/>
                <w:smallCaps/>
                <w:noProof/>
                <w:color w:val="auto"/>
                <w:szCs w:val="28"/>
                <w:lang w:bidi="es-ES"/>
              </w:rPr>
              <w:t>Mora</w:t>
            </w:r>
            <w:r w:rsidRPr="00E507C1">
              <w:rPr>
                <w:rFonts w:ascii="Arial" w:hAnsi="Arial" w:cs="Arial"/>
                <w:b w:val="0"/>
                <w:bCs/>
                <w:noProof/>
                <w:color w:val="auto"/>
                <w:szCs w:val="28"/>
              </w:rPr>
              <w:t>, Jonathan</w:t>
            </w:r>
          </w:p>
          <w:p w14:paraId="45DA52A8" w14:textId="1C69BF19" w:rsidR="00E507C1" w:rsidRPr="00E507C1" w:rsidRDefault="00E507C1" w:rsidP="00AB02A7">
            <w:pPr>
              <w:rPr>
                <w:rFonts w:ascii="Arial" w:hAnsi="Arial" w:cs="Arial"/>
                <w:b w:val="0"/>
                <w:bCs/>
                <w:noProof/>
                <w:color w:val="auto"/>
                <w:sz w:val="24"/>
                <w:szCs w:val="20"/>
              </w:rPr>
            </w:pPr>
            <w:r w:rsidRPr="00E507C1">
              <w:rPr>
                <w:rFonts w:ascii="Arial" w:hAnsi="Arial" w:cs="Arial"/>
                <w:bCs/>
                <w:smallCaps/>
                <w:noProof/>
                <w:color w:val="auto"/>
                <w:lang w:bidi="es-ES"/>
              </w:rPr>
              <w:t>Ventura</w:t>
            </w:r>
            <w:r w:rsidRPr="00E507C1">
              <w:rPr>
                <w:rFonts w:ascii="Arial" w:hAnsi="Arial" w:cs="Arial"/>
                <w:b w:val="0"/>
                <w:bCs/>
                <w:noProof/>
                <w:color w:val="auto"/>
                <w:sz w:val="24"/>
                <w:szCs w:val="20"/>
              </w:rPr>
              <w:t xml:space="preserve">, </w:t>
            </w:r>
            <w:r w:rsidRPr="00E507C1">
              <w:rPr>
                <w:rFonts w:ascii="Arial" w:hAnsi="Arial" w:cs="Arial"/>
                <w:b w:val="0"/>
                <w:bCs/>
                <w:noProof/>
                <w:color w:val="auto"/>
              </w:rPr>
              <w:t>Gino</w:t>
            </w:r>
          </w:p>
          <w:p w14:paraId="1FD4F0E9" w14:textId="472AD16B" w:rsidR="00E507C1" w:rsidRPr="00E507C1" w:rsidRDefault="00E507C1" w:rsidP="00AB02A7">
            <w:pPr>
              <w:rPr>
                <w:rFonts w:ascii="Arial" w:hAnsi="Arial" w:cs="Arial"/>
                <w:b w:val="0"/>
                <w:bCs/>
                <w:noProof/>
                <w:color w:val="auto"/>
              </w:rPr>
            </w:pPr>
          </w:p>
          <w:p w14:paraId="50B0C73E" w14:textId="56C5F16E" w:rsidR="00E507C1" w:rsidRPr="00E507C1" w:rsidRDefault="00E507C1" w:rsidP="00AB02A7">
            <w:pPr>
              <w:rPr>
                <w:rFonts w:ascii="Arial" w:hAnsi="Arial" w:cs="Arial"/>
                <w:b w:val="0"/>
                <w:bCs/>
                <w:noProof/>
                <w:color w:val="auto"/>
              </w:rPr>
            </w:pPr>
            <w:r w:rsidRPr="00E507C1">
              <w:rPr>
                <w:rFonts w:ascii="Arial" w:hAnsi="Arial" w:cs="Arial"/>
                <w:smallCaps/>
                <w:noProof/>
                <w:color w:val="auto"/>
                <w:u w:val="words"/>
              </w:rPr>
              <w:t>Creado:</w:t>
            </w:r>
            <w:r w:rsidRPr="00E507C1">
              <w:rPr>
                <w:rFonts w:ascii="Arial" w:hAnsi="Arial" w:cs="Arial"/>
                <w:b w:val="0"/>
                <w:bCs/>
                <w:noProof/>
                <w:color w:val="auto"/>
              </w:rPr>
              <w:t xml:space="preserve"> </w:t>
            </w:r>
            <w:r w:rsidR="001E57C5">
              <w:rPr>
                <w:rFonts w:ascii="Arial" w:hAnsi="Arial" w:cs="Arial"/>
                <w:b w:val="0"/>
                <w:bCs/>
                <w:noProof/>
                <w:color w:val="auto"/>
              </w:rPr>
              <w:t>15</w:t>
            </w:r>
            <w:r w:rsidRPr="00E507C1">
              <w:rPr>
                <w:rFonts w:ascii="Arial" w:hAnsi="Arial" w:cs="Arial"/>
                <w:b w:val="0"/>
                <w:bCs/>
                <w:noProof/>
                <w:color w:val="auto"/>
              </w:rPr>
              <w:t>/</w:t>
            </w:r>
            <w:r w:rsidR="001E57C5">
              <w:rPr>
                <w:rFonts w:ascii="Arial" w:hAnsi="Arial" w:cs="Arial"/>
                <w:b w:val="0"/>
                <w:bCs/>
                <w:noProof/>
                <w:color w:val="auto"/>
              </w:rPr>
              <w:t>10</w:t>
            </w:r>
            <w:r w:rsidRPr="00E507C1">
              <w:rPr>
                <w:rFonts w:ascii="Arial" w:hAnsi="Arial" w:cs="Arial"/>
                <w:b w:val="0"/>
                <w:bCs/>
                <w:noProof/>
                <w:color w:val="auto"/>
              </w:rPr>
              <w:t>/2022</w:t>
            </w:r>
          </w:p>
          <w:p w14:paraId="1E224B5A" w14:textId="1F6E231C" w:rsidR="00E507C1" w:rsidRPr="00E507C1" w:rsidRDefault="00E507C1" w:rsidP="00AB02A7">
            <w:pPr>
              <w:rPr>
                <w:rFonts w:ascii="Arial" w:hAnsi="Arial" w:cs="Arial"/>
                <w:b w:val="0"/>
                <w:bCs/>
                <w:noProof/>
                <w:color w:val="auto"/>
              </w:rPr>
            </w:pPr>
            <w:r w:rsidRPr="00E507C1">
              <w:rPr>
                <w:rFonts w:ascii="Arial" w:hAnsi="Arial" w:cs="Arial"/>
                <w:smallCaps/>
                <w:noProof/>
                <w:color w:val="auto"/>
                <w:u w:val="words"/>
              </w:rPr>
              <w:t>Última modificación:</w:t>
            </w:r>
            <w:r w:rsidRPr="00E507C1">
              <w:rPr>
                <w:rFonts w:ascii="Arial" w:hAnsi="Arial" w:cs="Arial"/>
                <w:b w:val="0"/>
                <w:bCs/>
                <w:noProof/>
                <w:color w:val="auto"/>
              </w:rPr>
              <w:t xml:space="preserve"> </w:t>
            </w:r>
            <w:r w:rsidR="0081262E">
              <w:rPr>
                <w:rFonts w:ascii="Arial" w:hAnsi="Arial" w:cs="Arial"/>
                <w:b w:val="0"/>
                <w:bCs/>
                <w:noProof/>
                <w:color w:val="auto"/>
              </w:rPr>
              <w:t>31/10/2022</w:t>
            </w:r>
          </w:p>
          <w:p w14:paraId="64F7688D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A04B214" w14:textId="60878028" w:rsidR="000D6CCB" w:rsidRPr="000D6CCB" w:rsidRDefault="00F14A8F" w:rsidP="000D6CCB">
      <w:pPr>
        <w:spacing w:after="200"/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3" behindDoc="0" locked="0" layoutInCell="1" allowOverlap="1" wp14:anchorId="31B9BAEF" wp14:editId="494C57FF">
            <wp:simplePos x="0" y="0"/>
            <wp:positionH relativeFrom="margin">
              <wp:align>right</wp:align>
            </wp:positionH>
            <wp:positionV relativeFrom="paragraph">
              <wp:posOffset>12415003</wp:posOffset>
            </wp:positionV>
            <wp:extent cx="2203247" cy="601980"/>
            <wp:effectExtent l="0" t="0" r="6985" b="762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3" t="19533" r="6654" b="19429"/>
                    <a:stretch/>
                  </pic:blipFill>
                  <pic:spPr bwMode="auto">
                    <a:xfrm>
                      <a:off x="0" y="0"/>
                      <a:ext cx="2203247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7EC4F158" wp14:editId="7DF8C125">
                <wp:simplePos x="0" y="0"/>
                <wp:positionH relativeFrom="page">
                  <wp:align>left</wp:align>
                </wp:positionH>
                <wp:positionV relativeFrom="page">
                  <wp:posOffset>4252695</wp:posOffset>
                </wp:positionV>
                <wp:extent cx="8305800" cy="110680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0" cy="110680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2D3AB" id="Rectángulo 2" o:spid="_x0000_s1026" alt="rectángulo de color" style="position:absolute;margin-left:0;margin-top:334.85pt;width:654pt;height:871.5pt;z-index:-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" fillcolor="#c00000" stroked="f" strokeweight="2pt">
                <w10:wrap anchorx="page"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noProof/>
          <w:color w:val="auto"/>
          <w:kern w:val="28"/>
          <w:sz w:val="36"/>
          <w:szCs w:val="28"/>
          <w:lang w:val="es-ES" w:eastAsia="en-US"/>
        </w:rPr>
        <w:id w:val="-613129241"/>
        <w:docPartObj>
          <w:docPartGallery w:val="Table of Contents"/>
          <w:docPartUnique/>
        </w:docPartObj>
      </w:sdtPr>
      <w:sdtEndPr>
        <w:rPr>
          <w:b w:val="0"/>
          <w:noProof w:val="0"/>
          <w:color w:val="082A75" w:themeColor="text2"/>
          <w:kern w:val="0"/>
          <w:sz w:val="28"/>
          <w:szCs w:val="22"/>
        </w:rPr>
      </w:sdtEndPr>
      <w:sdtContent>
        <w:p w14:paraId="4685295D" w14:textId="71A1F82D" w:rsidR="000A3555" w:rsidRPr="001256D5" w:rsidRDefault="000A3555">
          <w:pPr>
            <w:pStyle w:val="TtuloTDC"/>
            <w:rPr>
              <w:bCs/>
              <w:noProof/>
              <w:color w:val="auto"/>
              <w:kern w:val="28"/>
              <w:sz w:val="36"/>
              <w:szCs w:val="28"/>
              <w:lang w:val="es-ES" w:eastAsia="en-US"/>
            </w:rPr>
          </w:pPr>
          <w:r w:rsidRPr="001256D5">
            <w:rPr>
              <w:b/>
              <w:smallCaps/>
              <w:noProof/>
              <w:color w:val="auto"/>
              <w:kern w:val="28"/>
              <w:sz w:val="36"/>
              <w:szCs w:val="28"/>
              <w:lang w:val="es-ES" w:eastAsia="en-US"/>
            </w:rPr>
            <w:t>Contenido</w:t>
          </w:r>
        </w:p>
        <w:p w14:paraId="7DF40A40" w14:textId="2BE49FC1" w:rsidR="006923CC" w:rsidRPr="006923CC" w:rsidRDefault="000A3555">
          <w:pPr>
            <w:pStyle w:val="TDC1"/>
            <w:rPr>
              <w:b w:val="0"/>
              <w:sz w:val="22"/>
              <w:lang w:val="es-AR" w:eastAsia="es-AR"/>
            </w:rPr>
          </w:pPr>
          <w:r w:rsidRPr="0019267D">
            <w:rPr>
              <w:rFonts w:cstheme="majorHAnsi"/>
              <w:b w:val="0"/>
              <w:bCs/>
              <w:sz w:val="22"/>
              <w:szCs w:val="20"/>
            </w:rPr>
            <w:fldChar w:fldCharType="begin"/>
          </w:r>
          <w:r w:rsidRPr="0019267D">
            <w:rPr>
              <w:rFonts w:cstheme="majorHAnsi"/>
              <w:b w:val="0"/>
              <w:bCs/>
              <w:sz w:val="22"/>
              <w:szCs w:val="20"/>
            </w:rPr>
            <w:instrText xml:space="preserve"> TOC \o "1-3" \h \z \u </w:instrText>
          </w:r>
          <w:r w:rsidRPr="0019267D">
            <w:rPr>
              <w:rFonts w:cstheme="majorHAnsi"/>
              <w:b w:val="0"/>
              <w:bCs/>
              <w:sz w:val="22"/>
              <w:szCs w:val="20"/>
            </w:rPr>
            <w:fldChar w:fldCharType="separate"/>
          </w:r>
          <w:hyperlink w:anchor="_Toc118149255" w:history="1">
            <w:r w:rsidR="006923CC" w:rsidRPr="006923CC">
              <w:rPr>
                <w:rStyle w:val="Hipervnculo"/>
                <w:b w:val="0"/>
                <w:sz w:val="22"/>
              </w:rPr>
              <w:t>Testing</w:t>
            </w:r>
            <w:r w:rsidR="006923CC" w:rsidRPr="006923CC">
              <w:rPr>
                <w:b w:val="0"/>
                <w:webHidden/>
                <w:sz w:val="22"/>
              </w:rPr>
              <w:tab/>
            </w:r>
            <w:r w:rsidR="006923CC" w:rsidRPr="006923CC">
              <w:rPr>
                <w:b w:val="0"/>
                <w:webHidden/>
                <w:sz w:val="22"/>
              </w:rPr>
              <w:fldChar w:fldCharType="begin"/>
            </w:r>
            <w:r w:rsidR="006923CC" w:rsidRPr="006923CC">
              <w:rPr>
                <w:b w:val="0"/>
                <w:webHidden/>
                <w:sz w:val="22"/>
              </w:rPr>
              <w:instrText xml:space="preserve"> PAGEREF _Toc118149255 \h </w:instrText>
            </w:r>
            <w:r w:rsidR="006923CC" w:rsidRPr="006923CC">
              <w:rPr>
                <w:b w:val="0"/>
                <w:webHidden/>
                <w:sz w:val="22"/>
              </w:rPr>
            </w:r>
            <w:r w:rsidR="006923CC" w:rsidRPr="006923CC">
              <w:rPr>
                <w:b w:val="0"/>
                <w:webHidden/>
                <w:sz w:val="22"/>
              </w:rPr>
              <w:fldChar w:fldCharType="separate"/>
            </w:r>
            <w:r w:rsidR="00727D1A">
              <w:rPr>
                <w:b w:val="0"/>
                <w:webHidden/>
                <w:sz w:val="22"/>
              </w:rPr>
              <w:t>3</w:t>
            </w:r>
            <w:r w:rsidR="006923CC" w:rsidRPr="006923CC">
              <w:rPr>
                <w:b w:val="0"/>
                <w:webHidden/>
                <w:sz w:val="22"/>
              </w:rPr>
              <w:fldChar w:fldCharType="end"/>
            </w:r>
          </w:hyperlink>
        </w:p>
        <w:p w14:paraId="163A2227" w14:textId="7904B03F" w:rsidR="006923CC" w:rsidRPr="006923CC" w:rsidRDefault="00000000">
          <w:pPr>
            <w:pStyle w:val="TDC2"/>
            <w:rPr>
              <w:rFonts w:ascii="Arial" w:hAnsi="Arial" w:cstheme="minorBidi"/>
              <w:bCs w:val="0"/>
              <w:sz w:val="22"/>
              <w:lang w:val="es-AR" w:eastAsia="es-AR"/>
            </w:rPr>
          </w:pPr>
          <w:hyperlink w:anchor="_Toc118149256" w:history="1">
            <w:r w:rsidR="006923CC" w:rsidRPr="006923CC">
              <w:rPr>
                <w:rStyle w:val="Hipervnculo"/>
                <w:rFonts w:ascii="Arial" w:hAnsi="Arial"/>
                <w:sz w:val="22"/>
              </w:rPr>
              <w:t>Listado de casos de prueba</w:t>
            </w:r>
            <w:r w:rsidR="006923CC" w:rsidRPr="006923CC">
              <w:rPr>
                <w:rFonts w:ascii="Arial" w:hAnsi="Arial"/>
                <w:webHidden/>
                <w:sz w:val="22"/>
              </w:rPr>
              <w:tab/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begin"/>
            </w:r>
            <w:r w:rsidR="006923CC" w:rsidRPr="006923CC">
              <w:rPr>
                <w:rFonts w:ascii="Arial" w:hAnsi="Arial"/>
                <w:webHidden/>
                <w:sz w:val="22"/>
              </w:rPr>
              <w:instrText xml:space="preserve"> PAGEREF _Toc118149256 \h </w:instrText>
            </w:r>
            <w:r w:rsidR="006923CC" w:rsidRPr="006923CC">
              <w:rPr>
                <w:rFonts w:ascii="Arial" w:hAnsi="Arial"/>
                <w:webHidden/>
                <w:sz w:val="22"/>
              </w:rPr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separate"/>
            </w:r>
            <w:r w:rsidR="00727D1A">
              <w:rPr>
                <w:rFonts w:ascii="Arial" w:hAnsi="Arial"/>
                <w:webHidden/>
                <w:sz w:val="22"/>
              </w:rPr>
              <w:t>3</w:t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end"/>
            </w:r>
          </w:hyperlink>
        </w:p>
        <w:p w14:paraId="4F3CF108" w14:textId="33740152" w:rsidR="006923CC" w:rsidRPr="006923CC" w:rsidRDefault="00000000">
          <w:pPr>
            <w:pStyle w:val="TDC3"/>
            <w:rPr>
              <w:rFonts w:ascii="Arial" w:hAnsi="Arial" w:cstheme="minorBidi"/>
              <w:bCs w:val="0"/>
              <w:sz w:val="22"/>
              <w:lang w:val="es-AR" w:eastAsia="es-AR"/>
            </w:rPr>
          </w:pPr>
          <w:hyperlink w:anchor="_Toc118149257" w:history="1">
            <w:r w:rsidR="006923CC" w:rsidRPr="006923CC">
              <w:rPr>
                <w:rStyle w:val="Hipervnculo"/>
                <w:rFonts w:ascii="Arial" w:hAnsi="Arial"/>
                <w:sz w:val="22"/>
              </w:rPr>
              <w:t>Registrar cliente</w:t>
            </w:r>
            <w:r w:rsidR="006923CC" w:rsidRPr="006923CC">
              <w:rPr>
                <w:rFonts w:ascii="Arial" w:hAnsi="Arial"/>
                <w:webHidden/>
                <w:sz w:val="22"/>
              </w:rPr>
              <w:tab/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begin"/>
            </w:r>
            <w:r w:rsidR="006923CC" w:rsidRPr="006923CC">
              <w:rPr>
                <w:rFonts w:ascii="Arial" w:hAnsi="Arial"/>
                <w:webHidden/>
                <w:sz w:val="22"/>
              </w:rPr>
              <w:instrText xml:space="preserve"> PAGEREF _Toc118149257 \h </w:instrText>
            </w:r>
            <w:r w:rsidR="006923CC" w:rsidRPr="006923CC">
              <w:rPr>
                <w:rFonts w:ascii="Arial" w:hAnsi="Arial"/>
                <w:webHidden/>
                <w:sz w:val="22"/>
              </w:rPr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separate"/>
            </w:r>
            <w:r w:rsidR="00727D1A">
              <w:rPr>
                <w:rFonts w:ascii="Arial" w:hAnsi="Arial"/>
                <w:webHidden/>
                <w:sz w:val="22"/>
              </w:rPr>
              <w:t>4</w:t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end"/>
            </w:r>
          </w:hyperlink>
        </w:p>
        <w:p w14:paraId="6FF7A8F4" w14:textId="1D379637" w:rsidR="006923CC" w:rsidRPr="006923CC" w:rsidRDefault="00000000">
          <w:pPr>
            <w:pStyle w:val="TDC3"/>
            <w:rPr>
              <w:rFonts w:ascii="Arial" w:hAnsi="Arial" w:cstheme="minorBidi"/>
              <w:bCs w:val="0"/>
              <w:sz w:val="22"/>
              <w:lang w:val="es-AR" w:eastAsia="es-AR"/>
            </w:rPr>
          </w:pPr>
          <w:hyperlink w:anchor="_Toc118149258" w:history="1">
            <w:r w:rsidR="006923CC" w:rsidRPr="006923CC">
              <w:rPr>
                <w:rStyle w:val="Hipervnculo"/>
                <w:rFonts w:ascii="Arial" w:hAnsi="Arial"/>
                <w:sz w:val="22"/>
              </w:rPr>
              <w:t>Modificar cliente</w:t>
            </w:r>
            <w:r w:rsidR="006923CC" w:rsidRPr="006923CC">
              <w:rPr>
                <w:rFonts w:ascii="Arial" w:hAnsi="Arial"/>
                <w:webHidden/>
                <w:sz w:val="22"/>
              </w:rPr>
              <w:tab/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begin"/>
            </w:r>
            <w:r w:rsidR="006923CC" w:rsidRPr="006923CC">
              <w:rPr>
                <w:rFonts w:ascii="Arial" w:hAnsi="Arial"/>
                <w:webHidden/>
                <w:sz w:val="22"/>
              </w:rPr>
              <w:instrText xml:space="preserve"> PAGEREF _Toc118149258 \h </w:instrText>
            </w:r>
            <w:r w:rsidR="006923CC" w:rsidRPr="006923CC">
              <w:rPr>
                <w:rFonts w:ascii="Arial" w:hAnsi="Arial"/>
                <w:webHidden/>
                <w:sz w:val="22"/>
              </w:rPr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separate"/>
            </w:r>
            <w:r w:rsidR="00727D1A">
              <w:rPr>
                <w:rFonts w:ascii="Arial" w:hAnsi="Arial"/>
                <w:webHidden/>
                <w:sz w:val="22"/>
              </w:rPr>
              <w:t>5</w:t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end"/>
            </w:r>
          </w:hyperlink>
        </w:p>
        <w:p w14:paraId="0B198BCF" w14:textId="0C56ADE7" w:rsidR="006923CC" w:rsidRPr="006923CC" w:rsidRDefault="00000000">
          <w:pPr>
            <w:pStyle w:val="TDC3"/>
            <w:rPr>
              <w:rFonts w:ascii="Arial" w:hAnsi="Arial" w:cstheme="minorBidi"/>
              <w:bCs w:val="0"/>
              <w:sz w:val="22"/>
              <w:lang w:val="es-AR" w:eastAsia="es-AR"/>
            </w:rPr>
          </w:pPr>
          <w:hyperlink w:anchor="_Toc118149259" w:history="1">
            <w:r w:rsidR="006923CC" w:rsidRPr="006923CC">
              <w:rPr>
                <w:rStyle w:val="Hipervnculo"/>
                <w:rFonts w:ascii="Arial" w:hAnsi="Arial"/>
                <w:sz w:val="22"/>
              </w:rPr>
              <w:t>Registrar vehículo</w:t>
            </w:r>
            <w:r w:rsidR="006923CC" w:rsidRPr="006923CC">
              <w:rPr>
                <w:rFonts w:ascii="Arial" w:hAnsi="Arial"/>
                <w:webHidden/>
                <w:sz w:val="22"/>
              </w:rPr>
              <w:tab/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begin"/>
            </w:r>
            <w:r w:rsidR="006923CC" w:rsidRPr="006923CC">
              <w:rPr>
                <w:rFonts w:ascii="Arial" w:hAnsi="Arial"/>
                <w:webHidden/>
                <w:sz w:val="22"/>
              </w:rPr>
              <w:instrText xml:space="preserve"> PAGEREF _Toc118149259 \h </w:instrText>
            </w:r>
            <w:r w:rsidR="006923CC" w:rsidRPr="006923CC">
              <w:rPr>
                <w:rFonts w:ascii="Arial" w:hAnsi="Arial"/>
                <w:webHidden/>
                <w:sz w:val="22"/>
              </w:rPr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separate"/>
            </w:r>
            <w:r w:rsidR="00727D1A">
              <w:rPr>
                <w:rFonts w:ascii="Arial" w:hAnsi="Arial"/>
                <w:webHidden/>
                <w:sz w:val="22"/>
              </w:rPr>
              <w:t>6</w:t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end"/>
            </w:r>
          </w:hyperlink>
        </w:p>
        <w:p w14:paraId="6E153EB7" w14:textId="3D71EEFC" w:rsidR="006923CC" w:rsidRPr="006923CC" w:rsidRDefault="00000000">
          <w:pPr>
            <w:pStyle w:val="TDC3"/>
            <w:rPr>
              <w:rFonts w:ascii="Arial" w:hAnsi="Arial" w:cstheme="minorBidi"/>
              <w:bCs w:val="0"/>
              <w:sz w:val="22"/>
              <w:lang w:val="es-AR" w:eastAsia="es-AR"/>
            </w:rPr>
          </w:pPr>
          <w:hyperlink w:anchor="_Toc118149260" w:history="1">
            <w:r w:rsidR="006923CC" w:rsidRPr="006923CC">
              <w:rPr>
                <w:rStyle w:val="Hipervnculo"/>
                <w:rFonts w:ascii="Arial" w:hAnsi="Arial"/>
                <w:sz w:val="22"/>
              </w:rPr>
              <w:t>Modificar vehículo</w:t>
            </w:r>
            <w:r w:rsidR="006923CC" w:rsidRPr="006923CC">
              <w:rPr>
                <w:rFonts w:ascii="Arial" w:hAnsi="Arial"/>
                <w:webHidden/>
                <w:sz w:val="22"/>
              </w:rPr>
              <w:tab/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begin"/>
            </w:r>
            <w:r w:rsidR="006923CC" w:rsidRPr="006923CC">
              <w:rPr>
                <w:rFonts w:ascii="Arial" w:hAnsi="Arial"/>
                <w:webHidden/>
                <w:sz w:val="22"/>
              </w:rPr>
              <w:instrText xml:space="preserve"> PAGEREF _Toc118149260 \h </w:instrText>
            </w:r>
            <w:r w:rsidR="006923CC" w:rsidRPr="006923CC">
              <w:rPr>
                <w:rFonts w:ascii="Arial" w:hAnsi="Arial"/>
                <w:webHidden/>
                <w:sz w:val="22"/>
              </w:rPr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separate"/>
            </w:r>
            <w:r w:rsidR="00727D1A">
              <w:rPr>
                <w:rFonts w:ascii="Arial" w:hAnsi="Arial"/>
                <w:webHidden/>
                <w:sz w:val="22"/>
              </w:rPr>
              <w:t>8</w:t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end"/>
            </w:r>
          </w:hyperlink>
        </w:p>
        <w:p w14:paraId="4013ED5D" w14:textId="0D41CDAE" w:rsidR="006923CC" w:rsidRPr="006923CC" w:rsidRDefault="00000000">
          <w:pPr>
            <w:pStyle w:val="TDC3"/>
            <w:rPr>
              <w:rFonts w:ascii="Arial" w:hAnsi="Arial" w:cstheme="minorBidi"/>
              <w:bCs w:val="0"/>
              <w:sz w:val="22"/>
              <w:lang w:val="es-AR" w:eastAsia="es-AR"/>
            </w:rPr>
          </w:pPr>
          <w:hyperlink w:anchor="_Toc118149261" w:history="1">
            <w:r w:rsidR="006923CC" w:rsidRPr="006923CC">
              <w:rPr>
                <w:rStyle w:val="Hipervnculo"/>
                <w:rFonts w:ascii="Arial" w:hAnsi="Arial"/>
                <w:sz w:val="22"/>
              </w:rPr>
              <w:t>Registrar mecánico</w:t>
            </w:r>
            <w:r w:rsidR="006923CC" w:rsidRPr="006923CC">
              <w:rPr>
                <w:rFonts w:ascii="Arial" w:hAnsi="Arial"/>
                <w:webHidden/>
                <w:sz w:val="22"/>
              </w:rPr>
              <w:tab/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begin"/>
            </w:r>
            <w:r w:rsidR="006923CC" w:rsidRPr="006923CC">
              <w:rPr>
                <w:rFonts w:ascii="Arial" w:hAnsi="Arial"/>
                <w:webHidden/>
                <w:sz w:val="22"/>
              </w:rPr>
              <w:instrText xml:space="preserve"> PAGEREF _Toc118149261 \h </w:instrText>
            </w:r>
            <w:r w:rsidR="006923CC" w:rsidRPr="006923CC">
              <w:rPr>
                <w:rFonts w:ascii="Arial" w:hAnsi="Arial"/>
                <w:webHidden/>
                <w:sz w:val="22"/>
              </w:rPr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separate"/>
            </w:r>
            <w:r w:rsidR="00727D1A">
              <w:rPr>
                <w:rFonts w:ascii="Arial" w:hAnsi="Arial"/>
                <w:webHidden/>
                <w:sz w:val="22"/>
              </w:rPr>
              <w:t>9</w:t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end"/>
            </w:r>
          </w:hyperlink>
        </w:p>
        <w:p w14:paraId="5785DE6D" w14:textId="7E7E77A8" w:rsidR="006923CC" w:rsidRPr="006923CC" w:rsidRDefault="00000000">
          <w:pPr>
            <w:pStyle w:val="TDC3"/>
            <w:rPr>
              <w:rFonts w:ascii="Arial" w:hAnsi="Arial" w:cstheme="minorBidi"/>
              <w:bCs w:val="0"/>
              <w:sz w:val="22"/>
              <w:lang w:val="es-AR" w:eastAsia="es-AR"/>
            </w:rPr>
          </w:pPr>
          <w:hyperlink w:anchor="_Toc118149262" w:history="1">
            <w:r w:rsidR="006923CC" w:rsidRPr="006923CC">
              <w:rPr>
                <w:rStyle w:val="Hipervnculo"/>
                <w:rFonts w:ascii="Arial" w:hAnsi="Arial"/>
                <w:sz w:val="22"/>
              </w:rPr>
              <w:t>Modificar mecánico</w:t>
            </w:r>
            <w:r w:rsidR="006923CC" w:rsidRPr="006923CC">
              <w:rPr>
                <w:rFonts w:ascii="Arial" w:hAnsi="Arial"/>
                <w:webHidden/>
                <w:sz w:val="22"/>
              </w:rPr>
              <w:tab/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begin"/>
            </w:r>
            <w:r w:rsidR="006923CC" w:rsidRPr="006923CC">
              <w:rPr>
                <w:rFonts w:ascii="Arial" w:hAnsi="Arial"/>
                <w:webHidden/>
                <w:sz w:val="22"/>
              </w:rPr>
              <w:instrText xml:space="preserve"> PAGEREF _Toc118149262 \h </w:instrText>
            </w:r>
            <w:r w:rsidR="006923CC" w:rsidRPr="006923CC">
              <w:rPr>
                <w:rFonts w:ascii="Arial" w:hAnsi="Arial"/>
                <w:webHidden/>
                <w:sz w:val="22"/>
              </w:rPr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separate"/>
            </w:r>
            <w:r w:rsidR="00727D1A">
              <w:rPr>
                <w:rFonts w:ascii="Arial" w:hAnsi="Arial"/>
                <w:webHidden/>
                <w:sz w:val="22"/>
              </w:rPr>
              <w:t>10</w:t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end"/>
            </w:r>
          </w:hyperlink>
        </w:p>
        <w:p w14:paraId="45B2ED0A" w14:textId="594718DD" w:rsidR="006923CC" w:rsidRPr="006923CC" w:rsidRDefault="00000000">
          <w:pPr>
            <w:pStyle w:val="TDC3"/>
            <w:rPr>
              <w:rFonts w:ascii="Arial" w:hAnsi="Arial" w:cstheme="minorBidi"/>
              <w:bCs w:val="0"/>
              <w:sz w:val="22"/>
              <w:lang w:val="es-AR" w:eastAsia="es-AR"/>
            </w:rPr>
          </w:pPr>
          <w:hyperlink w:anchor="_Toc118149263" w:history="1">
            <w:r w:rsidR="006923CC" w:rsidRPr="006923CC">
              <w:rPr>
                <w:rStyle w:val="Hipervnculo"/>
                <w:rFonts w:ascii="Arial" w:hAnsi="Arial"/>
                <w:sz w:val="22"/>
              </w:rPr>
              <w:t>Generar orden de trabajo</w:t>
            </w:r>
            <w:r w:rsidR="006923CC" w:rsidRPr="006923CC">
              <w:rPr>
                <w:rFonts w:ascii="Arial" w:hAnsi="Arial"/>
                <w:webHidden/>
                <w:sz w:val="22"/>
              </w:rPr>
              <w:tab/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begin"/>
            </w:r>
            <w:r w:rsidR="006923CC" w:rsidRPr="006923CC">
              <w:rPr>
                <w:rFonts w:ascii="Arial" w:hAnsi="Arial"/>
                <w:webHidden/>
                <w:sz w:val="22"/>
              </w:rPr>
              <w:instrText xml:space="preserve"> PAGEREF _Toc118149263 \h </w:instrText>
            </w:r>
            <w:r w:rsidR="006923CC" w:rsidRPr="006923CC">
              <w:rPr>
                <w:rFonts w:ascii="Arial" w:hAnsi="Arial"/>
                <w:webHidden/>
                <w:sz w:val="22"/>
              </w:rPr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separate"/>
            </w:r>
            <w:r w:rsidR="00727D1A">
              <w:rPr>
                <w:rFonts w:ascii="Arial" w:hAnsi="Arial"/>
                <w:webHidden/>
                <w:sz w:val="22"/>
              </w:rPr>
              <w:t>11</w:t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end"/>
            </w:r>
          </w:hyperlink>
        </w:p>
        <w:p w14:paraId="7C3C729E" w14:textId="1242FFC0" w:rsidR="006923CC" w:rsidRPr="006923CC" w:rsidRDefault="00000000">
          <w:pPr>
            <w:pStyle w:val="TDC3"/>
            <w:rPr>
              <w:rFonts w:ascii="Arial" w:hAnsi="Arial" w:cstheme="minorBidi"/>
              <w:bCs w:val="0"/>
              <w:sz w:val="22"/>
              <w:lang w:val="es-AR" w:eastAsia="es-AR"/>
            </w:rPr>
          </w:pPr>
          <w:hyperlink w:anchor="_Toc118149264" w:history="1">
            <w:r w:rsidR="006923CC" w:rsidRPr="006923CC">
              <w:rPr>
                <w:rStyle w:val="Hipervnculo"/>
                <w:rFonts w:ascii="Arial" w:hAnsi="Arial"/>
                <w:sz w:val="22"/>
              </w:rPr>
              <w:t>Actualizar orden de trabajo</w:t>
            </w:r>
            <w:r w:rsidR="006923CC" w:rsidRPr="006923CC">
              <w:rPr>
                <w:rFonts w:ascii="Arial" w:hAnsi="Arial"/>
                <w:webHidden/>
                <w:sz w:val="22"/>
              </w:rPr>
              <w:tab/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begin"/>
            </w:r>
            <w:r w:rsidR="006923CC" w:rsidRPr="006923CC">
              <w:rPr>
                <w:rFonts w:ascii="Arial" w:hAnsi="Arial"/>
                <w:webHidden/>
                <w:sz w:val="22"/>
              </w:rPr>
              <w:instrText xml:space="preserve"> PAGEREF _Toc118149264 \h </w:instrText>
            </w:r>
            <w:r w:rsidR="006923CC" w:rsidRPr="006923CC">
              <w:rPr>
                <w:rFonts w:ascii="Arial" w:hAnsi="Arial"/>
                <w:webHidden/>
                <w:sz w:val="22"/>
              </w:rPr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separate"/>
            </w:r>
            <w:r w:rsidR="00727D1A">
              <w:rPr>
                <w:rFonts w:ascii="Arial" w:hAnsi="Arial"/>
                <w:webHidden/>
                <w:sz w:val="22"/>
              </w:rPr>
              <w:t>13</w:t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end"/>
            </w:r>
          </w:hyperlink>
        </w:p>
        <w:p w14:paraId="36061D5F" w14:textId="11A16F6D" w:rsidR="006923CC" w:rsidRPr="006923CC" w:rsidRDefault="00000000">
          <w:pPr>
            <w:pStyle w:val="TDC3"/>
            <w:rPr>
              <w:rFonts w:ascii="Arial" w:hAnsi="Arial" w:cstheme="minorBidi"/>
              <w:bCs w:val="0"/>
              <w:sz w:val="22"/>
              <w:lang w:val="es-AR" w:eastAsia="es-AR"/>
            </w:rPr>
          </w:pPr>
          <w:hyperlink w:anchor="_Toc118149265" w:history="1">
            <w:r w:rsidR="006923CC" w:rsidRPr="006923CC">
              <w:rPr>
                <w:rStyle w:val="Hipervnculo"/>
                <w:rFonts w:ascii="Arial" w:hAnsi="Arial"/>
                <w:sz w:val="22"/>
              </w:rPr>
              <w:t>Inicio de sesión</w:t>
            </w:r>
            <w:r w:rsidR="006923CC" w:rsidRPr="006923CC">
              <w:rPr>
                <w:rFonts w:ascii="Arial" w:hAnsi="Arial"/>
                <w:webHidden/>
                <w:sz w:val="22"/>
              </w:rPr>
              <w:tab/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begin"/>
            </w:r>
            <w:r w:rsidR="006923CC" w:rsidRPr="006923CC">
              <w:rPr>
                <w:rFonts w:ascii="Arial" w:hAnsi="Arial"/>
                <w:webHidden/>
                <w:sz w:val="22"/>
              </w:rPr>
              <w:instrText xml:space="preserve"> PAGEREF _Toc118149265 \h </w:instrText>
            </w:r>
            <w:r w:rsidR="006923CC" w:rsidRPr="006923CC">
              <w:rPr>
                <w:rFonts w:ascii="Arial" w:hAnsi="Arial"/>
                <w:webHidden/>
                <w:sz w:val="22"/>
              </w:rPr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separate"/>
            </w:r>
            <w:r w:rsidR="00727D1A">
              <w:rPr>
                <w:rFonts w:ascii="Arial" w:hAnsi="Arial"/>
                <w:webHidden/>
                <w:sz w:val="22"/>
              </w:rPr>
              <w:t>14</w:t>
            </w:r>
            <w:r w:rsidR="006923CC" w:rsidRPr="006923CC">
              <w:rPr>
                <w:rFonts w:ascii="Arial" w:hAnsi="Arial"/>
                <w:webHidden/>
                <w:sz w:val="22"/>
              </w:rPr>
              <w:fldChar w:fldCharType="end"/>
            </w:r>
          </w:hyperlink>
        </w:p>
        <w:p w14:paraId="23E6472E" w14:textId="23A196A9" w:rsidR="00DF1042" w:rsidRPr="0019267D" w:rsidRDefault="000A3555" w:rsidP="00C218C7">
          <w:pPr>
            <w:rPr>
              <w:rFonts w:asciiTheme="majorHAnsi" w:hAnsiTheme="majorHAnsi" w:cstheme="majorHAnsi"/>
              <w:b w:val="0"/>
              <w:bCs/>
              <w:color w:val="auto"/>
              <w:sz w:val="24"/>
              <w:szCs w:val="20"/>
            </w:rPr>
          </w:pPr>
          <w:r w:rsidRPr="0019267D">
            <w:rPr>
              <w:rFonts w:ascii="Arial" w:hAnsi="Arial" w:cstheme="majorHAnsi"/>
              <w:b w:val="0"/>
              <w:bCs/>
              <w:color w:val="auto"/>
              <w:sz w:val="22"/>
              <w:szCs w:val="20"/>
            </w:rPr>
            <w:fldChar w:fldCharType="end"/>
          </w:r>
        </w:p>
      </w:sdtContent>
    </w:sdt>
    <w:p w14:paraId="78C2DBF6" w14:textId="723BE67B" w:rsidR="004560DD" w:rsidRDefault="004560DD" w:rsidP="004560DD">
      <w:pPr>
        <w:pStyle w:val="Contenido"/>
        <w:rPr>
          <w:noProof/>
        </w:rPr>
      </w:pPr>
    </w:p>
    <w:p w14:paraId="7F05F6BD" w14:textId="22D7ACD2" w:rsidR="004560DD" w:rsidRDefault="004560DD" w:rsidP="004560DD">
      <w:pPr>
        <w:pStyle w:val="Contenido"/>
        <w:rPr>
          <w:noProof/>
        </w:rPr>
      </w:pPr>
    </w:p>
    <w:p w14:paraId="470DA704" w14:textId="71CD1D2A" w:rsidR="004560DD" w:rsidRDefault="004560DD" w:rsidP="004560DD">
      <w:pPr>
        <w:pStyle w:val="Contenido"/>
        <w:rPr>
          <w:noProof/>
        </w:rPr>
      </w:pPr>
    </w:p>
    <w:p w14:paraId="64E4D6DB" w14:textId="3A13807A" w:rsidR="004560DD" w:rsidRDefault="004560DD" w:rsidP="004560DD">
      <w:pPr>
        <w:pStyle w:val="Contenido"/>
        <w:rPr>
          <w:noProof/>
        </w:rPr>
      </w:pPr>
    </w:p>
    <w:p w14:paraId="193497E6" w14:textId="11B4024A" w:rsidR="004560DD" w:rsidRDefault="004560DD" w:rsidP="004560DD">
      <w:pPr>
        <w:pStyle w:val="Contenido"/>
        <w:rPr>
          <w:noProof/>
        </w:rPr>
      </w:pPr>
    </w:p>
    <w:p w14:paraId="41C8790B" w14:textId="42D8829F" w:rsidR="004560DD" w:rsidRDefault="004560DD" w:rsidP="004560DD">
      <w:pPr>
        <w:pStyle w:val="Contenido"/>
        <w:rPr>
          <w:noProof/>
        </w:rPr>
      </w:pPr>
    </w:p>
    <w:p w14:paraId="0717EF9F" w14:textId="3C5062C8" w:rsidR="004560DD" w:rsidRDefault="004560DD" w:rsidP="004560DD">
      <w:pPr>
        <w:pStyle w:val="Contenido"/>
        <w:rPr>
          <w:noProof/>
        </w:rPr>
      </w:pPr>
    </w:p>
    <w:p w14:paraId="72EA5916" w14:textId="2368974E" w:rsidR="004560DD" w:rsidRDefault="004560DD" w:rsidP="004560DD">
      <w:pPr>
        <w:pStyle w:val="Contenido"/>
        <w:rPr>
          <w:noProof/>
        </w:rPr>
      </w:pPr>
    </w:p>
    <w:p w14:paraId="7E815DFA" w14:textId="43FF4D6F" w:rsidR="004560DD" w:rsidRDefault="004560DD" w:rsidP="004560DD">
      <w:pPr>
        <w:pStyle w:val="Contenido"/>
        <w:rPr>
          <w:noProof/>
        </w:rPr>
      </w:pPr>
    </w:p>
    <w:p w14:paraId="344A80DA" w14:textId="293E09C2" w:rsidR="004560DD" w:rsidRDefault="004560DD" w:rsidP="004560DD">
      <w:pPr>
        <w:pStyle w:val="Contenido"/>
        <w:rPr>
          <w:noProof/>
        </w:rPr>
      </w:pPr>
    </w:p>
    <w:p w14:paraId="4C0913CB" w14:textId="1349350E" w:rsidR="004560DD" w:rsidRDefault="004560DD" w:rsidP="004560DD">
      <w:pPr>
        <w:pStyle w:val="Contenido"/>
        <w:rPr>
          <w:noProof/>
        </w:rPr>
      </w:pPr>
    </w:p>
    <w:p w14:paraId="7A85198C" w14:textId="5F320A4A" w:rsidR="004560DD" w:rsidRDefault="004560DD" w:rsidP="004560DD">
      <w:pPr>
        <w:pStyle w:val="Contenido"/>
        <w:rPr>
          <w:noProof/>
        </w:rPr>
      </w:pPr>
    </w:p>
    <w:p w14:paraId="1DC1B198" w14:textId="2AC6DF99" w:rsidR="004560DD" w:rsidRDefault="004560DD" w:rsidP="004560DD">
      <w:pPr>
        <w:pStyle w:val="Contenido"/>
        <w:rPr>
          <w:noProof/>
        </w:rPr>
      </w:pPr>
    </w:p>
    <w:p w14:paraId="2A7CC015" w14:textId="0EE1B4C2" w:rsidR="004560DD" w:rsidRDefault="004560DD" w:rsidP="004560DD">
      <w:pPr>
        <w:pStyle w:val="Contenido"/>
        <w:rPr>
          <w:noProof/>
        </w:rPr>
      </w:pPr>
    </w:p>
    <w:p w14:paraId="03E022C3" w14:textId="48A253BA" w:rsidR="004560DD" w:rsidRDefault="004560DD" w:rsidP="004560DD">
      <w:pPr>
        <w:pStyle w:val="Contenido"/>
        <w:rPr>
          <w:noProof/>
        </w:rPr>
      </w:pPr>
    </w:p>
    <w:p w14:paraId="1672EBF3" w14:textId="51D299E6" w:rsidR="004560DD" w:rsidRDefault="004560DD" w:rsidP="004560DD">
      <w:pPr>
        <w:pStyle w:val="Contenido"/>
        <w:rPr>
          <w:noProof/>
        </w:rPr>
      </w:pPr>
    </w:p>
    <w:p w14:paraId="1766F77B" w14:textId="6430E4E0" w:rsidR="004560DD" w:rsidRDefault="004560DD" w:rsidP="004560DD">
      <w:pPr>
        <w:pStyle w:val="Contenido"/>
        <w:rPr>
          <w:noProof/>
        </w:rPr>
      </w:pPr>
    </w:p>
    <w:p w14:paraId="42C9523F" w14:textId="406511CE" w:rsidR="004560DD" w:rsidRDefault="004560DD" w:rsidP="004560DD">
      <w:pPr>
        <w:pStyle w:val="Contenido"/>
        <w:rPr>
          <w:noProof/>
        </w:rPr>
      </w:pPr>
    </w:p>
    <w:p w14:paraId="0068DA4A" w14:textId="518B032D" w:rsidR="004560DD" w:rsidRDefault="004560DD" w:rsidP="004560DD">
      <w:pPr>
        <w:pStyle w:val="Contenido"/>
        <w:rPr>
          <w:noProof/>
        </w:rPr>
      </w:pPr>
    </w:p>
    <w:p w14:paraId="5D05BB53" w14:textId="3FF04F8C" w:rsidR="004560DD" w:rsidRDefault="004560DD" w:rsidP="004560DD">
      <w:pPr>
        <w:pStyle w:val="Contenido"/>
        <w:rPr>
          <w:noProof/>
        </w:rPr>
      </w:pPr>
    </w:p>
    <w:p w14:paraId="01287306" w14:textId="07D15366" w:rsidR="004560DD" w:rsidRDefault="004560DD" w:rsidP="004560DD">
      <w:pPr>
        <w:pStyle w:val="Contenido"/>
        <w:rPr>
          <w:noProof/>
        </w:rPr>
      </w:pPr>
    </w:p>
    <w:p w14:paraId="04791599" w14:textId="121ED4C0" w:rsidR="004560DD" w:rsidRDefault="004560DD" w:rsidP="004560DD">
      <w:pPr>
        <w:pStyle w:val="Contenido"/>
        <w:rPr>
          <w:noProof/>
        </w:rPr>
      </w:pPr>
    </w:p>
    <w:p w14:paraId="43D479A1" w14:textId="494AF1F3" w:rsidR="00F34FA2" w:rsidRDefault="00F34FA2" w:rsidP="004560DD">
      <w:pPr>
        <w:pStyle w:val="Contenido"/>
        <w:rPr>
          <w:noProof/>
        </w:rPr>
      </w:pPr>
    </w:p>
    <w:p w14:paraId="5B30D6A9" w14:textId="7BA7F3FF" w:rsidR="00F34FA2" w:rsidRDefault="00F34FA2" w:rsidP="004560DD">
      <w:pPr>
        <w:pStyle w:val="Contenido"/>
        <w:rPr>
          <w:noProof/>
        </w:rPr>
      </w:pPr>
    </w:p>
    <w:p w14:paraId="75487F56" w14:textId="7949F043" w:rsidR="00F34FA2" w:rsidRDefault="00F34FA2" w:rsidP="004560DD">
      <w:pPr>
        <w:pStyle w:val="Contenido"/>
        <w:rPr>
          <w:noProof/>
        </w:rPr>
      </w:pPr>
    </w:p>
    <w:p w14:paraId="24933B71" w14:textId="77777777" w:rsidR="00F34FA2" w:rsidRDefault="00F34FA2" w:rsidP="004560DD">
      <w:pPr>
        <w:pStyle w:val="Contenido"/>
        <w:rPr>
          <w:noProof/>
        </w:rPr>
      </w:pPr>
    </w:p>
    <w:p w14:paraId="55352724" w14:textId="732B65C1" w:rsidR="004560DD" w:rsidRDefault="004560DD" w:rsidP="004560DD">
      <w:pPr>
        <w:pStyle w:val="Contenido"/>
        <w:rPr>
          <w:noProof/>
        </w:rPr>
      </w:pPr>
    </w:p>
    <w:p w14:paraId="62EBA52E" w14:textId="052CD086" w:rsidR="004560DD" w:rsidRDefault="004560DD" w:rsidP="004560DD">
      <w:pPr>
        <w:pStyle w:val="Contenido"/>
        <w:rPr>
          <w:noProof/>
        </w:rPr>
      </w:pPr>
    </w:p>
    <w:p w14:paraId="23484CFE" w14:textId="27BE7B79" w:rsidR="004560DD" w:rsidRDefault="004560DD" w:rsidP="004560DD">
      <w:pPr>
        <w:pStyle w:val="Contenido"/>
        <w:rPr>
          <w:noProof/>
        </w:rPr>
      </w:pPr>
    </w:p>
    <w:p w14:paraId="5193AA92" w14:textId="2903862C" w:rsidR="004560DD" w:rsidRDefault="004560DD" w:rsidP="004560DD">
      <w:pPr>
        <w:pStyle w:val="Contenido"/>
        <w:rPr>
          <w:noProof/>
        </w:rPr>
      </w:pPr>
    </w:p>
    <w:p w14:paraId="073F0561" w14:textId="17BE00FB" w:rsidR="004560DD" w:rsidRDefault="004560DD" w:rsidP="004560DD">
      <w:pPr>
        <w:pStyle w:val="Contenido"/>
        <w:rPr>
          <w:noProof/>
        </w:rPr>
      </w:pPr>
    </w:p>
    <w:p w14:paraId="6F384D23" w14:textId="5DF41B25" w:rsidR="004560DD" w:rsidRDefault="004560DD" w:rsidP="004560DD">
      <w:pPr>
        <w:pStyle w:val="Contenido"/>
        <w:rPr>
          <w:noProof/>
        </w:rPr>
      </w:pPr>
    </w:p>
    <w:p w14:paraId="78C235C7" w14:textId="4D95FD3E" w:rsidR="004560DD" w:rsidRDefault="004560DD" w:rsidP="004560DD">
      <w:pPr>
        <w:pStyle w:val="Contenido"/>
        <w:rPr>
          <w:noProof/>
        </w:rPr>
      </w:pPr>
    </w:p>
    <w:p w14:paraId="0E21075F" w14:textId="242484CE" w:rsidR="004560DD" w:rsidRDefault="004560DD" w:rsidP="004560DD">
      <w:pPr>
        <w:pStyle w:val="Contenido"/>
        <w:rPr>
          <w:noProof/>
        </w:rPr>
      </w:pPr>
    </w:p>
    <w:p w14:paraId="28079CA4" w14:textId="47111632" w:rsidR="004560DD" w:rsidRDefault="004560DD" w:rsidP="004560DD">
      <w:pPr>
        <w:pStyle w:val="Contenido"/>
        <w:rPr>
          <w:noProof/>
        </w:rPr>
      </w:pPr>
    </w:p>
    <w:p w14:paraId="758D551A" w14:textId="77777777" w:rsidR="004560DD" w:rsidRDefault="004560DD" w:rsidP="004560DD">
      <w:pPr>
        <w:pStyle w:val="Contenido"/>
        <w:rPr>
          <w:noProof/>
        </w:rPr>
      </w:pPr>
    </w:p>
    <w:p w14:paraId="1E904DC7" w14:textId="18B87DE8" w:rsidR="003C0D04" w:rsidRDefault="00C218C7" w:rsidP="003C0D04">
      <w:pPr>
        <w:pStyle w:val="Ttulo1"/>
        <w:rPr>
          <w:smallCaps/>
          <w:noProof/>
          <w:color w:val="auto"/>
          <w:sz w:val="36"/>
          <w:szCs w:val="28"/>
        </w:rPr>
      </w:pPr>
      <w:bookmarkStart w:id="0" w:name="_Toc118149255"/>
      <w:r>
        <w:rPr>
          <w:smallCaps/>
          <w:noProof/>
          <w:color w:val="auto"/>
          <w:sz w:val="36"/>
          <w:szCs w:val="28"/>
        </w:rPr>
        <w:lastRenderedPageBreak/>
        <w:t>Tes</w:t>
      </w:r>
      <w:r w:rsidR="003C0D04" w:rsidRPr="003C0D04">
        <w:rPr>
          <w:smallCaps/>
          <w:noProof/>
          <w:color w:val="auto"/>
          <w:sz w:val="36"/>
          <w:szCs w:val="28"/>
        </w:rPr>
        <w:t>ting</w:t>
      </w:r>
      <w:bookmarkEnd w:id="0"/>
    </w:p>
    <w:p w14:paraId="0768DA98" w14:textId="64BB2EF1" w:rsidR="00E759EE" w:rsidRPr="00FC20D0" w:rsidRDefault="00E759EE" w:rsidP="00FC20D0">
      <w:pPr>
        <w:pStyle w:val="Ttulo2"/>
        <w:jc w:val="both"/>
        <w:rPr>
          <w:rFonts w:asciiTheme="majorHAnsi" w:hAnsiTheme="majorHAnsi" w:cstheme="majorHAnsi"/>
          <w:bCs/>
          <w:smallCaps/>
          <w:noProof/>
          <w:color w:val="auto"/>
          <w:sz w:val="32"/>
          <w:szCs w:val="24"/>
        </w:rPr>
      </w:pPr>
      <w:bookmarkStart w:id="1" w:name="_Toc118149256"/>
      <w:r w:rsidRPr="00FC20D0">
        <w:rPr>
          <w:rFonts w:asciiTheme="majorHAnsi" w:hAnsiTheme="majorHAnsi" w:cstheme="majorHAnsi"/>
          <w:bCs/>
          <w:smallCaps/>
          <w:noProof/>
          <w:color w:val="auto"/>
          <w:sz w:val="32"/>
          <w:szCs w:val="24"/>
        </w:rPr>
        <w:t>Listado de casos de prueba</w:t>
      </w:r>
      <w:bookmarkEnd w:id="1"/>
    </w:p>
    <w:tbl>
      <w:tblPr>
        <w:tblW w:w="5842" w:type="pct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849"/>
        <w:gridCol w:w="2694"/>
        <w:gridCol w:w="6378"/>
      </w:tblGrid>
      <w:tr w:rsidR="007D1C85" w:rsidRPr="00BB7671" w14:paraId="43891A4A" w14:textId="77777777" w:rsidTr="00AD55BC">
        <w:trPr>
          <w:trHeight w:val="516"/>
        </w:trPr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42F921" w14:textId="3AA6C826" w:rsidR="00FC20D0" w:rsidRPr="00BB7671" w:rsidRDefault="00FC20D0" w:rsidP="00AD55BC">
            <w:pPr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lang w:val="es-AR" w:eastAsia="es-AR"/>
              </w:rPr>
              <w:t>Código de prueba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46A1163A" w14:textId="7108C68C" w:rsidR="00FC20D0" w:rsidRPr="005731E1" w:rsidRDefault="00FC20D0" w:rsidP="00AD55BC">
            <w:pPr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lang w:val="es-AR" w:eastAsia="es-AR"/>
              </w:rPr>
              <w:t>N° CU</w:t>
            </w:r>
          </w:p>
        </w:tc>
        <w:tc>
          <w:tcPr>
            <w:tcW w:w="1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5C3118" w14:textId="4C2BC7E9" w:rsidR="00FC20D0" w:rsidRPr="00BB7671" w:rsidRDefault="00FC20D0" w:rsidP="00AD55BC">
            <w:pPr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lang w:val="es-AR" w:eastAsia="es-AR"/>
              </w:rPr>
            </w:pPr>
            <w:r w:rsidRPr="005731E1">
              <w:rPr>
                <w:rFonts w:ascii="Arial" w:eastAsia="Arial" w:hAnsi="Arial" w:cs="Arial"/>
                <w:b w:val="0"/>
                <w:color w:val="FFFFFF"/>
                <w:sz w:val="22"/>
                <w:lang w:val="es-AR" w:eastAsia="es-AR"/>
              </w:rPr>
              <w:t>Nombre del caso de uso</w:t>
            </w:r>
          </w:p>
        </w:tc>
        <w:tc>
          <w:tcPr>
            <w:tcW w:w="2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D431D9" w14:textId="29BFF253" w:rsidR="00FC20D0" w:rsidRPr="00BB7671" w:rsidRDefault="00FC20D0" w:rsidP="00AD55BC">
            <w:pPr>
              <w:rPr>
                <w:rFonts w:ascii="Arial" w:eastAsia="Arial" w:hAnsi="Arial" w:cs="Arial"/>
                <w:b w:val="0"/>
                <w:color w:val="FFFFFF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lang w:val="es-AR" w:eastAsia="es-AR"/>
              </w:rPr>
              <w:t>Descripción de la prueba</w:t>
            </w:r>
          </w:p>
        </w:tc>
      </w:tr>
      <w:tr w:rsidR="007D1C85" w:rsidRPr="00BB7671" w14:paraId="5DA2DC62" w14:textId="77777777" w:rsidTr="00AD55BC">
        <w:trPr>
          <w:trHeight w:val="423"/>
        </w:trPr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C25528" w14:textId="79D64945" w:rsidR="00FC20D0" w:rsidRPr="00BB7671" w:rsidRDefault="00FC20D0" w:rsidP="00AD55BC">
            <w:pPr>
              <w:jc w:val="center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CP-</w:t>
            </w:r>
            <w:r w:rsidRPr="00BB767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001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D7B64" w14:textId="3B44EB61" w:rsidR="00FC20D0" w:rsidRPr="00BB7671" w:rsidRDefault="00FC20D0" w:rsidP="00AD55BC">
            <w:pPr>
              <w:jc w:val="center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001</w:t>
            </w:r>
          </w:p>
        </w:tc>
        <w:tc>
          <w:tcPr>
            <w:tcW w:w="1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49DC4A" w14:textId="0D572411" w:rsidR="00FC20D0" w:rsidRPr="00BB7671" w:rsidRDefault="00FC20D0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B767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Registrar </w:t>
            </w:r>
            <w:r w:rsidR="004F444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</w:t>
            </w:r>
            <w:r w:rsidRPr="00BB767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liente </w:t>
            </w:r>
          </w:p>
        </w:tc>
        <w:tc>
          <w:tcPr>
            <w:tcW w:w="2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94C6FE" w14:textId="734582E3" w:rsidR="00FC20D0" w:rsidRPr="00BB7671" w:rsidRDefault="007D1C85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Comprobar que no haya fallas en el registro de un nuevo cliente.</w:t>
            </w:r>
          </w:p>
        </w:tc>
      </w:tr>
      <w:tr w:rsidR="007D1C85" w:rsidRPr="00BB7671" w14:paraId="5B2A5D7B" w14:textId="77777777" w:rsidTr="00AD55BC">
        <w:trPr>
          <w:trHeight w:val="413"/>
        </w:trPr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ED7AD6" w14:textId="02D7739F" w:rsidR="00FC20D0" w:rsidRPr="00BB7671" w:rsidRDefault="00FC20D0" w:rsidP="00AD55BC">
            <w:pPr>
              <w:jc w:val="center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CP-</w:t>
            </w:r>
            <w:r w:rsidRPr="00BB767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002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88E4B" w14:textId="7F151B59" w:rsidR="00FC20D0" w:rsidRPr="00BB7671" w:rsidRDefault="00FC20D0" w:rsidP="00AD55BC">
            <w:pPr>
              <w:jc w:val="center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002</w:t>
            </w:r>
          </w:p>
        </w:tc>
        <w:tc>
          <w:tcPr>
            <w:tcW w:w="1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8E3869" w14:textId="5D53E77C" w:rsidR="00FC20D0" w:rsidRPr="00BB7671" w:rsidRDefault="00FC20D0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B767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Modificar </w:t>
            </w:r>
            <w:r w:rsidR="004F444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</w:t>
            </w:r>
            <w:r w:rsidRPr="00BB767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liente</w:t>
            </w:r>
          </w:p>
        </w:tc>
        <w:tc>
          <w:tcPr>
            <w:tcW w:w="2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16F7BA" w14:textId="2CE3914E" w:rsidR="00FC20D0" w:rsidRPr="00BB7671" w:rsidRDefault="001240A6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Comprobar que no haya fallas en la modificación de los datos de un cliente. </w:t>
            </w:r>
          </w:p>
        </w:tc>
      </w:tr>
      <w:tr w:rsidR="007D1C85" w:rsidRPr="00BB7671" w14:paraId="194F2A9C" w14:textId="77777777" w:rsidTr="00AD55BC">
        <w:trPr>
          <w:trHeight w:val="426"/>
        </w:trPr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BB5524" w14:textId="5D5D0F29" w:rsidR="00FC20D0" w:rsidRPr="00BB7671" w:rsidRDefault="00FC20D0" w:rsidP="00AD55BC">
            <w:pPr>
              <w:jc w:val="center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CP-</w:t>
            </w:r>
            <w:r w:rsidRPr="00BB767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00</w:t>
            </w:r>
            <w:r w:rsidR="00DC33A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3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F79E6" w14:textId="214ED428" w:rsidR="00FC20D0" w:rsidRPr="00BB7671" w:rsidRDefault="00FC20D0" w:rsidP="00AD55BC">
            <w:pPr>
              <w:jc w:val="center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004</w:t>
            </w:r>
          </w:p>
        </w:tc>
        <w:tc>
          <w:tcPr>
            <w:tcW w:w="1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BE03AB" w14:textId="5D092223" w:rsidR="00FC20D0" w:rsidRPr="00BB7671" w:rsidRDefault="00FC20D0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B767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Registrar vehículo</w:t>
            </w:r>
          </w:p>
        </w:tc>
        <w:tc>
          <w:tcPr>
            <w:tcW w:w="2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9F9CCD" w14:textId="34ADEF41" w:rsidR="00FC20D0" w:rsidRPr="00BB7671" w:rsidRDefault="001240A6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Comprobar que no haya fallas en el registro de un nuevo vehículo a un cliente.</w:t>
            </w:r>
          </w:p>
        </w:tc>
      </w:tr>
      <w:tr w:rsidR="007D1C85" w:rsidRPr="00BB7671" w14:paraId="4EDB1C0A" w14:textId="77777777" w:rsidTr="00AD55BC">
        <w:trPr>
          <w:trHeight w:val="417"/>
        </w:trPr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2256C0" w14:textId="7AA41464" w:rsidR="00FC20D0" w:rsidRPr="00BB7671" w:rsidRDefault="00FC20D0" w:rsidP="00AD55BC">
            <w:pPr>
              <w:jc w:val="center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CP-</w:t>
            </w:r>
            <w:r w:rsidRPr="00BB767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00</w:t>
            </w:r>
            <w:r w:rsidR="00DC33A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4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EDDA7" w14:textId="3E509BCF" w:rsidR="00FC20D0" w:rsidRPr="00BB7671" w:rsidRDefault="00FC20D0" w:rsidP="00AD55BC">
            <w:pPr>
              <w:jc w:val="center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005</w:t>
            </w:r>
          </w:p>
        </w:tc>
        <w:tc>
          <w:tcPr>
            <w:tcW w:w="1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66C070" w14:textId="49A43695" w:rsidR="00FC20D0" w:rsidRPr="00BB7671" w:rsidRDefault="00FC20D0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B767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Modificar vehículo</w:t>
            </w:r>
          </w:p>
        </w:tc>
        <w:tc>
          <w:tcPr>
            <w:tcW w:w="2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F18DD5" w14:textId="0AE6AEE4" w:rsidR="00FC20D0" w:rsidRPr="00BB7671" w:rsidRDefault="001240A6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Comprobar que no haya fallas en la modificación de los datos de un vehículo</w:t>
            </w:r>
            <w:r w:rsidR="00FC20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7D1C85" w:rsidRPr="00BB7671" w14:paraId="2138D61B" w14:textId="77777777" w:rsidTr="00AD55BC">
        <w:trPr>
          <w:trHeight w:val="414"/>
        </w:trPr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774AFB" w14:textId="735189E9" w:rsidR="00FC20D0" w:rsidRPr="00BB7671" w:rsidRDefault="00FC20D0" w:rsidP="00AD55BC">
            <w:pPr>
              <w:jc w:val="center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CP-</w:t>
            </w:r>
            <w:r w:rsidRPr="00BB767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00</w:t>
            </w:r>
            <w:r w:rsidR="00DC33A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5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0273F" w14:textId="0DB8D5B7" w:rsidR="00FC20D0" w:rsidRPr="00BB7671" w:rsidRDefault="00FC20D0" w:rsidP="00AD55BC">
            <w:pPr>
              <w:jc w:val="center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007</w:t>
            </w:r>
          </w:p>
        </w:tc>
        <w:tc>
          <w:tcPr>
            <w:tcW w:w="1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845C19" w14:textId="5852E74C" w:rsidR="00FC20D0" w:rsidRPr="00BB7671" w:rsidRDefault="00FC20D0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B767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Registrar mecánico</w:t>
            </w:r>
          </w:p>
        </w:tc>
        <w:tc>
          <w:tcPr>
            <w:tcW w:w="2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CDE78D" w14:textId="73BFB95B" w:rsidR="00FC20D0" w:rsidRPr="00BB7671" w:rsidRDefault="001240A6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Comprobar que no haya fallas en el registro de un nuevo mecánico. </w:t>
            </w:r>
          </w:p>
        </w:tc>
      </w:tr>
      <w:tr w:rsidR="007D1C85" w:rsidRPr="00BB7671" w14:paraId="6A856029" w14:textId="77777777" w:rsidTr="00AD55BC">
        <w:trPr>
          <w:trHeight w:val="421"/>
        </w:trPr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7A8109" w14:textId="0CEB049D" w:rsidR="00FC20D0" w:rsidRPr="00BB7671" w:rsidRDefault="00FC20D0" w:rsidP="00AD55BC">
            <w:pPr>
              <w:jc w:val="center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CP-</w:t>
            </w:r>
            <w:r w:rsidRPr="00BB767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00</w:t>
            </w:r>
            <w:r w:rsidR="00DC33A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6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79812" w14:textId="7588D37B" w:rsidR="00FC20D0" w:rsidRPr="00BB7671" w:rsidRDefault="00FC20D0" w:rsidP="00AD55BC">
            <w:pPr>
              <w:jc w:val="center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008</w:t>
            </w:r>
          </w:p>
        </w:tc>
        <w:tc>
          <w:tcPr>
            <w:tcW w:w="1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B4E4BA" w14:textId="726E9784" w:rsidR="00FC20D0" w:rsidRPr="00BB7671" w:rsidRDefault="00FC20D0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B767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Modificar mecánico</w:t>
            </w:r>
          </w:p>
        </w:tc>
        <w:tc>
          <w:tcPr>
            <w:tcW w:w="2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B77EBA" w14:textId="0CB222BD" w:rsidR="00FC20D0" w:rsidRPr="00BB7671" w:rsidRDefault="001240A6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Comprobar que no haya fallas en la modificación de los datos de un mecánico.</w:t>
            </w:r>
          </w:p>
        </w:tc>
      </w:tr>
      <w:tr w:rsidR="007D1C85" w:rsidRPr="00BB7671" w14:paraId="50F595A8" w14:textId="77777777" w:rsidTr="00AD55BC">
        <w:trPr>
          <w:trHeight w:val="419"/>
        </w:trPr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4F093A" w14:textId="64436984" w:rsidR="00FC20D0" w:rsidRPr="00BB7671" w:rsidRDefault="00FC20D0" w:rsidP="00AD55BC">
            <w:pPr>
              <w:jc w:val="center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CP-</w:t>
            </w:r>
            <w:r w:rsidRPr="00BB767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</w:t>
            </w:r>
            <w:r w:rsidR="00DC33A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07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B27B0" w14:textId="3495415C" w:rsidR="00FC20D0" w:rsidRPr="00BB7671" w:rsidRDefault="00FC20D0" w:rsidP="00AD55BC">
            <w:pPr>
              <w:jc w:val="center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010</w:t>
            </w:r>
          </w:p>
        </w:tc>
        <w:tc>
          <w:tcPr>
            <w:tcW w:w="1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21C92A" w14:textId="6C17DB20" w:rsidR="00FC20D0" w:rsidRPr="00BB7671" w:rsidRDefault="00FC20D0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B767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Generar </w:t>
            </w:r>
            <w:r w:rsidR="001240A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OT</w:t>
            </w:r>
          </w:p>
        </w:tc>
        <w:tc>
          <w:tcPr>
            <w:tcW w:w="2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2F3AF6" w14:textId="2296D13B" w:rsidR="00FC20D0" w:rsidRPr="00BB7671" w:rsidRDefault="001240A6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Comprobar que no haya fallas cuando se genera una orden de trabajo</w:t>
            </w:r>
          </w:p>
        </w:tc>
      </w:tr>
      <w:tr w:rsidR="007D1C85" w:rsidRPr="00BB7671" w14:paraId="05D1F7F9" w14:textId="77777777" w:rsidTr="00AD55BC">
        <w:trPr>
          <w:trHeight w:val="399"/>
        </w:trPr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7B20E6" w14:textId="63E19E19" w:rsidR="00FC20D0" w:rsidRPr="00BB7671" w:rsidRDefault="00FC20D0" w:rsidP="00AD55BC">
            <w:pPr>
              <w:jc w:val="center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CP-</w:t>
            </w:r>
            <w:r w:rsidRPr="00BB767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</w:t>
            </w:r>
            <w:r w:rsidR="00DC33A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08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A439A" w14:textId="48B6562D" w:rsidR="00FC20D0" w:rsidRPr="00BB7671" w:rsidRDefault="00FC20D0" w:rsidP="00AD55BC">
            <w:pPr>
              <w:jc w:val="center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011</w:t>
            </w:r>
          </w:p>
        </w:tc>
        <w:tc>
          <w:tcPr>
            <w:tcW w:w="1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AA13B6" w14:textId="2565AE9F" w:rsidR="00FC20D0" w:rsidRPr="00BB7671" w:rsidRDefault="00FC20D0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B767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Modificar </w:t>
            </w:r>
            <w:r w:rsidR="001240A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OT</w:t>
            </w:r>
          </w:p>
        </w:tc>
        <w:tc>
          <w:tcPr>
            <w:tcW w:w="2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C30634" w14:textId="1CA739E7" w:rsidR="00FC20D0" w:rsidRPr="00BB7671" w:rsidRDefault="004F4443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Comprobar que no haya fallas en la modificación de una orden de trabajo. </w:t>
            </w:r>
          </w:p>
        </w:tc>
      </w:tr>
      <w:tr w:rsidR="009121C4" w:rsidRPr="00BB7671" w14:paraId="4A90B409" w14:textId="77777777" w:rsidTr="00AD55BC">
        <w:trPr>
          <w:trHeight w:val="377"/>
        </w:trPr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66FEAF" w14:textId="7870DCC0" w:rsidR="009121C4" w:rsidRDefault="009121C4" w:rsidP="00AD55BC">
            <w:pPr>
              <w:jc w:val="center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CP-0</w:t>
            </w:r>
            <w:r w:rsidR="00DC33A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09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568B3" w14:textId="174B793B" w:rsidR="009121C4" w:rsidRDefault="009121C4" w:rsidP="00AD55BC">
            <w:pPr>
              <w:jc w:val="center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016</w:t>
            </w:r>
          </w:p>
        </w:tc>
        <w:tc>
          <w:tcPr>
            <w:tcW w:w="1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CE6ECC" w14:textId="6D525390" w:rsidR="009121C4" w:rsidRPr="00BB7671" w:rsidRDefault="00AD55BC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Inicio de sesión</w:t>
            </w:r>
          </w:p>
        </w:tc>
        <w:tc>
          <w:tcPr>
            <w:tcW w:w="2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7D64CC" w14:textId="534B4C06" w:rsidR="009121C4" w:rsidRPr="00BB7671" w:rsidRDefault="009121C4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Comprobar si el módulo de </w:t>
            </w:r>
            <w:r w:rsidR="00AD55B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inicio de sesión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funciona según el detalle en resultado esperado. </w:t>
            </w:r>
          </w:p>
        </w:tc>
      </w:tr>
    </w:tbl>
    <w:p w14:paraId="7C04CAC2" w14:textId="77777777" w:rsidR="00E759EE" w:rsidRDefault="00E759EE" w:rsidP="00A41598">
      <w:pPr>
        <w:pStyle w:val="Contenido"/>
        <w:jc w:val="both"/>
        <w:rPr>
          <w:noProof/>
        </w:rPr>
      </w:pPr>
    </w:p>
    <w:p w14:paraId="3971948E" w14:textId="76E476E1" w:rsidR="00E759EE" w:rsidRDefault="00E759EE" w:rsidP="00A41598">
      <w:pPr>
        <w:pStyle w:val="Contenido"/>
        <w:jc w:val="both"/>
        <w:rPr>
          <w:noProof/>
        </w:rPr>
      </w:pPr>
    </w:p>
    <w:p w14:paraId="35B19917" w14:textId="794ACADD" w:rsidR="004F4443" w:rsidRDefault="004F4443" w:rsidP="00A41598">
      <w:pPr>
        <w:pStyle w:val="Contenido"/>
        <w:jc w:val="both"/>
        <w:rPr>
          <w:noProof/>
        </w:rPr>
      </w:pPr>
    </w:p>
    <w:p w14:paraId="45557360" w14:textId="7A3803B6" w:rsidR="004F4443" w:rsidRDefault="004F4443" w:rsidP="00A41598">
      <w:pPr>
        <w:pStyle w:val="Contenido"/>
        <w:jc w:val="both"/>
        <w:rPr>
          <w:noProof/>
        </w:rPr>
      </w:pPr>
    </w:p>
    <w:p w14:paraId="51F35527" w14:textId="7F1692B4" w:rsidR="004F4443" w:rsidRDefault="004F4443" w:rsidP="00A41598">
      <w:pPr>
        <w:pStyle w:val="Contenido"/>
        <w:jc w:val="both"/>
        <w:rPr>
          <w:noProof/>
        </w:rPr>
      </w:pPr>
    </w:p>
    <w:p w14:paraId="3758C025" w14:textId="7AB03D56" w:rsidR="002375FF" w:rsidRDefault="002375FF" w:rsidP="00A41598">
      <w:pPr>
        <w:pStyle w:val="Contenido"/>
        <w:jc w:val="both"/>
        <w:rPr>
          <w:noProof/>
        </w:rPr>
      </w:pPr>
    </w:p>
    <w:p w14:paraId="562DFD15" w14:textId="4A06B796" w:rsidR="00CB46E6" w:rsidRDefault="00CB46E6" w:rsidP="00A41598">
      <w:pPr>
        <w:pStyle w:val="Contenido"/>
        <w:jc w:val="both"/>
        <w:rPr>
          <w:noProof/>
        </w:rPr>
      </w:pPr>
    </w:p>
    <w:p w14:paraId="7EBDDA1E" w14:textId="5465AEED" w:rsidR="004560DD" w:rsidRDefault="004560DD" w:rsidP="00A41598">
      <w:pPr>
        <w:pStyle w:val="Contenido"/>
        <w:jc w:val="both"/>
        <w:rPr>
          <w:noProof/>
        </w:rPr>
      </w:pPr>
    </w:p>
    <w:p w14:paraId="5BF4A804" w14:textId="53DE8D33" w:rsidR="004560DD" w:rsidRDefault="004560DD" w:rsidP="00A41598">
      <w:pPr>
        <w:pStyle w:val="Contenido"/>
        <w:jc w:val="both"/>
        <w:rPr>
          <w:noProof/>
        </w:rPr>
      </w:pPr>
    </w:p>
    <w:p w14:paraId="1BDBBF03" w14:textId="583B95A1" w:rsidR="004560DD" w:rsidRDefault="004560DD" w:rsidP="00A41598">
      <w:pPr>
        <w:pStyle w:val="Contenido"/>
        <w:jc w:val="both"/>
        <w:rPr>
          <w:noProof/>
        </w:rPr>
      </w:pPr>
    </w:p>
    <w:p w14:paraId="00E81C88" w14:textId="639B351E" w:rsidR="004560DD" w:rsidRDefault="004560DD" w:rsidP="00A41598">
      <w:pPr>
        <w:pStyle w:val="Contenido"/>
        <w:jc w:val="both"/>
        <w:rPr>
          <w:noProof/>
        </w:rPr>
      </w:pPr>
    </w:p>
    <w:p w14:paraId="5451A414" w14:textId="5B1072F3" w:rsidR="004560DD" w:rsidRDefault="004560DD" w:rsidP="00A41598">
      <w:pPr>
        <w:pStyle w:val="Contenido"/>
        <w:jc w:val="both"/>
        <w:rPr>
          <w:noProof/>
        </w:rPr>
      </w:pPr>
    </w:p>
    <w:p w14:paraId="2116AC65" w14:textId="7DE0698B" w:rsidR="004560DD" w:rsidRDefault="004560DD" w:rsidP="00A41598">
      <w:pPr>
        <w:pStyle w:val="Contenido"/>
        <w:jc w:val="both"/>
        <w:rPr>
          <w:noProof/>
        </w:rPr>
      </w:pPr>
    </w:p>
    <w:p w14:paraId="253DE4F2" w14:textId="5284DDAC" w:rsidR="004560DD" w:rsidRDefault="004560DD" w:rsidP="00A41598">
      <w:pPr>
        <w:pStyle w:val="Contenido"/>
        <w:jc w:val="both"/>
        <w:rPr>
          <w:noProof/>
        </w:rPr>
      </w:pPr>
    </w:p>
    <w:p w14:paraId="4E38ED72" w14:textId="78F9FFB5" w:rsidR="004560DD" w:rsidRDefault="004560DD" w:rsidP="00A41598">
      <w:pPr>
        <w:pStyle w:val="Contenido"/>
        <w:jc w:val="both"/>
        <w:rPr>
          <w:noProof/>
        </w:rPr>
      </w:pPr>
    </w:p>
    <w:p w14:paraId="29D3C608" w14:textId="3C60DD60" w:rsidR="004560DD" w:rsidRDefault="004560DD" w:rsidP="00A41598">
      <w:pPr>
        <w:pStyle w:val="Contenido"/>
        <w:jc w:val="both"/>
        <w:rPr>
          <w:noProof/>
        </w:rPr>
      </w:pPr>
    </w:p>
    <w:p w14:paraId="6B1975C1" w14:textId="4AC74AB3" w:rsidR="004560DD" w:rsidRDefault="004560DD" w:rsidP="00A41598">
      <w:pPr>
        <w:pStyle w:val="Contenido"/>
        <w:jc w:val="both"/>
        <w:rPr>
          <w:noProof/>
        </w:rPr>
      </w:pPr>
    </w:p>
    <w:p w14:paraId="5A8989EB" w14:textId="697CF4DB" w:rsidR="004560DD" w:rsidRDefault="004560DD" w:rsidP="00A41598">
      <w:pPr>
        <w:pStyle w:val="Contenido"/>
        <w:jc w:val="both"/>
        <w:rPr>
          <w:noProof/>
        </w:rPr>
      </w:pPr>
    </w:p>
    <w:p w14:paraId="79CA5264" w14:textId="61C7C88D" w:rsidR="004560DD" w:rsidRDefault="004560DD" w:rsidP="00A41598">
      <w:pPr>
        <w:pStyle w:val="Contenido"/>
        <w:jc w:val="both"/>
        <w:rPr>
          <w:noProof/>
        </w:rPr>
      </w:pPr>
    </w:p>
    <w:p w14:paraId="4865BDBC" w14:textId="022CC073" w:rsidR="004560DD" w:rsidRDefault="004560DD" w:rsidP="00A41598">
      <w:pPr>
        <w:pStyle w:val="Contenido"/>
        <w:jc w:val="both"/>
        <w:rPr>
          <w:noProof/>
        </w:rPr>
      </w:pPr>
    </w:p>
    <w:p w14:paraId="09DFA584" w14:textId="77777777" w:rsidR="004560DD" w:rsidRDefault="004560DD" w:rsidP="00A41598">
      <w:pPr>
        <w:pStyle w:val="Contenido"/>
        <w:jc w:val="both"/>
        <w:rPr>
          <w:noProof/>
        </w:rPr>
      </w:pPr>
    </w:p>
    <w:p w14:paraId="33DD708A" w14:textId="77777777" w:rsidR="00CB46E6" w:rsidRDefault="00CB46E6" w:rsidP="00A41598">
      <w:pPr>
        <w:pStyle w:val="Contenido"/>
        <w:jc w:val="both"/>
        <w:rPr>
          <w:noProof/>
        </w:rPr>
      </w:pPr>
    </w:p>
    <w:p w14:paraId="65ABF2E8" w14:textId="1092898C" w:rsidR="002375FF" w:rsidRDefault="002375FF" w:rsidP="00A41598">
      <w:pPr>
        <w:pStyle w:val="Contenido"/>
        <w:jc w:val="both"/>
        <w:rPr>
          <w:noProof/>
        </w:rPr>
      </w:pPr>
    </w:p>
    <w:p w14:paraId="60B37C7A" w14:textId="60BB2C22" w:rsidR="002375FF" w:rsidRDefault="002375FF" w:rsidP="00A41598">
      <w:pPr>
        <w:pStyle w:val="Contenido"/>
        <w:jc w:val="both"/>
        <w:rPr>
          <w:noProof/>
        </w:rPr>
      </w:pPr>
    </w:p>
    <w:p w14:paraId="07991010" w14:textId="1609E505" w:rsidR="002375FF" w:rsidRDefault="002375FF" w:rsidP="00A41598">
      <w:pPr>
        <w:pStyle w:val="Contenido"/>
        <w:jc w:val="both"/>
        <w:rPr>
          <w:noProof/>
        </w:rPr>
      </w:pPr>
    </w:p>
    <w:p w14:paraId="14A3B4EE" w14:textId="6760C635" w:rsidR="002375FF" w:rsidRDefault="002375FF" w:rsidP="00A41598">
      <w:pPr>
        <w:pStyle w:val="Contenido"/>
        <w:jc w:val="both"/>
        <w:rPr>
          <w:noProof/>
        </w:rPr>
      </w:pPr>
    </w:p>
    <w:p w14:paraId="06A0BE7E" w14:textId="5FB89614" w:rsidR="002375FF" w:rsidRDefault="002375FF" w:rsidP="00A41598">
      <w:pPr>
        <w:pStyle w:val="Contenido"/>
        <w:jc w:val="both"/>
        <w:rPr>
          <w:noProof/>
        </w:rPr>
      </w:pPr>
    </w:p>
    <w:p w14:paraId="476260D8" w14:textId="242A27AC" w:rsidR="002375FF" w:rsidRDefault="002375FF" w:rsidP="00A41598">
      <w:pPr>
        <w:pStyle w:val="Contenido"/>
        <w:jc w:val="both"/>
        <w:rPr>
          <w:noProof/>
        </w:rPr>
      </w:pPr>
    </w:p>
    <w:p w14:paraId="0040A5DD" w14:textId="1D0D41B8" w:rsidR="002375FF" w:rsidRDefault="002375FF" w:rsidP="00A41598">
      <w:pPr>
        <w:pStyle w:val="Contenido"/>
        <w:jc w:val="both"/>
        <w:rPr>
          <w:noProof/>
        </w:rPr>
      </w:pPr>
    </w:p>
    <w:p w14:paraId="209EF109" w14:textId="77777777" w:rsidR="00103F89" w:rsidRDefault="00103F89" w:rsidP="00A41598">
      <w:pPr>
        <w:pStyle w:val="Contenido"/>
        <w:jc w:val="both"/>
        <w:rPr>
          <w:noProof/>
        </w:rPr>
      </w:pPr>
    </w:p>
    <w:p w14:paraId="4F36A6B6" w14:textId="7EA67539" w:rsidR="002375FF" w:rsidRDefault="002375FF" w:rsidP="00A41598">
      <w:pPr>
        <w:pStyle w:val="Contenido"/>
        <w:jc w:val="both"/>
        <w:rPr>
          <w:noProof/>
        </w:rPr>
      </w:pPr>
    </w:p>
    <w:p w14:paraId="52EBF521" w14:textId="4127E2B5" w:rsidR="002375FF" w:rsidRDefault="002375FF" w:rsidP="00A41598">
      <w:pPr>
        <w:pStyle w:val="Contenido"/>
        <w:jc w:val="both"/>
        <w:rPr>
          <w:noProof/>
        </w:rPr>
      </w:pPr>
    </w:p>
    <w:p w14:paraId="32310CED" w14:textId="1EC9AB67" w:rsidR="002375FF" w:rsidRDefault="002375FF" w:rsidP="00A41598">
      <w:pPr>
        <w:pStyle w:val="Contenido"/>
        <w:jc w:val="both"/>
        <w:rPr>
          <w:noProof/>
        </w:rPr>
      </w:pPr>
    </w:p>
    <w:p w14:paraId="39C156F3" w14:textId="49317B86" w:rsidR="002375FF" w:rsidRDefault="002375FF" w:rsidP="00A41598">
      <w:pPr>
        <w:pStyle w:val="Contenido"/>
        <w:jc w:val="both"/>
        <w:rPr>
          <w:noProof/>
        </w:rPr>
      </w:pPr>
    </w:p>
    <w:p w14:paraId="0AAEF500" w14:textId="08A110AB" w:rsidR="00156E75" w:rsidRPr="00E301D6" w:rsidRDefault="00156E75" w:rsidP="00A41598">
      <w:pPr>
        <w:pStyle w:val="Ttulo3"/>
        <w:jc w:val="both"/>
        <w:rPr>
          <w:smallCaps/>
          <w:color w:val="auto"/>
        </w:rPr>
      </w:pPr>
      <w:bookmarkStart w:id="2" w:name="_Toc118149257"/>
      <w:r w:rsidRPr="00E301D6">
        <w:rPr>
          <w:smallCaps/>
          <w:color w:val="auto"/>
        </w:rPr>
        <w:lastRenderedPageBreak/>
        <w:t>Registrar cliente</w:t>
      </w:r>
      <w:bookmarkEnd w:id="2"/>
    </w:p>
    <w:tbl>
      <w:tblPr>
        <w:tblW w:w="11488" w:type="dxa"/>
        <w:jc w:val="center"/>
        <w:tblLayout w:type="fixed"/>
        <w:tblLook w:val="0000" w:firstRow="0" w:lastRow="0" w:firstColumn="0" w:lastColumn="0" w:noHBand="0" w:noVBand="0"/>
      </w:tblPr>
      <w:tblGrid>
        <w:gridCol w:w="2263"/>
        <w:gridCol w:w="1134"/>
        <w:gridCol w:w="2835"/>
        <w:gridCol w:w="3838"/>
        <w:gridCol w:w="1418"/>
      </w:tblGrid>
      <w:tr w:rsidR="0021689B" w:rsidRPr="003C0D04" w14:paraId="49740F18" w14:textId="77777777" w:rsidTr="00420D59">
        <w:trPr>
          <w:trHeight w:val="2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153678E" w14:textId="1EB3D012" w:rsidR="0021689B" w:rsidRPr="003C0D04" w:rsidRDefault="0021689B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bookmarkStart w:id="3" w:name="_Hlk117753802"/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ID caso de uso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7B88B74" w14:textId="030BF1D2" w:rsidR="0021689B" w:rsidRPr="0021689B" w:rsidRDefault="00555DEB" w:rsidP="00A41598">
            <w:pPr>
              <w:spacing w:before="7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DCAA4F4" w14:textId="6C310469" w:rsidR="0021689B" w:rsidRPr="0021689B" w:rsidRDefault="0021689B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21689B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Nombre de caso de uso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0B005CF" w14:textId="627FCEB8" w:rsidR="0021689B" w:rsidRPr="0021689B" w:rsidRDefault="00555DEB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Registrar cliente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226E6E1" w14:textId="4BB7176A" w:rsidR="0021689B" w:rsidRPr="0021689B" w:rsidRDefault="0021689B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27/10/2022</w:t>
            </w:r>
          </w:p>
        </w:tc>
      </w:tr>
      <w:tr w:rsidR="00977056" w:rsidRPr="003C0D04" w14:paraId="460623A9" w14:textId="77777777" w:rsidTr="00420D59">
        <w:trPr>
          <w:trHeight w:val="2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83F554B" w14:textId="46581BC3" w:rsidR="00977056" w:rsidRPr="003C0D04" w:rsidRDefault="00977056" w:rsidP="00977056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ID prueba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7EC19" w14:textId="1F5F466A" w:rsidR="00977056" w:rsidRPr="003C0D04" w:rsidRDefault="00977056" w:rsidP="00977056">
            <w:pPr>
              <w:spacing w:before="7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CP-001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AE94A5B" w14:textId="151014BB" w:rsidR="00977056" w:rsidRDefault="00977056" w:rsidP="00977056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Descripción de la prueba</w:t>
            </w: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665A5" w14:textId="3ADF2672" w:rsidR="00977056" w:rsidRPr="003C0D04" w:rsidRDefault="00977056" w:rsidP="00977056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Comprobar que no haya fallas en el registro de un nuevo cliente.</w:t>
            </w:r>
          </w:p>
        </w:tc>
      </w:tr>
      <w:tr w:rsidR="00555DEB" w:rsidRPr="003C0D04" w14:paraId="06ED87CA" w14:textId="77777777" w:rsidTr="00420D59">
        <w:trPr>
          <w:trHeight w:val="2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8B2408" w14:textId="785D259B" w:rsidR="00555DEB" w:rsidRPr="003C0D04" w:rsidRDefault="00555DEB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Responsable</w:t>
            </w:r>
          </w:p>
        </w:tc>
        <w:tc>
          <w:tcPr>
            <w:tcW w:w="9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917A9" w14:textId="0EDC4195" w:rsidR="00555DEB" w:rsidRPr="003C0D04" w:rsidRDefault="00E14B98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Encargado del taller</w:t>
            </w:r>
          </w:p>
        </w:tc>
      </w:tr>
      <w:tr w:rsidR="00555DEB" w:rsidRPr="003C0D04" w14:paraId="77CB9F77" w14:textId="77777777" w:rsidTr="00420D59">
        <w:trPr>
          <w:trHeight w:val="2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654A3" w14:textId="77777777" w:rsidR="00555DEB" w:rsidRPr="003C0D04" w:rsidRDefault="00555DEB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Prerrequisitos</w:t>
            </w:r>
          </w:p>
        </w:tc>
        <w:tc>
          <w:tcPr>
            <w:tcW w:w="9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59B99" w14:textId="77777777" w:rsidR="00555DEB" w:rsidRDefault="00977056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</w:t>
            </w:r>
            <w:r w:rsidR="00F112A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cliente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que se desea registrar </w:t>
            </w:r>
            <w:r w:rsidR="00F112A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no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debe estar </w:t>
            </w:r>
            <w:r w:rsidR="009377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registrado en el taller.</w:t>
            </w:r>
          </w:p>
          <w:p w14:paraId="10E9E38F" w14:textId="376026A9" w:rsidR="00737A25" w:rsidRPr="003C0D04" w:rsidRDefault="00737A25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encargado del taller debe haber iniciado sesión. </w:t>
            </w:r>
          </w:p>
        </w:tc>
      </w:tr>
      <w:tr w:rsidR="00C82632" w:rsidRPr="003C0D04" w14:paraId="256AAF1F" w14:textId="77777777" w:rsidTr="00420D59">
        <w:trPr>
          <w:trHeight w:val="20"/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8D0CA" w14:textId="043BD41B" w:rsidR="00C82632" w:rsidRPr="003C0D04" w:rsidRDefault="00C8263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Entrada/s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(todos obligatorios, excepto </w:t>
            </w:r>
            <w:r w:rsidR="009377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mail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9377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9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EAF5F" w14:textId="5BC8864C" w:rsidR="00C82632" w:rsidRPr="00C82632" w:rsidRDefault="0093771E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D.N.I.: cadena de caracteres (números</w:t>
            </w:r>
            <w:r w:rsid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).</w:t>
            </w:r>
          </w:p>
        </w:tc>
      </w:tr>
      <w:tr w:rsidR="00C82632" w:rsidRPr="003C0D04" w14:paraId="25A5BCB7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7149B" w14:textId="77777777" w:rsidR="00C82632" w:rsidRPr="003C0D04" w:rsidRDefault="00C8263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E44E4" w14:textId="520636A4" w:rsidR="00C82632" w:rsidRPr="00C82632" w:rsidRDefault="00C8263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Nombre/s: cadena de caracteres (letras</w:t>
            </w:r>
            <w:r w:rsidR="00737A25"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9377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93771E" w:rsidRPr="003C0D04" w14:paraId="75B959E3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582CF" w14:textId="77777777" w:rsidR="0093771E" w:rsidRPr="003C0D04" w:rsidRDefault="0093771E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8203C" w14:textId="60208738" w:rsidR="0093771E" w:rsidRPr="00C82632" w:rsidRDefault="0093771E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Apellido: cadena de caracteres (letras</w:t>
            </w:r>
            <w:r w:rsidR="00737A25"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C82632" w:rsidRPr="003C0D04" w14:paraId="2A476928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A4D3A" w14:textId="77777777" w:rsidR="00C82632" w:rsidRPr="003C0D04" w:rsidRDefault="00C8263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9C57" w14:textId="77DC288F" w:rsidR="00C82632" w:rsidRPr="00C82632" w:rsidRDefault="00737A25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Calle</w:t>
            </w:r>
            <w:r w:rsidR="00C82632"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: cadena de caracteres (letras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</w:t>
            </w:r>
            <w:r w:rsidR="00C82632"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signos de puntuación</w:t>
            </w:r>
            <w:r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="00C82632"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9377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737A25" w:rsidRPr="003C0D04" w14:paraId="63D5DE89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164E2" w14:textId="77777777" w:rsidR="00737A25" w:rsidRPr="003C0D04" w:rsidRDefault="00737A25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7DD69" w14:textId="18808E3E" w:rsidR="00737A25" w:rsidRDefault="00737A25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Número: cadena de caracteres (números</w:t>
            </w:r>
            <w:r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). </w:t>
            </w:r>
          </w:p>
        </w:tc>
      </w:tr>
      <w:tr w:rsidR="00C82632" w:rsidRPr="003C0D04" w14:paraId="0F460137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FC2D" w14:textId="77777777" w:rsidR="00C82632" w:rsidRPr="003C0D04" w:rsidRDefault="00C8263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BF940" w14:textId="5668A3E7" w:rsidR="00C82632" w:rsidRPr="00C82632" w:rsidRDefault="0093771E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Barrio:</w:t>
            </w:r>
            <w:r w:rsidR="00C82632"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cadena de caracteres (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letras</w:t>
            </w:r>
            <w:r w:rsidR="00737A25"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="00C82632"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C82632" w:rsidRPr="003C0D04" w14:paraId="0F718558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9634A" w14:textId="77777777" w:rsidR="00C82632" w:rsidRPr="003C0D04" w:rsidRDefault="00C8263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2CC38" w14:textId="1648DCCE" w:rsidR="00C82632" w:rsidRPr="00C82632" w:rsidRDefault="00C8263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Localidad: cadena de caracteres (letras, números, signos de puntuación</w:t>
            </w:r>
            <w:r w:rsidR="00737A25"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9377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C82632" w:rsidRPr="003C0D04" w14:paraId="0F97802B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73854" w14:textId="77777777" w:rsidR="00C82632" w:rsidRPr="003C0D04" w:rsidRDefault="00C8263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8B3D2" w14:textId="5226CEE4" w:rsidR="00C82632" w:rsidRPr="00C82632" w:rsidRDefault="00C8263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Teléfono: cadena de caracteres (números</w:t>
            </w:r>
            <w:r w:rsidR="00737A25"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9377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C82632" w:rsidRPr="003C0D04" w14:paraId="41659CF1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6A8E4" w14:textId="77777777" w:rsidR="00C82632" w:rsidRPr="003C0D04" w:rsidRDefault="00C8263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9DED0" w14:textId="0DC754D8" w:rsidR="00C82632" w:rsidRPr="00C82632" w:rsidRDefault="00C8263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Mail: cadena de caracteres (letras, números, signos de puntuación</w:t>
            </w:r>
            <w:r w:rsidR="009377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formato de e-mail</w:t>
            </w:r>
            <w:r w:rsidR="00737A25"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</w:t>
            </w:r>
            <w:r w:rsid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pcional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9377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555DEB" w:rsidRPr="003C0D04" w14:paraId="1166F520" w14:textId="77777777" w:rsidTr="00420D59">
        <w:trPr>
          <w:trHeight w:val="2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2F9F9" w14:textId="7EA191A0" w:rsidR="00555DEB" w:rsidRPr="003C0D04" w:rsidRDefault="00555DEB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Detalle de la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</w:t>
            </w: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rueba</w:t>
            </w:r>
          </w:p>
        </w:tc>
        <w:tc>
          <w:tcPr>
            <w:tcW w:w="9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3E2A4" w14:textId="753C70BF" w:rsidR="00750034" w:rsidRPr="00737A25" w:rsidRDefault="00750034" w:rsidP="00737A25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Dirigirse a la sección de </w:t>
            </w:r>
            <w:r w:rsidR="0093771E"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</w:t>
            </w:r>
            <w:r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Clientes</w:t>
            </w:r>
            <w:r w:rsidR="0093771E"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”.</w:t>
            </w:r>
          </w:p>
          <w:p w14:paraId="4CD4B735" w14:textId="60A7351F" w:rsidR="00814D61" w:rsidRDefault="0093771E" w:rsidP="00A21958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</w:t>
            </w:r>
            <w:r w:rsidR="002F7A8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eleccionar </w:t>
            </w:r>
            <w:r w:rsidR="00B44D3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la opción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</w:t>
            </w:r>
            <w:r w:rsidR="00B44D3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Registrar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nuevo c</w:t>
            </w:r>
            <w:r w:rsidR="00B44D3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liente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”.</w:t>
            </w:r>
          </w:p>
          <w:p w14:paraId="4CE82F7B" w14:textId="25697E9F" w:rsidR="002B0CBF" w:rsidRPr="0093771E" w:rsidRDefault="002B0CBF" w:rsidP="00A21958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Completar el formulario ingresando todos los datos</w:t>
            </w:r>
            <w:r w:rsidR="009377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5D2C8E96" w14:textId="3B5D397D" w:rsidR="002B0CBF" w:rsidRPr="002B0CBF" w:rsidRDefault="002B0CBF" w:rsidP="00A21958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notifica que se </w:t>
            </w:r>
            <w:r w:rsidR="00DC584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creó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exitosamente el cliente y muestra una previsualización </w:t>
            </w:r>
            <w:r w:rsidR="004116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</w:t>
            </w:r>
            <w:r w:rsidR="00FA50A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 mismo</w:t>
            </w:r>
            <w:r w:rsidR="009377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555DEB" w:rsidRPr="003C0D04" w14:paraId="653AF63A" w14:textId="77777777" w:rsidTr="00420D59">
        <w:trPr>
          <w:trHeight w:val="2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9DADF" w14:textId="62A25EBB" w:rsidR="00555DEB" w:rsidRPr="003C0D04" w:rsidRDefault="00555DEB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Detalle de que se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</w:t>
            </w: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rueba</w:t>
            </w:r>
          </w:p>
        </w:tc>
        <w:tc>
          <w:tcPr>
            <w:tcW w:w="9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A6E79" w14:textId="43029F19" w:rsidR="003B7EF1" w:rsidRDefault="00737A25" w:rsidP="00A21958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completan todos los datos correctamente</w:t>
            </w:r>
            <w:r w:rsidR="009377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1BDAF8DD" w14:textId="5D33B19F" w:rsidR="00D445D5" w:rsidRDefault="00737A25" w:rsidP="00A21958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completan</w:t>
            </w:r>
            <w:r w:rsidR="007464A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todos los datos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correctamente</w:t>
            </w:r>
            <w:r w:rsidR="007464A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sin incluir el </w:t>
            </w:r>
            <w:r w:rsidR="009377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e-mail.</w:t>
            </w:r>
            <w:r w:rsidR="007464A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</w:t>
            </w:r>
          </w:p>
          <w:p w14:paraId="672DEC19" w14:textId="78B57491" w:rsidR="008640D3" w:rsidRDefault="00737A25" w:rsidP="00A21958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completa el</w:t>
            </w:r>
            <w:r w:rsidR="008640D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campo D</w:t>
            </w:r>
            <w:r w:rsidR="009377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="008640D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</w:t>
            </w:r>
            <w:r w:rsidR="009377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="008640D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</w:t>
            </w:r>
            <w:r w:rsidR="009377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. </w:t>
            </w:r>
            <w:r w:rsidR="008640D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con caracteres alfanuméricos</w:t>
            </w:r>
            <w:r w:rsidR="009377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23CA5229" w14:textId="25FA600F" w:rsidR="007464A8" w:rsidRDefault="00737A25" w:rsidP="00A21958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completa</w:t>
            </w:r>
            <w:r w:rsidR="0093549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</w:t>
            </w:r>
            <w:r w:rsidR="0093549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campo teléfono con</w:t>
            </w:r>
            <w:r w:rsidR="008640D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caracteres</w:t>
            </w:r>
            <w:r w:rsidR="0093549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alfanuméricos</w:t>
            </w:r>
            <w:r w:rsidR="009377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5F15E777" w14:textId="5B24840A" w:rsidR="0093549D" w:rsidRDefault="00737A25" w:rsidP="00A21958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completa el c</w:t>
            </w:r>
            <w:r w:rsidR="002E5F9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ampo mail sin formato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de </w:t>
            </w:r>
            <w:r w:rsidR="002E5F9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mail (sin incluir el @)</w:t>
            </w:r>
            <w:r w:rsidR="009377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0F3E5476" w14:textId="0CDA8494" w:rsidR="002E5F9A" w:rsidRPr="00AB769C" w:rsidRDefault="00737A25" w:rsidP="00A21958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Algunos datos obligatorios en blanco.</w:t>
            </w:r>
          </w:p>
        </w:tc>
      </w:tr>
      <w:tr w:rsidR="000239A0" w:rsidRPr="003C0D04" w14:paraId="6A938493" w14:textId="77777777" w:rsidTr="00420D59">
        <w:trPr>
          <w:trHeight w:val="20"/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9F497" w14:textId="152376F8" w:rsidR="000239A0" w:rsidRPr="003C0D04" w:rsidRDefault="000239A0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</w:t>
            </w: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esperado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637AD" w14:textId="1F6F83E2" w:rsidR="000239A0" w:rsidRPr="006E5EF8" w:rsidRDefault="00737A25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completan todos los datos correctamente.</w:t>
            </w: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2DA0B" w14:textId="687BEF59" w:rsidR="000239A0" w:rsidRPr="00196A09" w:rsidRDefault="000239A0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informa que los datos se cargaron correctamente y muestra una previsualización de datos cargados</w:t>
            </w:r>
            <w:r w:rsidR="009B04C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0239A0" w:rsidRPr="003C0D04" w14:paraId="2206B6FE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B782C" w14:textId="77777777" w:rsidR="000239A0" w:rsidRPr="003C0D04" w:rsidRDefault="000239A0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DF0F2" w14:textId="4FCE2B0B" w:rsidR="000239A0" w:rsidRPr="006E5EF8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5F5CB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 completan todos los datos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obligatorios </w:t>
            </w:r>
            <w:r w:rsidRPr="005F5CB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correctamente sin incluir el e-mail. </w:t>
            </w: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16043" w14:textId="759A1766" w:rsidR="000239A0" w:rsidRPr="00154000" w:rsidRDefault="000239A0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informa que los datos se cargaron correctamente y muestra una previsualización de datos cargados</w:t>
            </w:r>
            <w:r w:rsidR="009B04C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0239A0" w:rsidRPr="003C0D04" w14:paraId="7EF7C940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70124" w14:textId="77777777" w:rsidR="000239A0" w:rsidRPr="003C0D04" w:rsidRDefault="000239A0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3BE3B" w14:textId="40592C1B" w:rsidR="000239A0" w:rsidRPr="006E5EF8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5F5CB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completa el campo D.N.I. con caracteres alfanuméricos.</w:t>
            </w: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5DCE3" w14:textId="7335379E" w:rsidR="000239A0" w:rsidRPr="00EF062A" w:rsidRDefault="000239A0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notifica que </w:t>
            </w:r>
            <w:r w:rsidR="009B04C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debe verificar el campo D.N.I.</w:t>
            </w:r>
          </w:p>
        </w:tc>
      </w:tr>
      <w:tr w:rsidR="000239A0" w:rsidRPr="003C0D04" w14:paraId="5C0B81C8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00BDD" w14:textId="77777777" w:rsidR="000239A0" w:rsidRPr="003C0D04" w:rsidRDefault="000239A0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3FC12" w14:textId="37FDE1E0" w:rsidR="000239A0" w:rsidRPr="00E54B22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5F5CB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completa el campo teléfono con caracteres alfanuméricos.</w:t>
            </w: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A0FC3" w14:textId="566F5690" w:rsidR="000239A0" w:rsidRPr="009F3011" w:rsidRDefault="000239A0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notifica que </w:t>
            </w:r>
            <w:r w:rsidR="00B1391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debe verificar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el campo teléfono</w:t>
            </w:r>
            <w:r w:rsidR="00B1391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0239A0" w:rsidRPr="003C0D04" w14:paraId="6C99B490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EBC9C" w14:textId="77777777" w:rsidR="000239A0" w:rsidRPr="003C0D04" w:rsidRDefault="000239A0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6762D" w14:textId="21CF0E97" w:rsidR="000239A0" w:rsidRPr="000239A0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5F5CB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completa el campo mail sin formato de mail (sin incluir el @).</w:t>
            </w: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07D74" w14:textId="415BAB7C" w:rsidR="000239A0" w:rsidRPr="009F3011" w:rsidRDefault="000239A0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notifica que </w:t>
            </w:r>
            <w:r w:rsidR="00B1391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debe verificar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el campo </w:t>
            </w:r>
            <w:r w:rsidR="00B1391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e-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mail</w:t>
            </w:r>
            <w:r w:rsidR="00B1391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0239A0" w:rsidRPr="003C0D04" w14:paraId="40048837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54C5A" w14:textId="77777777" w:rsidR="000239A0" w:rsidRPr="003C0D04" w:rsidRDefault="000239A0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EE44D" w14:textId="35257A36" w:rsidR="000239A0" w:rsidRPr="006E5EF8" w:rsidRDefault="005F5CBD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5F5CB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Algunos datos obligatorios en blanco.</w:t>
            </w: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91C03" w14:textId="625EDB83" w:rsidR="000239A0" w:rsidRPr="009F3011" w:rsidRDefault="000239A0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notifica que faltan datos a completar</w:t>
            </w:r>
            <w:r w:rsidR="00B1391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4146A2" w:rsidRPr="003C0D04" w14:paraId="43F2D068" w14:textId="77777777" w:rsidTr="00420D59">
        <w:trPr>
          <w:trHeight w:val="20"/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4AD8" w14:textId="0E235292" w:rsidR="004146A2" w:rsidRPr="003C0D04" w:rsidRDefault="004146A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 obtenido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53761" w14:textId="68B01C02" w:rsidR="004146A2" w:rsidRPr="003C0D04" w:rsidRDefault="005F5CBD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completan todos los datos correctamente.</w:t>
            </w: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5E8DB" w14:textId="39EB4F96" w:rsidR="004146A2" w:rsidRPr="003C0D04" w:rsidRDefault="004146A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 cargan todos los datos, el sistema lo notifica y </w:t>
            </w:r>
            <w:r w:rsidR="00B1391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muestra una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previsualiza</w:t>
            </w:r>
            <w:r w:rsidR="00B1391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ción.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</w:t>
            </w:r>
          </w:p>
        </w:tc>
      </w:tr>
      <w:tr w:rsidR="004146A2" w:rsidRPr="003C0D04" w14:paraId="23DB7FB3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5E1BC" w14:textId="77777777" w:rsidR="004146A2" w:rsidRPr="003C0D04" w:rsidRDefault="004146A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1A2B1" w14:textId="77777777" w:rsidR="004146A2" w:rsidRDefault="004146A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99B3F63" w14:textId="1359066F" w:rsidR="004146A2" w:rsidRDefault="004146A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Funcionamiento correcto</w:t>
            </w:r>
            <w:r w:rsidR="00B1391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4146A2" w:rsidRPr="003C0D04" w14:paraId="6D34AA7B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1A66E" w14:textId="77777777" w:rsidR="004146A2" w:rsidRPr="003C0D04" w:rsidRDefault="004146A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ABAA7" w14:textId="31B31603" w:rsidR="004146A2" w:rsidRDefault="005F5CBD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5F5CB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completan todos los datos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obligatorios</w:t>
            </w:r>
            <w:r w:rsidRPr="005F5CB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correctamente sin incluir el e-mail.</w:t>
            </w: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779B4" w14:textId="341BD919" w:rsidR="004146A2" w:rsidRPr="003C0D04" w:rsidRDefault="004146A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cargan todos los datos, y no muestra ningún error de que faltan cargar datos</w:t>
            </w:r>
          </w:p>
        </w:tc>
      </w:tr>
      <w:tr w:rsidR="004146A2" w:rsidRPr="003C0D04" w14:paraId="7F1E1038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67CFA" w14:textId="77777777" w:rsidR="004146A2" w:rsidRPr="003C0D04" w:rsidRDefault="004146A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56101" w14:textId="77777777" w:rsidR="004146A2" w:rsidRDefault="004146A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6874991" w14:textId="59589B1A" w:rsidR="004146A2" w:rsidRPr="003C0D04" w:rsidRDefault="004146A2" w:rsidP="00A21958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Funcionamiento correcto</w:t>
            </w:r>
            <w:r w:rsidR="00B1391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5F5CBD" w:rsidRPr="003C0D04" w14:paraId="58B3F044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D2473" w14:textId="77777777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C1BAF" w14:textId="103CA3DB" w:rsidR="005F5CBD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5F5CB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completa el campo D.N.I. con caracteres alfanuméricos.</w:t>
            </w: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EBC1F" w14:textId="21E87854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puede completar el campo con caracteres alfanuméricos y el sistema no notifica de revisar el campo D.N.I.</w:t>
            </w:r>
          </w:p>
        </w:tc>
      </w:tr>
      <w:tr w:rsidR="005F5CBD" w:rsidRPr="003C0D04" w14:paraId="32271D7A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6C51F" w14:textId="77777777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50E9B" w14:textId="77777777" w:rsidR="005F5CBD" w:rsidRPr="00EF062A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5DE09B5" w14:textId="108109AB" w:rsidR="005F5CBD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Falla: severidad media/alta</w:t>
            </w:r>
          </w:p>
        </w:tc>
      </w:tr>
      <w:tr w:rsidR="005F5CBD" w:rsidRPr="003C0D04" w14:paraId="19B5DBF3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535FA" w14:textId="77777777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4600E" w14:textId="3B567082" w:rsidR="005F5CBD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5F5CB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completa el campo teléfono con caracteres alfanuméricos.</w:t>
            </w: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5E7AF" w14:textId="58DF5360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puede completar el campo con caracteres alfanuméricos, pero el sistema notifica que se debe verificar el campo.</w:t>
            </w:r>
          </w:p>
        </w:tc>
      </w:tr>
      <w:tr w:rsidR="005F5CBD" w:rsidRPr="003C0D04" w14:paraId="5E1C1B16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444C3" w14:textId="77777777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EC854" w14:textId="77777777" w:rsidR="005F5CBD" w:rsidRPr="00E54B22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C81009" w14:textId="42AC0873" w:rsidR="005F5CBD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Falla: severidad baja</w:t>
            </w:r>
          </w:p>
        </w:tc>
      </w:tr>
      <w:tr w:rsidR="005F5CBD" w:rsidRPr="003C0D04" w14:paraId="60858B5E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3B5AB" w14:textId="77777777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D4A66" w14:textId="4C70A6C7" w:rsidR="005F5CBD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5F5CB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completa el campo mail sin formato de mail (sin incluir el @).</w:t>
            </w: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BE679" w14:textId="287A8345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 permite continuar si no se completa el campo con formato de mail.</w:t>
            </w:r>
          </w:p>
        </w:tc>
      </w:tr>
      <w:tr w:rsidR="005F5CBD" w:rsidRPr="003C0D04" w14:paraId="083FA455" w14:textId="77777777" w:rsidTr="005F5CBD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2C01B" w14:textId="77777777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0B8C2" w14:textId="77777777" w:rsidR="005F5CBD" w:rsidRPr="000239A0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1DCA201" w14:textId="4AB0B5B9" w:rsidR="005F5CBD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Funcionamiento correcto</w:t>
            </w:r>
          </w:p>
        </w:tc>
      </w:tr>
      <w:tr w:rsidR="005F5CBD" w:rsidRPr="003C0D04" w14:paraId="72824CBB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08610" w14:textId="77777777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409C1" w14:textId="13046C14" w:rsidR="005F5CBD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5F5CB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Algunos datos obligatorios en blanco.</w:t>
            </w: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6E0FD" w14:textId="5820296E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 notifica que faltan datos a cargar, y continúa con el proceso.</w:t>
            </w:r>
          </w:p>
        </w:tc>
      </w:tr>
      <w:tr w:rsidR="005F5CBD" w:rsidRPr="003C0D04" w14:paraId="300CD666" w14:textId="77777777" w:rsidTr="00420D59">
        <w:trPr>
          <w:trHeight w:val="20"/>
          <w:jc w:val="center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0DFCD" w14:textId="77777777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6892D" w14:textId="77777777" w:rsidR="005F5CBD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03944B0" w14:textId="39ADDD27" w:rsidR="005F5CBD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Falla: severidad alta</w:t>
            </w:r>
          </w:p>
        </w:tc>
      </w:tr>
      <w:tr w:rsidR="005F5CBD" w:rsidRPr="003C0D04" w14:paraId="71F22DB9" w14:textId="77777777" w:rsidTr="005F5CBD">
        <w:trPr>
          <w:trHeight w:val="2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31FE1F" w14:textId="77777777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9EECB04" w14:textId="7B1EA5A9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f</w:t>
            </w: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unciona</w:t>
            </w: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F5DE6" w14:textId="2F3BCC30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</w:t>
            </w: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equiere mantenimiento</w:t>
            </w:r>
          </w:p>
        </w:tc>
      </w:tr>
      <w:tr w:rsidR="005F5CBD" w:rsidRPr="003C0D04" w14:paraId="04AE7BF7" w14:textId="77777777" w:rsidTr="00420D59">
        <w:trPr>
          <w:trHeight w:val="2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104FF" w14:textId="77777777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Comentarios</w:t>
            </w:r>
          </w:p>
        </w:tc>
        <w:tc>
          <w:tcPr>
            <w:tcW w:w="9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98EF7" w14:textId="2547218C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&lt;&lt;comentarios y sugerencias&gt;&gt;</w:t>
            </w:r>
          </w:p>
        </w:tc>
      </w:tr>
      <w:tr w:rsidR="005F5CBD" w:rsidRPr="003C0D04" w14:paraId="74DEA038" w14:textId="77777777" w:rsidTr="00420D59">
        <w:trPr>
          <w:trHeight w:val="2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4D66B3A" w14:textId="77777777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DC6843" w14:textId="2940164A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ceptada</w:t>
            </w:r>
          </w:p>
        </w:tc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298A429" w14:textId="027E925C" w:rsidR="005F5CBD" w:rsidRPr="003C0D04" w:rsidRDefault="005F5CBD" w:rsidP="005F5CB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 aceptada</w:t>
            </w:r>
          </w:p>
        </w:tc>
      </w:tr>
      <w:bookmarkEnd w:id="3"/>
    </w:tbl>
    <w:p w14:paraId="211C999D" w14:textId="344DA95A" w:rsidR="0021689B" w:rsidRDefault="0021689B" w:rsidP="00A41598">
      <w:pPr>
        <w:pStyle w:val="Contenido"/>
        <w:jc w:val="both"/>
      </w:pPr>
    </w:p>
    <w:p w14:paraId="315499DB" w14:textId="6F05E08E" w:rsidR="00420D59" w:rsidRDefault="00420D59" w:rsidP="00A41598">
      <w:pPr>
        <w:pStyle w:val="Contenido"/>
        <w:jc w:val="both"/>
      </w:pPr>
    </w:p>
    <w:p w14:paraId="4F84A2FE" w14:textId="2E6DCA68" w:rsidR="00420D59" w:rsidRDefault="00420D59" w:rsidP="00A41598">
      <w:pPr>
        <w:pStyle w:val="Contenido"/>
        <w:jc w:val="both"/>
      </w:pPr>
    </w:p>
    <w:p w14:paraId="44FAD358" w14:textId="658AAF75" w:rsidR="00420D59" w:rsidRDefault="00420D59" w:rsidP="00A41598">
      <w:pPr>
        <w:pStyle w:val="Contenido"/>
        <w:jc w:val="both"/>
      </w:pPr>
    </w:p>
    <w:p w14:paraId="147A0934" w14:textId="77777777" w:rsidR="00420D59" w:rsidRDefault="00420D59" w:rsidP="00A41598">
      <w:pPr>
        <w:pStyle w:val="Contenido"/>
        <w:jc w:val="both"/>
      </w:pPr>
    </w:p>
    <w:p w14:paraId="025F9AD2" w14:textId="77777777" w:rsidR="00A21958" w:rsidRDefault="00A21958" w:rsidP="00A41598">
      <w:pPr>
        <w:pStyle w:val="Contenido"/>
        <w:jc w:val="both"/>
      </w:pPr>
    </w:p>
    <w:p w14:paraId="159F96AC" w14:textId="3A39BBA3" w:rsidR="0021689B" w:rsidRPr="00E301D6" w:rsidRDefault="00156E75" w:rsidP="00A41598">
      <w:pPr>
        <w:pStyle w:val="Ttulo3"/>
        <w:jc w:val="both"/>
        <w:rPr>
          <w:smallCaps/>
          <w:color w:val="auto"/>
        </w:rPr>
      </w:pPr>
      <w:bookmarkStart w:id="4" w:name="_Toc118149258"/>
      <w:r w:rsidRPr="00E301D6">
        <w:rPr>
          <w:smallCaps/>
          <w:color w:val="auto"/>
        </w:rPr>
        <w:t>Modificar cliente</w:t>
      </w:r>
      <w:bookmarkEnd w:id="4"/>
    </w:p>
    <w:tbl>
      <w:tblPr>
        <w:tblW w:w="11482" w:type="dxa"/>
        <w:jc w:val="center"/>
        <w:tblLayout w:type="fixed"/>
        <w:tblLook w:val="0000" w:firstRow="0" w:lastRow="0" w:firstColumn="0" w:lastColumn="0" w:noHBand="0" w:noVBand="0"/>
      </w:tblPr>
      <w:tblGrid>
        <w:gridCol w:w="2274"/>
        <w:gridCol w:w="1276"/>
        <w:gridCol w:w="2731"/>
        <w:gridCol w:w="3602"/>
        <w:gridCol w:w="1599"/>
      </w:tblGrid>
      <w:tr w:rsidR="0021689B" w:rsidRPr="0021689B" w14:paraId="7B942E51" w14:textId="77777777" w:rsidTr="00420D59">
        <w:trPr>
          <w:trHeight w:val="2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B43EA73" w14:textId="77777777" w:rsidR="0021689B" w:rsidRPr="003C0D04" w:rsidRDefault="0021689B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bookmarkStart w:id="5" w:name="_Hlk117753828"/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ID caso de uso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7863E20" w14:textId="12B641B6" w:rsidR="0021689B" w:rsidRPr="0021689B" w:rsidRDefault="000A2B1D" w:rsidP="00A41598">
            <w:pPr>
              <w:spacing w:before="7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002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40A57AB" w14:textId="77777777" w:rsidR="0021689B" w:rsidRPr="0021689B" w:rsidRDefault="0021689B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21689B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Nombre de caso de uso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BD239AD" w14:textId="79FBA971" w:rsidR="0021689B" w:rsidRPr="0021689B" w:rsidRDefault="000A2B1D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Modificar cliente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AFB73BE" w14:textId="77777777" w:rsidR="0021689B" w:rsidRPr="0021689B" w:rsidRDefault="0021689B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27/10/2022</w:t>
            </w:r>
          </w:p>
        </w:tc>
      </w:tr>
      <w:tr w:rsidR="00642492" w:rsidRPr="003C0D04" w14:paraId="604C4627" w14:textId="77777777" w:rsidTr="00420D59">
        <w:trPr>
          <w:trHeight w:val="2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EC1C1A6" w14:textId="77777777" w:rsidR="00642492" w:rsidRPr="003C0D04" w:rsidRDefault="00642492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ID prueba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2EF09E" w14:textId="61E29C52" w:rsidR="00642492" w:rsidRPr="003C0D04" w:rsidRDefault="00642492" w:rsidP="00A41598">
            <w:pPr>
              <w:spacing w:before="7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CP-002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5D1CC38" w14:textId="77777777" w:rsidR="00642492" w:rsidRDefault="00642492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Descripción de la prueba</w:t>
            </w:r>
          </w:p>
        </w:tc>
        <w:tc>
          <w:tcPr>
            <w:tcW w:w="5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44C9E" w14:textId="1313961A" w:rsidR="00642492" w:rsidRPr="003C0D04" w:rsidRDefault="00E118CA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Prueba de la modificación de un cliente ya registrado previamente. Comprobar </w:t>
            </w:r>
            <w:r w:rsidR="0052092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que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su </w:t>
            </w:r>
            <w:r w:rsidR="001B22F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modificación y/o actualización se realice correctamente</w:t>
            </w:r>
            <w:r w:rsidR="0052092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642492" w:rsidRPr="003C0D04" w14:paraId="09A8FC2D" w14:textId="77777777" w:rsidTr="00420D59">
        <w:trPr>
          <w:trHeight w:val="2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2C30A4" w14:textId="77777777" w:rsidR="00642492" w:rsidRPr="003C0D04" w:rsidRDefault="00642492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Responsable</w:t>
            </w:r>
          </w:p>
        </w:tc>
        <w:tc>
          <w:tcPr>
            <w:tcW w:w="9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2E1B0" w14:textId="45E4E7B1" w:rsidR="00642492" w:rsidRPr="003C0D04" w:rsidRDefault="001B22FC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Encargado del taller</w:t>
            </w:r>
          </w:p>
        </w:tc>
      </w:tr>
      <w:tr w:rsidR="00642492" w:rsidRPr="003C0D04" w14:paraId="2EC11416" w14:textId="77777777" w:rsidTr="00420D59">
        <w:trPr>
          <w:trHeight w:val="2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EF8A8" w14:textId="77777777" w:rsidR="00642492" w:rsidRPr="003C0D04" w:rsidRDefault="00642492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Prerrequisitos</w:t>
            </w:r>
          </w:p>
        </w:tc>
        <w:tc>
          <w:tcPr>
            <w:tcW w:w="9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23AEB" w14:textId="77777777" w:rsidR="00642492" w:rsidRDefault="00520922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Debe existir un cliente registrado para poder modificar.</w:t>
            </w:r>
          </w:p>
          <w:p w14:paraId="2EF60240" w14:textId="000842A2" w:rsidR="00D641DC" w:rsidRPr="003C0D04" w:rsidRDefault="00D641DC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D641D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encargado del taller debe haber iniciado sesión.</w:t>
            </w:r>
          </w:p>
        </w:tc>
      </w:tr>
      <w:tr w:rsidR="00D641DC" w:rsidRPr="003C0D04" w14:paraId="4D0DDCCD" w14:textId="77777777" w:rsidTr="00420D59">
        <w:trPr>
          <w:trHeight w:val="20"/>
          <w:jc w:val="center"/>
        </w:trPr>
        <w:tc>
          <w:tcPr>
            <w:tcW w:w="22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C6ABB" w14:textId="3ED02F2B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Entrada/s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(todos obligatorios, excepto teléfono)</w:t>
            </w:r>
          </w:p>
        </w:tc>
        <w:tc>
          <w:tcPr>
            <w:tcW w:w="9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76081" w14:textId="2DC5CFE0" w:rsidR="00D641DC" w:rsidRPr="00C82632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D.N.I.: cadena de caracteres (números, obligatorio).</w:t>
            </w:r>
          </w:p>
        </w:tc>
      </w:tr>
      <w:tr w:rsidR="00D641DC" w:rsidRPr="003C0D04" w14:paraId="49B40917" w14:textId="77777777" w:rsidTr="00420D59">
        <w:trPr>
          <w:trHeight w:val="20"/>
          <w:jc w:val="center"/>
        </w:trPr>
        <w:tc>
          <w:tcPr>
            <w:tcW w:w="22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B2943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AC13D" w14:textId="48CB831A" w:rsidR="00D641DC" w:rsidRPr="00C82632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Nombre/s: cadena de caracteres (letras</w:t>
            </w:r>
            <w:r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D641DC" w:rsidRPr="003C0D04" w14:paraId="288AE224" w14:textId="77777777" w:rsidTr="00420D59">
        <w:trPr>
          <w:trHeight w:val="20"/>
          <w:jc w:val="center"/>
        </w:trPr>
        <w:tc>
          <w:tcPr>
            <w:tcW w:w="22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D9F95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FE401" w14:textId="11F3B597" w:rsidR="00D641DC" w:rsidRPr="00C82632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Apellido: cadena de caracteres (letras</w:t>
            </w:r>
            <w:r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D641DC" w:rsidRPr="003C0D04" w14:paraId="49EA22A6" w14:textId="77777777" w:rsidTr="00420D59">
        <w:trPr>
          <w:trHeight w:val="20"/>
          <w:jc w:val="center"/>
        </w:trPr>
        <w:tc>
          <w:tcPr>
            <w:tcW w:w="22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41CBE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F526F" w14:textId="4669A3A7" w:rsidR="00D641DC" w:rsidRPr="00C82632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Calle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: cadena de caracteres (letras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signos de puntuación</w:t>
            </w:r>
            <w:r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D641DC" w:rsidRPr="003C0D04" w14:paraId="3E53E6BE" w14:textId="77777777" w:rsidTr="00420D59">
        <w:trPr>
          <w:trHeight w:val="20"/>
          <w:jc w:val="center"/>
        </w:trPr>
        <w:tc>
          <w:tcPr>
            <w:tcW w:w="22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01F3C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B0DF9" w14:textId="7B05E0E9" w:rsidR="00D641DC" w:rsidRPr="00C82632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Número: cadena de caracteres (números</w:t>
            </w:r>
            <w:r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). </w:t>
            </w:r>
          </w:p>
        </w:tc>
      </w:tr>
      <w:tr w:rsidR="00D641DC" w:rsidRPr="003C0D04" w14:paraId="16BE756A" w14:textId="77777777" w:rsidTr="00420D59">
        <w:trPr>
          <w:trHeight w:val="20"/>
          <w:jc w:val="center"/>
        </w:trPr>
        <w:tc>
          <w:tcPr>
            <w:tcW w:w="22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7E655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C2685" w14:textId="27622C2A" w:rsidR="00D641DC" w:rsidRPr="00C82632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Barrio: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cadena de caracteres (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letras</w:t>
            </w:r>
            <w:r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D641DC" w:rsidRPr="003C0D04" w14:paraId="2EE881C6" w14:textId="77777777" w:rsidTr="00420D59">
        <w:trPr>
          <w:trHeight w:val="20"/>
          <w:jc w:val="center"/>
        </w:trPr>
        <w:tc>
          <w:tcPr>
            <w:tcW w:w="22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B26B8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9380F" w14:textId="0241B733" w:rsidR="00D641DC" w:rsidRPr="00C82632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Localidad: cadena de caracteres (letras, números, signos de puntuación</w:t>
            </w:r>
            <w:r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D641DC" w:rsidRPr="003C0D04" w14:paraId="7512988B" w14:textId="77777777" w:rsidTr="00420D59">
        <w:trPr>
          <w:trHeight w:val="20"/>
          <w:jc w:val="center"/>
        </w:trPr>
        <w:tc>
          <w:tcPr>
            <w:tcW w:w="22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7592E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501CC" w14:textId="483D6A29" w:rsidR="00D641DC" w:rsidRPr="00C82632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Teléfono: cadena de caracteres (números</w:t>
            </w:r>
            <w:r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D641DC" w:rsidRPr="003C0D04" w14:paraId="1EAA4095" w14:textId="77777777" w:rsidTr="00420D59">
        <w:trPr>
          <w:trHeight w:val="20"/>
          <w:jc w:val="center"/>
        </w:trPr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79D19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2963B" w14:textId="341EEABF" w:rsidR="00D641DC" w:rsidRPr="00C82632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Mail: cadena de caracteres (letras, números, signos de puntuación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formato de e-mail</w:t>
            </w:r>
            <w:r w:rsidRPr="00737A2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pcional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D641DC" w:rsidRPr="003C0D04" w14:paraId="5035F65F" w14:textId="77777777" w:rsidTr="00420D59">
        <w:trPr>
          <w:trHeight w:val="2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7733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Detalle de la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</w:t>
            </w: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rueba</w:t>
            </w:r>
          </w:p>
        </w:tc>
        <w:tc>
          <w:tcPr>
            <w:tcW w:w="9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51C87" w14:textId="70F090EB" w:rsidR="00D641DC" w:rsidRDefault="00D641DC" w:rsidP="00D641D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Seleccionar opción “Clientes”.</w:t>
            </w:r>
          </w:p>
          <w:p w14:paraId="57F47CB5" w14:textId="2DE28C78" w:rsidR="00D641DC" w:rsidRPr="00520922" w:rsidRDefault="00D641DC" w:rsidP="00D641DC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52092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muestra una ventana previsualizando todos los clientes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registrados</w:t>
            </w:r>
            <w:r w:rsidRPr="0052092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. </w:t>
            </w:r>
          </w:p>
          <w:p w14:paraId="2F352A5F" w14:textId="0816FE7E" w:rsidR="00D641DC" w:rsidRDefault="00D641DC" w:rsidP="00D641DC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52092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elige el cliente que se desea modificar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y se selecciona la opción “Editar”.</w:t>
            </w:r>
          </w:p>
          <w:p w14:paraId="423E6CAA" w14:textId="340C22EB" w:rsidR="00D641DC" w:rsidRPr="00B03A7E" w:rsidRDefault="00D641DC" w:rsidP="00D641D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modifican los datos deseados del cliente.</w:t>
            </w:r>
          </w:p>
          <w:p w14:paraId="4DB533B0" w14:textId="533807C7" w:rsidR="00D641DC" w:rsidRDefault="00D641DC" w:rsidP="00D641D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Seleccionar opción “Guardar”.</w:t>
            </w:r>
          </w:p>
          <w:p w14:paraId="4FD59806" w14:textId="75F6439E" w:rsidR="00D641DC" w:rsidRPr="00B03A7E" w:rsidRDefault="00D641DC" w:rsidP="00D641D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Seleccionar opción “Confirmar”. </w:t>
            </w:r>
          </w:p>
        </w:tc>
      </w:tr>
      <w:tr w:rsidR="00D641DC" w:rsidRPr="00EB1CBA" w14:paraId="708F173C" w14:textId="77777777" w:rsidTr="00420D59">
        <w:trPr>
          <w:trHeight w:val="2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96C55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Detalle de que se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</w:t>
            </w: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rueba</w:t>
            </w:r>
          </w:p>
        </w:tc>
        <w:tc>
          <w:tcPr>
            <w:tcW w:w="9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6585C" w14:textId="591BFD12" w:rsidR="00D641DC" w:rsidRDefault="00D641DC" w:rsidP="00D641DC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Modificación de los datos.</w:t>
            </w:r>
          </w:p>
          <w:p w14:paraId="5757B812" w14:textId="2253CB1B" w:rsidR="00D641DC" w:rsidRDefault="00D641DC" w:rsidP="00D641DC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Modificación de los datos </w:t>
            </w:r>
            <w:r w:rsidR="00182D1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obligatorios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sin agre</w:t>
            </w:r>
            <w:r w:rsidR="00182D1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g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ar un e-mail. </w:t>
            </w:r>
          </w:p>
          <w:p w14:paraId="52FDE034" w14:textId="270CE540" w:rsidR="00D641DC" w:rsidRPr="002F7A89" w:rsidRDefault="00D641DC" w:rsidP="00D641DC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Modificación de </w:t>
            </w:r>
            <w:r w:rsidR="00182D1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los datos con campos obligatorios en blanco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D641DC" w:rsidRPr="00EB1CBA" w14:paraId="5CE60400" w14:textId="77777777" w:rsidTr="00420D59">
        <w:trPr>
          <w:trHeight w:val="20"/>
          <w:jc w:val="center"/>
        </w:trPr>
        <w:tc>
          <w:tcPr>
            <w:tcW w:w="22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C3BB9" w14:textId="2063834E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</w:t>
            </w: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esperado</w:t>
            </w:r>
          </w:p>
        </w:tc>
        <w:tc>
          <w:tcPr>
            <w:tcW w:w="4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37AE3" w14:textId="34C39E32" w:rsidR="00D641DC" w:rsidRPr="00C76617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9E31C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Modificación exitosa de todos los datos</w:t>
            </w:r>
            <w:r w:rsidR="00182D1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5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BE892" w14:textId="5749A987" w:rsidR="00D641DC" w:rsidRPr="00C76617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modifica todos los datos, notifica que se modificaron y muestra una previsualización de los datos del cliente actualizados.</w:t>
            </w:r>
          </w:p>
        </w:tc>
      </w:tr>
      <w:tr w:rsidR="00D641DC" w:rsidRPr="00EB1CBA" w14:paraId="1F27E272" w14:textId="77777777" w:rsidTr="00420D59">
        <w:trPr>
          <w:trHeight w:val="20"/>
          <w:jc w:val="center"/>
        </w:trPr>
        <w:tc>
          <w:tcPr>
            <w:tcW w:w="22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6390E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7A9A6" w14:textId="28159AE3" w:rsidR="00D641DC" w:rsidRPr="009E31C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9E31C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Modificación exitosa de todos los datos sin agregar un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e-mail.</w:t>
            </w:r>
          </w:p>
        </w:tc>
        <w:tc>
          <w:tcPr>
            <w:tcW w:w="5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41DCC" w14:textId="32598AC0" w:rsidR="00D641DC" w:rsidRPr="00C76617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notifica que falta ingresar un e-mail, si no se desea ingresar, permite continuar de igual forma.</w:t>
            </w:r>
          </w:p>
        </w:tc>
      </w:tr>
      <w:tr w:rsidR="00D641DC" w:rsidRPr="00EB1CBA" w14:paraId="1E3141F2" w14:textId="77777777" w:rsidTr="00420D59">
        <w:trPr>
          <w:trHeight w:val="20"/>
          <w:jc w:val="center"/>
        </w:trPr>
        <w:tc>
          <w:tcPr>
            <w:tcW w:w="22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6DFE4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81BAC" w14:textId="2C82ECAF" w:rsidR="00D641DC" w:rsidRPr="00C76617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Modificación de </w:t>
            </w:r>
            <w:r w:rsidR="00182D1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los datos con campos obligatorios en blanco.</w:t>
            </w:r>
          </w:p>
        </w:tc>
        <w:tc>
          <w:tcPr>
            <w:tcW w:w="5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A7A43" w14:textId="3DB5AA6D" w:rsidR="00D641DC" w:rsidRPr="00C76617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notifica que faltan datos a completar o datos que se eliminaron.</w:t>
            </w:r>
          </w:p>
        </w:tc>
      </w:tr>
      <w:tr w:rsidR="00D641DC" w:rsidRPr="003C0D04" w14:paraId="294D8839" w14:textId="77777777" w:rsidTr="00420D59">
        <w:trPr>
          <w:trHeight w:val="20"/>
          <w:jc w:val="center"/>
        </w:trPr>
        <w:tc>
          <w:tcPr>
            <w:tcW w:w="22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B4BAA" w14:textId="0AC90F9E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 obtenido</w:t>
            </w:r>
          </w:p>
        </w:tc>
        <w:tc>
          <w:tcPr>
            <w:tcW w:w="40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AD35" w14:textId="347E82E6" w:rsidR="00D641DC" w:rsidRPr="00442F67" w:rsidRDefault="00182D19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82D1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Modificación exitosa de todos los datos.</w:t>
            </w:r>
          </w:p>
        </w:tc>
        <w:tc>
          <w:tcPr>
            <w:tcW w:w="5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49E66" w14:textId="5C329579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modifica los datos correctamente, pero no muestra una previsualización de los datos cargados y tampoco avisa que se modificaron.</w:t>
            </w:r>
          </w:p>
        </w:tc>
      </w:tr>
      <w:tr w:rsidR="00D641DC" w:rsidRPr="003C0D04" w14:paraId="7356B010" w14:textId="77777777" w:rsidTr="00420D59">
        <w:trPr>
          <w:trHeight w:val="20"/>
          <w:jc w:val="center"/>
        </w:trPr>
        <w:tc>
          <w:tcPr>
            <w:tcW w:w="22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FD362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00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D1564" w14:textId="77777777" w:rsidR="00D641DC" w:rsidRDefault="00D641DC" w:rsidP="00D641DC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5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DA7F68" w14:textId="7D61CBC2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Falla: severidad baja</w:t>
            </w:r>
          </w:p>
        </w:tc>
      </w:tr>
      <w:tr w:rsidR="00D641DC" w:rsidRPr="003C0D04" w14:paraId="1A2E81EF" w14:textId="77777777" w:rsidTr="00420D59">
        <w:trPr>
          <w:trHeight w:val="20"/>
          <w:jc w:val="center"/>
        </w:trPr>
        <w:tc>
          <w:tcPr>
            <w:tcW w:w="22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06262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0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B2CCE" w14:textId="65FAF944" w:rsidR="00D641DC" w:rsidRPr="003C0D04" w:rsidRDefault="00182D19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82D1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Modificación exitosa de todos los datos sin agregar un e-mail.</w:t>
            </w:r>
          </w:p>
        </w:tc>
        <w:tc>
          <w:tcPr>
            <w:tcW w:w="5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2C78F" w14:textId="6B647C90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notifica que falta </w:t>
            </w:r>
            <w:r w:rsidR="00182D1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completar el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email y no deja continuar con el flujo del programa. </w:t>
            </w:r>
          </w:p>
        </w:tc>
      </w:tr>
      <w:tr w:rsidR="00D641DC" w:rsidRPr="003C0D04" w14:paraId="765B8E47" w14:textId="77777777" w:rsidTr="00182D19">
        <w:trPr>
          <w:trHeight w:val="191"/>
          <w:jc w:val="center"/>
        </w:trPr>
        <w:tc>
          <w:tcPr>
            <w:tcW w:w="22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5ADFE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00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0A8BC" w14:textId="77777777" w:rsidR="00D641DC" w:rsidRPr="00442F67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5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A62EBC" w14:textId="6E14F046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Falla: severidad baja</w:t>
            </w:r>
          </w:p>
        </w:tc>
      </w:tr>
      <w:tr w:rsidR="00D641DC" w:rsidRPr="003C0D04" w14:paraId="184C2197" w14:textId="77777777" w:rsidTr="00420D59">
        <w:trPr>
          <w:trHeight w:val="20"/>
          <w:jc w:val="center"/>
        </w:trPr>
        <w:tc>
          <w:tcPr>
            <w:tcW w:w="22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B5E28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0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7DE13" w14:textId="0ABBF19E" w:rsidR="00D641DC" w:rsidRPr="003C0D04" w:rsidRDefault="00182D19" w:rsidP="00D641DC">
            <w:pPr>
              <w:spacing w:before="8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82D1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Modificación de los datos con campos obligatorios en blanco.</w:t>
            </w:r>
          </w:p>
        </w:tc>
        <w:tc>
          <w:tcPr>
            <w:tcW w:w="5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6BEC" w14:textId="3AFB12E6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notifica que faltan datos a cargar, indica que datos faltan y no permite continuar con el flujo del programa hasta que todos los datos obligatorios estén correctamente completados.</w:t>
            </w:r>
          </w:p>
        </w:tc>
      </w:tr>
      <w:tr w:rsidR="00D641DC" w:rsidRPr="003C0D04" w14:paraId="017CAECC" w14:textId="77777777" w:rsidTr="00420D59">
        <w:trPr>
          <w:trHeight w:val="20"/>
          <w:jc w:val="center"/>
        </w:trPr>
        <w:tc>
          <w:tcPr>
            <w:tcW w:w="22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3740F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00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80CCF" w14:textId="77777777" w:rsidR="00D641DC" w:rsidRDefault="00D641DC" w:rsidP="00D641DC">
            <w:pPr>
              <w:spacing w:before="8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5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B50453A" w14:textId="733624CE" w:rsidR="00D641DC" w:rsidRPr="003C0D04" w:rsidRDefault="00D641DC" w:rsidP="00D641DC">
            <w:pPr>
              <w:ind w:left="64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Funcionamiento correcto</w:t>
            </w:r>
          </w:p>
        </w:tc>
      </w:tr>
      <w:tr w:rsidR="00D641DC" w:rsidRPr="003C0D04" w14:paraId="4AA80057" w14:textId="77777777" w:rsidTr="00420D59">
        <w:trPr>
          <w:trHeight w:val="2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B982DA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</w:t>
            </w:r>
          </w:p>
        </w:tc>
        <w:tc>
          <w:tcPr>
            <w:tcW w:w="4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DB537" w14:textId="3194F154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f</w:t>
            </w: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unciona</w:t>
            </w:r>
          </w:p>
        </w:tc>
        <w:tc>
          <w:tcPr>
            <w:tcW w:w="5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7DFEE3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</w:t>
            </w: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equiere mantenimiento</w:t>
            </w:r>
          </w:p>
        </w:tc>
      </w:tr>
      <w:tr w:rsidR="00D641DC" w:rsidRPr="003C0D04" w14:paraId="0D067FCD" w14:textId="77777777" w:rsidTr="00420D59">
        <w:trPr>
          <w:trHeight w:val="2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1D416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Comentarios</w:t>
            </w:r>
          </w:p>
        </w:tc>
        <w:tc>
          <w:tcPr>
            <w:tcW w:w="9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21898" w14:textId="48A16DDC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Hubo entradas que ya se testearon en sección anterior</w:t>
            </w:r>
          </w:p>
        </w:tc>
      </w:tr>
      <w:tr w:rsidR="00D641DC" w:rsidRPr="003C0D04" w14:paraId="448AFEB7" w14:textId="77777777" w:rsidTr="00420D59">
        <w:trPr>
          <w:trHeight w:val="2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D618342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</w:t>
            </w:r>
          </w:p>
        </w:tc>
        <w:tc>
          <w:tcPr>
            <w:tcW w:w="4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0F56620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ceptada</w:t>
            </w:r>
          </w:p>
        </w:tc>
        <w:tc>
          <w:tcPr>
            <w:tcW w:w="5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5BA9B9" w14:textId="77777777" w:rsidR="00D641DC" w:rsidRPr="003C0D04" w:rsidRDefault="00D641DC" w:rsidP="00D641D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 aceptada</w:t>
            </w:r>
          </w:p>
        </w:tc>
      </w:tr>
      <w:bookmarkEnd w:id="5"/>
    </w:tbl>
    <w:p w14:paraId="04565E21" w14:textId="53E023FF" w:rsidR="0021689B" w:rsidRDefault="0021689B" w:rsidP="002F1F7E"/>
    <w:p w14:paraId="4D2C0E79" w14:textId="6D7EC87D" w:rsidR="009E3B0C" w:rsidRPr="002F1F7E" w:rsidRDefault="009E3B0C" w:rsidP="002F1F7E">
      <w:bookmarkStart w:id="6" w:name="_Hlk117755660"/>
    </w:p>
    <w:p w14:paraId="33DE4B1D" w14:textId="71F459FE" w:rsidR="002375FF" w:rsidRDefault="002375FF" w:rsidP="002375FF"/>
    <w:p w14:paraId="462D69E5" w14:textId="2708D6BB" w:rsidR="002375FF" w:rsidRDefault="002375FF" w:rsidP="002375FF"/>
    <w:p w14:paraId="1922808E" w14:textId="2B0CD164" w:rsidR="002375FF" w:rsidRDefault="002375FF" w:rsidP="002375FF"/>
    <w:p w14:paraId="25C9AD71" w14:textId="5795C8A3" w:rsidR="002375FF" w:rsidRDefault="002375FF" w:rsidP="002375FF"/>
    <w:p w14:paraId="283EF8F2" w14:textId="2E0E31A4" w:rsidR="002375FF" w:rsidRDefault="002375FF" w:rsidP="002375FF"/>
    <w:p w14:paraId="719327D5" w14:textId="0BFA0526" w:rsidR="002375FF" w:rsidRDefault="002375FF" w:rsidP="002375FF"/>
    <w:p w14:paraId="11A43D54" w14:textId="4C27FE11" w:rsidR="002375FF" w:rsidRDefault="002375FF" w:rsidP="002375FF"/>
    <w:p w14:paraId="354AAC2A" w14:textId="34EA5816" w:rsidR="002375FF" w:rsidRDefault="002375FF" w:rsidP="002375FF"/>
    <w:p w14:paraId="1D4208B4" w14:textId="6F015784" w:rsidR="002375FF" w:rsidRDefault="002375FF" w:rsidP="002375FF"/>
    <w:p w14:paraId="218763FB" w14:textId="77777777" w:rsidR="00420D59" w:rsidRDefault="00420D59" w:rsidP="002375FF"/>
    <w:p w14:paraId="6D421E88" w14:textId="45C2CC0D" w:rsidR="002375FF" w:rsidRDefault="002375FF" w:rsidP="002375FF"/>
    <w:p w14:paraId="58D1C7ED" w14:textId="7F2BC4DB" w:rsidR="00156E75" w:rsidRPr="00E301D6" w:rsidRDefault="00156E75" w:rsidP="00E301D6">
      <w:pPr>
        <w:pStyle w:val="Ttulo3"/>
        <w:rPr>
          <w:smallCaps/>
          <w:color w:val="auto"/>
        </w:rPr>
      </w:pPr>
      <w:bookmarkStart w:id="7" w:name="_Toc118149259"/>
      <w:r w:rsidRPr="00E301D6">
        <w:rPr>
          <w:smallCaps/>
          <w:color w:val="auto"/>
        </w:rPr>
        <w:lastRenderedPageBreak/>
        <w:t>Registrar vehículo</w:t>
      </w:r>
      <w:bookmarkEnd w:id="7"/>
    </w:p>
    <w:tbl>
      <w:tblPr>
        <w:tblW w:w="11341" w:type="dxa"/>
        <w:jc w:val="center"/>
        <w:tblLayout w:type="fixed"/>
        <w:tblLook w:val="0000" w:firstRow="0" w:lastRow="0" w:firstColumn="0" w:lastColumn="0" w:noHBand="0" w:noVBand="0"/>
      </w:tblPr>
      <w:tblGrid>
        <w:gridCol w:w="2122"/>
        <w:gridCol w:w="1570"/>
        <w:gridCol w:w="2693"/>
        <w:gridCol w:w="3402"/>
        <w:gridCol w:w="1554"/>
      </w:tblGrid>
      <w:tr w:rsidR="0021689B" w:rsidRPr="0021689B" w14:paraId="44FA5683" w14:textId="77777777" w:rsidTr="00420D59">
        <w:trPr>
          <w:trHeight w:val="2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BB3C2F5" w14:textId="77777777" w:rsidR="0021689B" w:rsidRPr="003C0D04" w:rsidRDefault="0021689B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ID caso de uso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A4B26B7" w14:textId="00DACBFE" w:rsidR="0021689B" w:rsidRPr="0021689B" w:rsidRDefault="000A2B1D">
            <w:pPr>
              <w:spacing w:before="7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004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019221B" w14:textId="77777777" w:rsidR="0021689B" w:rsidRPr="0021689B" w:rsidRDefault="0021689B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21689B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Nombre de caso de uso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F3E47AA" w14:textId="28C5F9C9" w:rsidR="0021689B" w:rsidRPr="0021689B" w:rsidRDefault="000A2B1D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Registrar vehículo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3502723" w14:textId="77777777" w:rsidR="0021689B" w:rsidRPr="0021689B" w:rsidRDefault="0021689B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27/10/2022</w:t>
            </w:r>
          </w:p>
        </w:tc>
      </w:tr>
      <w:tr w:rsidR="0021689B" w:rsidRPr="003C0D04" w14:paraId="083CE6CC" w14:textId="77777777" w:rsidTr="00420D59">
        <w:trPr>
          <w:trHeight w:val="2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2D5AF8A" w14:textId="77777777" w:rsidR="0021689B" w:rsidRPr="003C0D04" w:rsidRDefault="0021689B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ID prueba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BC13B4" w14:textId="0C67BE98" w:rsidR="0021689B" w:rsidRPr="003C0D04" w:rsidRDefault="000A2B1D">
            <w:pPr>
              <w:spacing w:before="7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CP-003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C4CC0AC" w14:textId="77777777" w:rsidR="0021689B" w:rsidRDefault="0021689B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Descripción de la prueba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86FFC" w14:textId="5E638260" w:rsidR="0021689B" w:rsidRPr="003C0D04" w:rsidRDefault="00DE7BDA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prueba que se pueda registrar un vehículo con todos los datos necesarios</w:t>
            </w:r>
            <w:r w:rsidR="002F1F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21689B" w:rsidRPr="003C0D04" w14:paraId="3A9C2B95" w14:textId="77777777" w:rsidTr="00420D59">
        <w:trPr>
          <w:trHeight w:val="2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6EE831" w14:textId="77777777" w:rsidR="0021689B" w:rsidRPr="003C0D04" w:rsidRDefault="0021689B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Responsable</w:t>
            </w:r>
          </w:p>
        </w:tc>
        <w:tc>
          <w:tcPr>
            <w:tcW w:w="9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E6F99" w14:textId="2A8D8434" w:rsidR="0021689B" w:rsidRPr="003C0D04" w:rsidRDefault="0024134E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Encargado del taller</w:t>
            </w:r>
          </w:p>
        </w:tc>
      </w:tr>
      <w:tr w:rsidR="0021689B" w:rsidRPr="003C0D04" w14:paraId="3A25DE25" w14:textId="77777777" w:rsidTr="00420D59">
        <w:trPr>
          <w:trHeight w:val="2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0B54B" w14:textId="77777777" w:rsidR="0021689B" w:rsidRPr="003C0D04" w:rsidRDefault="0021689B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Prerrequisitos</w:t>
            </w:r>
          </w:p>
        </w:tc>
        <w:tc>
          <w:tcPr>
            <w:tcW w:w="9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CAAAB" w14:textId="77777777" w:rsidR="002F1F7E" w:rsidRDefault="002F1F7E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</w:t>
            </w:r>
            <w:r w:rsidR="0084434B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l vehículo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debe estar registrado en el taller.</w:t>
            </w:r>
          </w:p>
          <w:p w14:paraId="31963CD5" w14:textId="77777777" w:rsidR="0021689B" w:rsidRDefault="002F1F7E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Deben existir clientes para poder asociar el vehículo. </w:t>
            </w:r>
          </w:p>
          <w:p w14:paraId="1177C0A3" w14:textId="79347AC4" w:rsidR="009A6478" w:rsidRPr="003C0D04" w:rsidRDefault="008129EC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8129E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encargado del taller debe haber iniciado sesión.</w:t>
            </w:r>
          </w:p>
        </w:tc>
      </w:tr>
      <w:tr w:rsidR="005B71D3" w:rsidRPr="003C0D04" w14:paraId="1E35402A" w14:textId="77777777" w:rsidTr="00420D59">
        <w:trPr>
          <w:trHeight w:val="20"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FC5E" w14:textId="7D767BB4" w:rsidR="005B71D3" w:rsidRPr="003C0D04" w:rsidRDefault="005B71D3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Entrada/s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(todas obligatorias)</w:t>
            </w:r>
          </w:p>
        </w:tc>
        <w:tc>
          <w:tcPr>
            <w:tcW w:w="9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9490" w14:textId="08BCC118" w:rsidR="005B71D3" w:rsidRPr="003C0D04" w:rsidRDefault="005B71D3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Marca: lista desplegable</w:t>
            </w:r>
            <w:r w:rsidR="002F1F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(obligatorio).</w:t>
            </w:r>
          </w:p>
        </w:tc>
      </w:tr>
      <w:tr w:rsidR="005B71D3" w:rsidRPr="003C0D04" w14:paraId="619AE63C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E4F39" w14:textId="77777777" w:rsidR="005B71D3" w:rsidRPr="003C0D04" w:rsidRDefault="005B71D3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2184D" w14:textId="25424387" w:rsidR="005B71D3" w:rsidRPr="003C0D04" w:rsidRDefault="005B71D3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Modelo: lista desplegable (se actualiza dependiendo de la entrada anterior</w:t>
            </w:r>
            <w:r w:rsid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</w:t>
            </w:r>
            <w:r w:rsidR="009E75EA">
              <w:t xml:space="preserve"> </w:t>
            </w:r>
            <w:r w:rsid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obligatorio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2F1F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5B71D3" w:rsidRPr="003C0D04" w14:paraId="623B45AF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88B5" w14:textId="77777777" w:rsidR="005B71D3" w:rsidRPr="003C0D04" w:rsidRDefault="005B71D3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C335D" w14:textId="059D0C85" w:rsidR="005B71D3" w:rsidRPr="003C0D04" w:rsidRDefault="005B71D3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Versión de modelo: lista desplegable (se actualiza dependiendo de la entrada anterior</w:t>
            </w:r>
            <w:r w:rsid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</w:t>
            </w:r>
            <w:r w:rsidR="009E75EA" w:rsidRP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</w:t>
            </w:r>
            <w:r w:rsidR="009E75EA" w:rsidRP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obligatorio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2F1F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5B71D3" w:rsidRPr="003C0D04" w14:paraId="2AAD111F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D2EAE" w14:textId="77777777" w:rsidR="005B71D3" w:rsidRPr="003C0D04" w:rsidRDefault="005B71D3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49677" w14:textId="55281E13" w:rsidR="005B71D3" w:rsidRPr="003C0D04" w:rsidRDefault="005B71D3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Dominio: cadena de caracteres (incluye letras y números</w:t>
            </w:r>
            <w:r w:rsid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, </w:t>
            </w:r>
            <w:r w:rsidR="009E75EA" w:rsidRP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obligatorio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2F1F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5B71D3" w:rsidRPr="003C0D04" w14:paraId="266A5152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AD73" w14:textId="77777777" w:rsidR="005B71D3" w:rsidRPr="003C0D04" w:rsidRDefault="005B71D3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8F0C9" w14:textId="0C0B4489" w:rsidR="005B71D3" w:rsidRPr="003C0D04" w:rsidRDefault="005B71D3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Año de patentamiento: selector de fecha</w:t>
            </w:r>
            <w:r w:rsidR="002F1F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en formato: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</w:t>
            </w:r>
            <w:r w:rsidR="002F1F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DD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/</w:t>
            </w:r>
            <w:r w:rsidR="002F1F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MM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/</w:t>
            </w:r>
            <w:r w:rsidR="002F1F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YYYY.</w:t>
            </w:r>
            <w:r w:rsid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(</w:t>
            </w:r>
            <w:r w:rsidR="009E75EA" w:rsidRP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obligatorio</w:t>
            </w:r>
            <w:r w:rsid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).</w:t>
            </w:r>
          </w:p>
        </w:tc>
      </w:tr>
      <w:tr w:rsidR="005B71D3" w:rsidRPr="003C0D04" w14:paraId="66BF7F48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8BD5" w14:textId="77777777" w:rsidR="005B71D3" w:rsidRPr="003C0D04" w:rsidRDefault="005B71D3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74A70" w14:textId="62365FFD" w:rsidR="005B71D3" w:rsidRPr="003C0D04" w:rsidRDefault="005B71D3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Color: lista desplegable</w:t>
            </w:r>
            <w:r w:rsidR="002F1F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(</w:t>
            </w:r>
            <w:r w:rsidR="009E75EA" w:rsidRP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obligatorio</w:t>
            </w:r>
            <w:r w:rsid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).</w:t>
            </w:r>
          </w:p>
        </w:tc>
      </w:tr>
      <w:tr w:rsidR="005B71D3" w:rsidRPr="003C0D04" w14:paraId="62312FE7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A6AA2" w14:textId="77777777" w:rsidR="005B71D3" w:rsidRPr="003C0D04" w:rsidRDefault="005B71D3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9A3E4" w14:textId="01FE0361" w:rsidR="005B71D3" w:rsidRDefault="005B71D3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Cliente al cual se va a asociar el vehículo</w:t>
            </w:r>
            <w:r w:rsidR="00DD092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(debe estar cargado previamente y se lo identifica con su D</w:t>
            </w:r>
            <w:r w:rsidR="002F1F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="00DD092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</w:t>
            </w:r>
            <w:r w:rsidR="002F1F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="00DD092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</w:t>
            </w:r>
            <w:r w:rsidR="002F1F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="00DD092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F671A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: </w:t>
            </w:r>
            <w:r w:rsidR="002F1F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lista desplegable con los clientes registrados en el sistema (cadena de caracteres, solo números</w:t>
            </w:r>
            <w:r w:rsid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, </w:t>
            </w:r>
            <w:r w:rsidR="009E75EA" w:rsidRP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obligatorio</w:t>
            </w:r>
            <w:r w:rsidR="002F1F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).</w:t>
            </w:r>
          </w:p>
        </w:tc>
      </w:tr>
      <w:tr w:rsidR="0021689B" w:rsidRPr="003C0D04" w14:paraId="0F494448" w14:textId="77777777" w:rsidTr="00420D59">
        <w:trPr>
          <w:trHeight w:val="2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B5BA7" w14:textId="77777777" w:rsidR="0021689B" w:rsidRPr="003C0D04" w:rsidRDefault="0021689B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Detalle de la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</w:t>
            </w: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rueba</w:t>
            </w:r>
          </w:p>
        </w:tc>
        <w:tc>
          <w:tcPr>
            <w:tcW w:w="9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9237C" w14:textId="713CC27B" w:rsidR="0050634E" w:rsidRDefault="0050634E" w:rsidP="00A4159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Ingresar a la sección </w:t>
            </w:r>
            <w:r w:rsidR="002F1F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</w:t>
            </w:r>
            <w:r w:rsidR="00D541A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V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ehículos</w:t>
            </w:r>
            <w:r w:rsidR="002F1F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”.</w:t>
            </w:r>
          </w:p>
          <w:p w14:paraId="59F88657" w14:textId="730C14A3" w:rsidR="000E65E4" w:rsidRPr="000E65E4" w:rsidRDefault="000E65E4" w:rsidP="000E65E4">
            <w:pPr>
              <w:pStyle w:val="Prrafodelista"/>
              <w:numPr>
                <w:ilvl w:val="0"/>
                <w:numId w:val="11"/>
              </w:num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</w:t>
            </w:r>
            <w:r w:rsidRPr="000E65E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muestra </w:t>
            </w:r>
            <w:r w:rsidRPr="000E65E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una ventana con los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vehículos registrados previamente.</w:t>
            </w:r>
          </w:p>
          <w:p w14:paraId="5399DF24" w14:textId="4F6B3AC8" w:rsidR="00906306" w:rsidRDefault="0050634E" w:rsidP="00A4159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</w:t>
            </w:r>
            <w:r w:rsidR="0090630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eleccionar</w:t>
            </w:r>
            <w:r w:rsidR="00906306" w:rsidRPr="00B03A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la opción</w:t>
            </w:r>
            <w:r w:rsidR="0090630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</w:t>
            </w:r>
            <w:r w:rsidR="002F1F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</w:t>
            </w:r>
            <w:r w:rsidR="000C59E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Registrar </w:t>
            </w:r>
            <w:r w:rsidR="000E65E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nuevo </w:t>
            </w:r>
            <w:r w:rsidR="000C59E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vehículo</w:t>
            </w:r>
            <w:r w:rsidR="002F1F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”.</w:t>
            </w:r>
          </w:p>
          <w:p w14:paraId="5D8F112B" w14:textId="47B97436" w:rsidR="0021689B" w:rsidRDefault="00415D63" w:rsidP="00A4159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 partir de su D</w:t>
            </w:r>
            <w:r w:rsidR="000E65E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</w:t>
            </w:r>
            <w:r w:rsidR="000E65E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</w:t>
            </w:r>
            <w:r w:rsidR="000E65E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se busca al cliente</w:t>
            </w:r>
            <w:r w:rsidR="000E65E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ya registrado en el taller al cual se le va a asociar el nuevo vehículo.</w:t>
            </w:r>
          </w:p>
          <w:p w14:paraId="641B02A8" w14:textId="30AC2950" w:rsidR="00D66DAD" w:rsidRDefault="00976CC5" w:rsidP="00A4159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completan todos los datos solicitados</w:t>
            </w:r>
            <w:r w:rsidR="000E65E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0F6F6C47" w14:textId="1B8B4101" w:rsidR="00A54FBE" w:rsidRDefault="00A54FBE" w:rsidP="00A4159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Seleccionar opción “</w:t>
            </w:r>
            <w:r w:rsidR="000E65E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Guardar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</w:t>
            </w:r>
            <w:r w:rsidR="000E65E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0F28120D" w14:textId="573A10A0" w:rsidR="00A54FBE" w:rsidRPr="00906306" w:rsidRDefault="00A54FBE" w:rsidP="00A4159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notifica que el vehículo se</w:t>
            </w:r>
            <w:r w:rsidR="000E65E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registró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exitosamente </w:t>
            </w:r>
            <w:r w:rsidR="00B80B0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y </w:t>
            </w:r>
            <w:r w:rsidR="000E65E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ha sido asociado al </w:t>
            </w:r>
            <w:r w:rsidR="00B80B0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cliente </w:t>
            </w:r>
            <w:r w:rsidR="00B7363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seleccionado</w:t>
            </w:r>
            <w:r w:rsidR="000E65E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21689B" w:rsidRPr="003C0D04" w14:paraId="622FFAF0" w14:textId="77777777" w:rsidTr="00420D59">
        <w:trPr>
          <w:trHeight w:val="2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D438B" w14:textId="77777777" w:rsidR="0021689B" w:rsidRPr="003C0D04" w:rsidRDefault="0021689B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Detalle de que se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</w:t>
            </w: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rueba</w:t>
            </w:r>
          </w:p>
        </w:tc>
        <w:tc>
          <w:tcPr>
            <w:tcW w:w="9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DD752" w14:textId="236123D8" w:rsidR="00B11BF0" w:rsidRDefault="00B11BF0" w:rsidP="00A4159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Búsqueda correcta de clientes por D</w:t>
            </w:r>
            <w:r w:rsidR="0097403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</w:t>
            </w:r>
            <w:r w:rsidR="0097403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</w:t>
            </w:r>
            <w:r w:rsidR="0097403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6773BF22" w14:textId="60A8D887" w:rsidR="00242E6D" w:rsidRPr="00242E6D" w:rsidRDefault="00242E6D" w:rsidP="00A4159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Asociación correcta de un cliente con un vehículo</w:t>
            </w:r>
            <w:r w:rsidR="0097403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1AFD41EC" w14:textId="5A75E496" w:rsidR="00163A99" w:rsidRDefault="00B73637" w:rsidP="00A4159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Ingreso de todos los datos</w:t>
            </w:r>
            <w:r w:rsidR="009A647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obligatorios</w:t>
            </w:r>
            <w:r w:rsidR="0097403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77CF4613" w14:textId="47A9E4CA" w:rsidR="009A6478" w:rsidRDefault="009A6478" w:rsidP="00A4159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Algunos datos obligatorios en blanco.</w:t>
            </w:r>
          </w:p>
          <w:p w14:paraId="3CB1F4CD" w14:textId="175A0A92" w:rsidR="00B73637" w:rsidRDefault="00B73637" w:rsidP="00A4159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Lista desp</w:t>
            </w:r>
            <w:r w:rsidR="00E8084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legable de </w:t>
            </w:r>
            <w:r w:rsidR="0097403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</w:t>
            </w:r>
            <w:r w:rsidR="00E8084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Marca</w:t>
            </w:r>
            <w:r w:rsidR="0097403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</w:t>
            </w:r>
            <w:r w:rsidR="00E8084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con todas las marcas existentes</w:t>
            </w:r>
            <w:r w:rsidR="0097403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269326CF" w14:textId="5F9AF292" w:rsidR="00E80845" w:rsidRDefault="00BC2407" w:rsidP="00A4159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Lista desplegable </w:t>
            </w:r>
            <w:r w:rsidR="0097403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“M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odelo</w:t>
            </w:r>
            <w:r w:rsidR="0097403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se actuali</w:t>
            </w:r>
            <w:r w:rsidR="003849E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za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dependiendo la marca que </w:t>
            </w:r>
            <w:r w:rsidR="0097403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seleccione.</w:t>
            </w:r>
          </w:p>
          <w:p w14:paraId="312484BD" w14:textId="0F1CD54A" w:rsidR="00BC2407" w:rsidRDefault="00BC2407" w:rsidP="00A4159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Lista desplegable </w:t>
            </w:r>
            <w:r w:rsidR="0097403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“V</w:t>
            </w:r>
            <w:r w:rsidR="00F417DF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ersión</w:t>
            </w:r>
            <w:r w:rsidR="0097403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 se ac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tuali</w:t>
            </w:r>
            <w:r w:rsidR="003849E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za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</w:t>
            </w:r>
            <w:r w:rsidR="00F417DF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dependiendo el modelo que </w:t>
            </w:r>
            <w:r w:rsidR="0097403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seleccione.</w:t>
            </w:r>
          </w:p>
          <w:p w14:paraId="26921C8B" w14:textId="602F3BFE" w:rsidR="00F417DF" w:rsidRDefault="000F4442" w:rsidP="00A4159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Ingresar en dominio caracteres especiales</w:t>
            </w:r>
            <w:r w:rsidR="0097403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5D6D6F81" w14:textId="199F8F0E" w:rsidR="00802175" w:rsidRDefault="00802175" w:rsidP="00A4159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Selector de fecha de año de patentamiento se escriba en el formato deseado</w:t>
            </w:r>
            <w:r w:rsidR="0097403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193FBDC4" w14:textId="50FF529A" w:rsidR="009A6478" w:rsidRDefault="009A6478" w:rsidP="00A4159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La fecha de patentamiento del vehículo no puede ser mayor a la fecha actual.</w:t>
            </w:r>
          </w:p>
          <w:p w14:paraId="45A4E69D" w14:textId="5B1E4A15" w:rsidR="00C85479" w:rsidRPr="00163A99" w:rsidRDefault="00974037" w:rsidP="00A4159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97403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notifica que el vehículo se registró exitosamente y ha sido asociado al cliente seleccionado.</w:t>
            </w:r>
          </w:p>
        </w:tc>
      </w:tr>
      <w:tr w:rsidR="00C85479" w:rsidRPr="003C0D04" w14:paraId="3BB8AE51" w14:textId="77777777" w:rsidTr="00420D59">
        <w:trPr>
          <w:trHeight w:val="20"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AA439" w14:textId="77777777" w:rsidR="00C85479" w:rsidRPr="003C0D04" w:rsidRDefault="00C85479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</w:t>
            </w: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esperado</w:t>
            </w:r>
          </w:p>
        </w:tc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A569F" w14:textId="7E2C88B8" w:rsidR="00C85479" w:rsidRPr="00D954B4" w:rsidRDefault="00D954B4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D954B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Búsqueda correcta de clientes por D</w:t>
            </w:r>
            <w:r w:rsidR="006454C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Pr="00D954B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</w:t>
            </w:r>
            <w:r w:rsidR="006454C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Pr="00D954B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</w:t>
            </w:r>
            <w:r w:rsidR="006454C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9E5FC" w14:textId="007ADFA5" w:rsidR="00C85479" w:rsidRPr="003C0D04" w:rsidRDefault="00D954B4" w:rsidP="006D6809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ingresa el D</w:t>
            </w:r>
            <w:r w:rsidR="006454C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</w:t>
            </w:r>
            <w:r w:rsidR="006454C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</w:t>
            </w:r>
            <w:r w:rsidR="006454C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por un buscador y</w:t>
            </w:r>
            <w:r w:rsidR="006454C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el sistema muestra </w:t>
            </w:r>
            <w:r w:rsidR="009A647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</w:t>
            </w:r>
            <w:r w:rsidR="00881CA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cliente </w:t>
            </w:r>
            <w:r w:rsidR="00642A4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que coincid</w:t>
            </w:r>
            <w:r w:rsidR="009A647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</w:t>
            </w:r>
            <w:r w:rsidR="00642A4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con el</w:t>
            </w:r>
            <w:r w:rsidR="002B3C9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D</w:t>
            </w:r>
            <w:r w:rsidR="006454C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="002B3C9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</w:t>
            </w:r>
            <w:r w:rsidR="006454C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.I.</w:t>
            </w:r>
          </w:p>
        </w:tc>
      </w:tr>
      <w:tr w:rsidR="00C85479" w:rsidRPr="003C0D04" w14:paraId="379FFF5A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F695E" w14:textId="77777777" w:rsidR="00C85479" w:rsidRPr="003C0D04" w:rsidRDefault="00C85479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A470B" w14:textId="49F3A2BB" w:rsidR="00C85479" w:rsidRPr="00856A13" w:rsidRDefault="00242E6D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242E6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Asociación correcta de un cliente con 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</w:t>
            </w:r>
            <w:r w:rsidRPr="00242E6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vehículo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42944" w14:textId="65DE1499" w:rsidR="00C85479" w:rsidRPr="00242E6D" w:rsidRDefault="004439D0" w:rsidP="006D6809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vehículo que se 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está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por registrar se asocia al cliente seleccionado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C85479" w:rsidRPr="003C0D04" w14:paraId="18B94F0A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3FDE2" w14:textId="77777777" w:rsidR="00C85479" w:rsidRPr="003C0D04" w:rsidRDefault="00C85479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F86F0" w14:textId="22B6AB77" w:rsidR="00C85479" w:rsidRPr="003C0D04" w:rsidRDefault="00242E6D" w:rsidP="00A41598">
            <w:pPr>
              <w:spacing w:before="8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856A1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Ingreso exitoso de todos los datos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89C1A" w14:textId="54DCAB4D" w:rsidR="00C85479" w:rsidRPr="003C0D04" w:rsidRDefault="00242E6D" w:rsidP="006D6809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Todos los datos se pueden cargar</w:t>
            </w:r>
            <w:r w:rsidRPr="00242E6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/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elegir correctamente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502DA4" w:rsidRPr="003C0D04" w14:paraId="103FA17D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637EE" w14:textId="77777777" w:rsidR="00502DA4" w:rsidRPr="003C0D04" w:rsidRDefault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C7C74" w14:textId="6116B0BB" w:rsidR="00502DA4" w:rsidRPr="00856A13" w:rsidRDefault="00502DA4" w:rsidP="00A41598">
            <w:pPr>
              <w:spacing w:before="8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Algunos datos obligatorios en blanco.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F438F" w14:textId="4BFD2F41" w:rsidR="00502DA4" w:rsidRDefault="00502DA4" w:rsidP="006D6809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 permite continuar con el flujo del programa hasta que no se completen todos los datos obligatorios.</w:t>
            </w:r>
          </w:p>
        </w:tc>
      </w:tr>
      <w:tr w:rsidR="00C85479" w:rsidRPr="003C0D04" w14:paraId="0CA21A30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9F1F3" w14:textId="77777777" w:rsidR="00C85479" w:rsidRPr="003C0D04" w:rsidRDefault="00C85479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3BD69" w14:textId="44ABEB6C" w:rsidR="00C85479" w:rsidRPr="003C0D04" w:rsidRDefault="003A6ACA" w:rsidP="00A41598">
            <w:pPr>
              <w:spacing w:before="8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Lista desplegable de 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Marca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con todas las marcas existentes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63F96" w14:textId="18C3A65D" w:rsidR="00C85479" w:rsidRPr="003C0D04" w:rsidRDefault="00EE6133" w:rsidP="006D6809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 accede a una base de datos previamente cargada y se selecciona la 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“M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arca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”.</w:t>
            </w:r>
          </w:p>
        </w:tc>
      </w:tr>
      <w:tr w:rsidR="00C85479" w:rsidRPr="003C0D04" w14:paraId="2FBF6B8E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35BDC" w14:textId="77777777" w:rsidR="00C85479" w:rsidRPr="003C0D04" w:rsidRDefault="00C85479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7D824" w14:textId="419F512D" w:rsidR="00C85479" w:rsidRPr="00EE6133" w:rsidRDefault="00EE6133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EE613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Lista desplegable 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“M</w:t>
            </w:r>
            <w:r w:rsidRPr="00EE613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odelo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</w:t>
            </w:r>
            <w:r w:rsidRPr="00EE613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se actuali</w:t>
            </w:r>
            <w:r w:rsidR="003849E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za</w:t>
            </w:r>
            <w:r w:rsidRPr="00EE613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dependiendo la 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“M</w:t>
            </w:r>
            <w:r w:rsidRPr="00EE613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arca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</w:t>
            </w:r>
            <w:r w:rsidRPr="00EE613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que 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seleccione.</w:t>
            </w:r>
            <w:r w:rsidRPr="00EE613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BD962" w14:textId="0692D9C1" w:rsidR="00C85479" w:rsidRPr="003C0D04" w:rsidRDefault="0046008A" w:rsidP="006D6809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La lista desplegable de 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“M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odelo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se debe actualizar dependiendo de la 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“M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arca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</w:t>
            </w:r>
            <w:r w:rsidR="00DA55B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indicada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="00DA55B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</w:t>
            </w:r>
          </w:p>
        </w:tc>
      </w:tr>
      <w:tr w:rsidR="00C85479" w:rsidRPr="003C0D04" w14:paraId="41231987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DF017" w14:textId="77777777" w:rsidR="00C85479" w:rsidRPr="003C0D04" w:rsidRDefault="00C85479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08377" w14:textId="2B1F3B04" w:rsidR="00C85479" w:rsidRPr="00EC081E" w:rsidRDefault="00EC081E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EC08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Lista desplegable 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“V</w:t>
            </w:r>
            <w:r w:rsidRPr="00EC08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ersión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” </w:t>
            </w:r>
            <w:r w:rsidRPr="00EC08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actuali</w:t>
            </w:r>
            <w:r w:rsidR="003849E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za</w:t>
            </w:r>
            <w:r w:rsidRPr="00EC08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dependiendo el modelo que 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seleccione.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02F4B" w14:textId="67D8C330" w:rsidR="00C85479" w:rsidRPr="003C0D04" w:rsidRDefault="008810E1" w:rsidP="006D6809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La lista desplegable de 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“V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ersión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”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 debe actualizar dependiendo el 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“M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odelo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seleccionado.</w:t>
            </w:r>
          </w:p>
        </w:tc>
      </w:tr>
      <w:tr w:rsidR="00C85479" w:rsidRPr="003C0D04" w14:paraId="18DE981D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71C3E" w14:textId="77777777" w:rsidR="00C85479" w:rsidRPr="003C0D04" w:rsidRDefault="00C85479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36C50" w14:textId="01C4FDEE" w:rsidR="00C85479" w:rsidRPr="000F4442" w:rsidRDefault="000F4442" w:rsidP="000F444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0F444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Ingresar en dominio caracteres especiales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F0137" w14:textId="7135F4A7" w:rsidR="00C85479" w:rsidRPr="003C0D04" w:rsidRDefault="00EC081E" w:rsidP="006D6809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Si se 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ingresa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un carácter especial (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que no sea letras o números) 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notifica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que se debe verificar 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campo “D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ominio”</w:t>
            </w:r>
            <w:r w:rsidR="006D68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C85479" w:rsidRPr="003C0D04" w14:paraId="5AB70B58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E5133" w14:textId="77777777" w:rsidR="00C85479" w:rsidRPr="003C0D04" w:rsidRDefault="00C85479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DE200" w14:textId="2A2E5060" w:rsidR="00C85479" w:rsidRPr="003C0D04" w:rsidRDefault="00EC081E" w:rsidP="00A41598">
            <w:pPr>
              <w:spacing w:before="8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EC08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Selector de fecha de año de patentamiento se escriba en el formato deseado</w:t>
            </w:r>
            <w:r w:rsidR="0097169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3F6FD" w14:textId="4CF40491" w:rsidR="00C85479" w:rsidRPr="003C0D04" w:rsidRDefault="00CC480C" w:rsidP="006D6809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Si se</w:t>
            </w:r>
            <w:r w:rsidR="001E5F5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pone la fecha en otro </w:t>
            </w:r>
            <w:r w:rsidR="00A4159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formato,</w:t>
            </w:r>
            <w:r w:rsidR="001E5F5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por ejemplo: </w:t>
            </w:r>
            <w:r w:rsidR="00ED488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DD</w:t>
            </w:r>
            <w:r w:rsidR="001E5F5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/</w:t>
            </w:r>
            <w:r w:rsidR="00ED488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MM</w:t>
            </w:r>
            <w:r w:rsidR="001E5F5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/</w:t>
            </w:r>
            <w:r w:rsidR="00ED488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YY</w:t>
            </w:r>
            <w:r w:rsidR="001E5F5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, </w:t>
            </w:r>
            <w:r w:rsidR="00ED488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notifique que se debe verificar la fecha ingresada.</w:t>
            </w:r>
          </w:p>
        </w:tc>
      </w:tr>
      <w:tr w:rsidR="00971696" w:rsidRPr="003C0D04" w14:paraId="5AA5882C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C75AE" w14:textId="77777777" w:rsidR="00971696" w:rsidRPr="003C0D04" w:rsidRDefault="00971696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8967" w14:textId="14161D42" w:rsidR="00971696" w:rsidRPr="00EC081E" w:rsidRDefault="00971696" w:rsidP="00A41598">
            <w:pPr>
              <w:spacing w:before="8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La fecha de patentamiento del vehículo no puede ser mayor a la fecha actual.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2EB31" w14:textId="211F0D13" w:rsidR="00971696" w:rsidRDefault="00502DA4" w:rsidP="006D6809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no permite seleccionar una fecha de patentamiento mayor a la actual. </w:t>
            </w:r>
          </w:p>
        </w:tc>
      </w:tr>
      <w:tr w:rsidR="00C85479" w:rsidRPr="003C0D04" w14:paraId="388F911E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B1B17" w14:textId="77777777" w:rsidR="00C85479" w:rsidRPr="003C0D04" w:rsidRDefault="00C85479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B1F50" w14:textId="48600B36" w:rsidR="00C85479" w:rsidRPr="003C0D04" w:rsidRDefault="00EC081E" w:rsidP="00A41598">
            <w:pPr>
              <w:spacing w:before="8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notifica que el vehículo se cargó exitosamente y se asoció con el cliente seleccionado</w:t>
            </w:r>
            <w:r w:rsidR="00ED488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D37BA" w14:textId="79733126" w:rsidR="00C85479" w:rsidRPr="003C0D04" w:rsidRDefault="00344418" w:rsidP="006D6809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Cuando se selecciona </w:t>
            </w:r>
            <w:r w:rsidR="00ED488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“Guardar” al finalizar de cargar todos los datos del vehículo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, </w:t>
            </w:r>
            <w:r w:rsidR="00ED488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debe mostrar una previsualización del vehículo y el cliente registrado. </w:t>
            </w:r>
          </w:p>
        </w:tc>
      </w:tr>
      <w:tr w:rsidR="006D7B45" w:rsidRPr="003C0D04" w14:paraId="6E369097" w14:textId="77777777" w:rsidTr="00420D59">
        <w:trPr>
          <w:trHeight w:val="20"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434FD" w14:textId="77777777" w:rsidR="006D7B45" w:rsidRPr="003C0D04" w:rsidRDefault="006D7B45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lastRenderedPageBreak/>
              <w:t>Resultado obtenido</w:t>
            </w:r>
          </w:p>
        </w:tc>
        <w:tc>
          <w:tcPr>
            <w:tcW w:w="4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1A667" w14:textId="0159F7CF" w:rsidR="006D7B45" w:rsidRPr="003C0D04" w:rsidRDefault="006D7B45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D954B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Búsqueda correcta de clientes por D</w:t>
            </w:r>
            <w:r w:rsidR="00ED488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Pr="00D954B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</w:t>
            </w:r>
            <w:r w:rsidR="00ED488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Pr="00D954B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</w:t>
            </w:r>
            <w:r w:rsidR="00ED488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984C1" w14:textId="4495A9C1" w:rsidR="006D7B45" w:rsidRPr="003C0D04" w:rsidRDefault="006D7B45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se muestra el cliente hasta que se escriba el D</w:t>
            </w:r>
            <w:r w:rsidR="006A1DD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</w:t>
            </w:r>
            <w:r w:rsidR="006A1DD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</w:t>
            </w:r>
            <w:r w:rsidR="006A1DD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completo</w:t>
            </w:r>
            <w:r w:rsidR="006A1DD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6D7B45" w:rsidRPr="003C0D04" w14:paraId="5F9061C6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86FC3" w14:textId="77777777" w:rsidR="006D7B45" w:rsidRPr="003C0D04" w:rsidRDefault="006D7B45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46D05" w14:textId="77777777" w:rsidR="006D7B45" w:rsidRPr="00D954B4" w:rsidRDefault="006D7B45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1074936" w14:textId="7F3DE8A1" w:rsidR="006D7B45" w:rsidRPr="003C0D04" w:rsidRDefault="006D7B45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Falla: severidad baja</w:t>
            </w:r>
          </w:p>
        </w:tc>
      </w:tr>
      <w:tr w:rsidR="006D7B45" w:rsidRPr="003C0D04" w14:paraId="7E87AB02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55B16" w14:textId="77777777" w:rsidR="006D7B45" w:rsidRPr="003C0D04" w:rsidRDefault="006D7B45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433A1" w14:textId="3C9E2B7A" w:rsidR="006D7B45" w:rsidRPr="003C0D04" w:rsidRDefault="006D7B45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242E6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Asociación correcta de un cliente con un vehículo</w:t>
            </w:r>
            <w:r w:rsidR="006A1DD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DA31F" w14:textId="24E42C29" w:rsidR="006D7B45" w:rsidRPr="003C0D04" w:rsidRDefault="006D7B45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se asocia con el cliente indicado y</w:t>
            </w:r>
            <w:r w:rsidR="006A1DD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el estado del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vehículo </w:t>
            </w:r>
            <w:r w:rsidR="006A1DD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 asigna en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</w:t>
            </w:r>
            <w:r w:rsidR="006A1DD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nactivo”</w:t>
            </w:r>
            <w:r w:rsidR="006A1DD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6D7B45" w:rsidRPr="003C0D04" w14:paraId="57F70751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60906" w14:textId="77777777" w:rsidR="006D7B45" w:rsidRPr="003C0D04" w:rsidRDefault="006D7B45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4EBFF" w14:textId="77777777" w:rsidR="006D7B45" w:rsidRPr="00242E6D" w:rsidRDefault="006D7B45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5FE4DB0" w14:textId="00D338EE" w:rsidR="006D7B45" w:rsidRDefault="006D7B45" w:rsidP="00A4159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Falla: severidad alta</w:t>
            </w:r>
          </w:p>
        </w:tc>
      </w:tr>
      <w:tr w:rsidR="006D7B45" w:rsidRPr="003C0D04" w14:paraId="4F34C13E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86842" w14:textId="77777777" w:rsidR="006D7B45" w:rsidRPr="003C0D04" w:rsidRDefault="006D7B45" w:rsidP="00497872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819E" w14:textId="607ED5DE" w:rsidR="006D7B45" w:rsidRPr="003C0D04" w:rsidRDefault="006D7B45" w:rsidP="0049787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856A1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Ingreso exitoso de todos los datos</w:t>
            </w:r>
            <w:r w:rsidR="006A1DD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D7BD7" w14:textId="7CDF8F98" w:rsidR="006D7B45" w:rsidRPr="003C0D04" w:rsidRDefault="006D7B45" w:rsidP="0049787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pueden acceder correctamente a todos los datos y a todas las listas desplegables</w:t>
            </w:r>
            <w:r w:rsidR="006A1DD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6D7B45" w:rsidRPr="003C0D04" w14:paraId="3065AC9C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D2EF4" w14:textId="77777777" w:rsidR="006D7B45" w:rsidRPr="003C0D04" w:rsidRDefault="006D7B45" w:rsidP="00497872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F481F" w14:textId="77777777" w:rsidR="006D7B45" w:rsidRPr="00856A13" w:rsidRDefault="006D7B45" w:rsidP="0049787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57E7BF2" w14:textId="6F6499C5" w:rsidR="006D7B45" w:rsidRDefault="006D7B45" w:rsidP="0049787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502DA4" w:rsidRPr="003C0D04" w14:paraId="701E9943" w14:textId="77777777" w:rsidTr="00502DA4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C520B" w14:textId="77777777" w:rsidR="00502DA4" w:rsidRPr="003C0D04" w:rsidRDefault="00502DA4" w:rsidP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469C0" w14:textId="06819F8F" w:rsidR="00502DA4" w:rsidRPr="00856A13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Algunos datos obligatorios en blanco.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29F165" w14:textId="5A7EEEA4" w:rsidR="00502DA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 notifica de que faltan completar datos obligatorios, pero no deja continuar con el flujo del programa.</w:t>
            </w:r>
          </w:p>
        </w:tc>
      </w:tr>
      <w:tr w:rsidR="00502DA4" w:rsidRPr="003C0D04" w14:paraId="5B394A79" w14:textId="77777777" w:rsidTr="00502DA4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BB451" w14:textId="77777777" w:rsidR="00502DA4" w:rsidRPr="003C0D04" w:rsidRDefault="00502DA4" w:rsidP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131D7" w14:textId="77777777" w:rsidR="00502DA4" w:rsidRPr="00856A13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1B13E" w14:textId="41A63419" w:rsidR="00502DA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Falla: severidad media.</w:t>
            </w:r>
          </w:p>
        </w:tc>
      </w:tr>
      <w:tr w:rsidR="00502DA4" w:rsidRPr="003C0D04" w14:paraId="65CA8FBE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5512" w14:textId="77777777" w:rsidR="00502DA4" w:rsidRPr="003C0D04" w:rsidRDefault="00502DA4" w:rsidP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A5C71" w14:textId="59681321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Lista desplegable “Marca” con todas las marcas existentes.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95124" w14:textId="180B1BFD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muestran todas las marcas de vehículos cargadas en la base de datos y se puede seleccionar la marca correctamente.</w:t>
            </w:r>
          </w:p>
        </w:tc>
      </w:tr>
      <w:tr w:rsidR="00502DA4" w:rsidRPr="003C0D04" w14:paraId="461A632D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96148" w14:textId="77777777" w:rsidR="00502DA4" w:rsidRPr="003C0D04" w:rsidRDefault="00502DA4" w:rsidP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5D6A7" w14:textId="77777777" w:rsidR="00502DA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948BA29" w14:textId="77434FC9" w:rsidR="00502DA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502DA4" w:rsidRPr="003C0D04" w14:paraId="0499E3D1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958AC" w14:textId="77777777" w:rsidR="00502DA4" w:rsidRPr="003C0D04" w:rsidRDefault="00502DA4" w:rsidP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B807F" w14:textId="789C21D2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EE613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Lista desplegable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“M</w:t>
            </w:r>
            <w:r w:rsidRPr="00EE613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odelo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</w:t>
            </w:r>
            <w:r w:rsidRPr="00EE613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se actuali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za</w:t>
            </w:r>
            <w:r w:rsidRPr="00EE613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dependiendo la marca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que se seleccione.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D62F4" w14:textId="29527204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 muestran todos los modelos asociados a la marca, pero solo se selecciona el modelo con tecla “Enter”. </w:t>
            </w:r>
          </w:p>
        </w:tc>
      </w:tr>
      <w:tr w:rsidR="00502DA4" w:rsidRPr="003C0D04" w14:paraId="75CB756A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C6F2F" w14:textId="77777777" w:rsidR="00502DA4" w:rsidRPr="003C0D04" w:rsidRDefault="00502DA4" w:rsidP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21D51" w14:textId="77777777" w:rsidR="00502DA4" w:rsidRPr="00EE6133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D2B6B98" w14:textId="7644AAE1" w:rsidR="00502DA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Falla: severidad baja</w:t>
            </w:r>
          </w:p>
        </w:tc>
      </w:tr>
      <w:tr w:rsidR="00502DA4" w:rsidRPr="003C0D04" w14:paraId="64D0A73B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56CBE" w14:textId="77777777" w:rsidR="00502DA4" w:rsidRPr="003C0D04" w:rsidRDefault="00502DA4" w:rsidP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9881F" w14:textId="3ECF4664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EC08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Lista desplegable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“V</w:t>
            </w:r>
            <w:r w:rsidRPr="00EC08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ersión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” </w:t>
            </w:r>
            <w:r w:rsidRPr="00EC08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actuali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za</w:t>
            </w:r>
            <w:r w:rsidRPr="00EC08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dependiendo el modelo que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seleccione.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7D199" w14:textId="3745EF61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muestran todas las versiones asociadas al modelo y se puede seleccionar el modelo correctamente.</w:t>
            </w:r>
          </w:p>
        </w:tc>
      </w:tr>
      <w:tr w:rsidR="00502DA4" w:rsidRPr="003C0D04" w14:paraId="5356869F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4D342" w14:textId="77777777" w:rsidR="00502DA4" w:rsidRPr="003C0D04" w:rsidRDefault="00502DA4" w:rsidP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948A4" w14:textId="77777777" w:rsidR="00502DA4" w:rsidRPr="00EC081E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224A83B" w14:textId="4659D1E0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502DA4" w:rsidRPr="003C0D04" w14:paraId="3C3AFDED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C7BAB" w14:textId="77777777" w:rsidR="00502DA4" w:rsidRPr="003C0D04" w:rsidRDefault="00502DA4" w:rsidP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124E9" w14:textId="4B7B481A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0F444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Ingresar en dominio caracteres especiales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1FE05" w14:textId="1214B81E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Detecta el error, pero el sistema no notifica cual es el error.</w:t>
            </w:r>
          </w:p>
        </w:tc>
      </w:tr>
      <w:tr w:rsidR="00502DA4" w:rsidRPr="003C0D04" w14:paraId="693D8BE8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67015" w14:textId="77777777" w:rsidR="00502DA4" w:rsidRPr="003C0D04" w:rsidRDefault="00502DA4" w:rsidP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699AB" w14:textId="77777777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E1E5E7" w14:textId="7334DCBA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Falla: severidad baja</w:t>
            </w:r>
          </w:p>
        </w:tc>
      </w:tr>
      <w:tr w:rsidR="00502DA4" w:rsidRPr="003C0D04" w14:paraId="7B355FED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C4D75" w14:textId="77777777" w:rsidR="00502DA4" w:rsidRPr="003C0D04" w:rsidRDefault="00502DA4" w:rsidP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44B9C" w14:textId="462878DA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EC081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Selector de fecha de año de patentamiento se escriba en el formato deseado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56BCC" w14:textId="19B125BB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pueden ingresar letras y/o caracteres especiales.</w:t>
            </w:r>
          </w:p>
        </w:tc>
      </w:tr>
      <w:tr w:rsidR="00502DA4" w:rsidRPr="003C0D04" w14:paraId="09E2A066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92C42" w14:textId="77777777" w:rsidR="00502DA4" w:rsidRPr="003C0D04" w:rsidRDefault="00502DA4" w:rsidP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3CD39" w14:textId="77777777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A4D740" w14:textId="2B699EF9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Falla: severidad media</w:t>
            </w:r>
          </w:p>
        </w:tc>
      </w:tr>
      <w:tr w:rsidR="008E1C8C" w:rsidRPr="003C0D04" w14:paraId="4172135D" w14:textId="77777777" w:rsidTr="008E1C8C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8D161" w14:textId="77777777" w:rsidR="008E1C8C" w:rsidRPr="003C0D04" w:rsidRDefault="008E1C8C" w:rsidP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575EB" w14:textId="0B76DEC1" w:rsidR="008E1C8C" w:rsidRPr="003C0D04" w:rsidRDefault="008E1C8C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8E1C8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La fecha de patentamiento del vehículo no puede ser mayor a la fecha actual.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097FA2" w14:textId="523FD3B4" w:rsidR="008E1C8C" w:rsidRDefault="008E1C8C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 permite seleccionar una fecha mayor a la actual.</w:t>
            </w:r>
          </w:p>
        </w:tc>
      </w:tr>
      <w:tr w:rsidR="008E1C8C" w:rsidRPr="003C0D04" w14:paraId="60D6E6CD" w14:textId="77777777" w:rsidTr="008E1C8C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24A1" w14:textId="77777777" w:rsidR="008E1C8C" w:rsidRPr="003C0D04" w:rsidRDefault="008E1C8C" w:rsidP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3776" w14:textId="77777777" w:rsidR="008E1C8C" w:rsidRPr="003C0D04" w:rsidRDefault="008E1C8C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58A972F" w14:textId="79F61DC2" w:rsidR="008E1C8C" w:rsidRDefault="008E1C8C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502DA4" w:rsidRPr="003C0D04" w14:paraId="795C8D7E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DF9D0" w14:textId="77777777" w:rsidR="00502DA4" w:rsidRPr="003C0D04" w:rsidRDefault="00502DA4" w:rsidP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57E00" w14:textId="32FEDB5C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notifica que el vehículo se cargó exitosamente y se asoció con el cliente seleccionado.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F8CE3" w14:textId="3E6E92B4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vehículo se carga correctamente pero el sistema no lo notifica.</w:t>
            </w:r>
          </w:p>
        </w:tc>
      </w:tr>
      <w:tr w:rsidR="00502DA4" w:rsidRPr="003C0D04" w14:paraId="0162F2BC" w14:textId="77777777" w:rsidTr="00420D59">
        <w:trPr>
          <w:trHeight w:val="20"/>
          <w:jc w:val="center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E9B99" w14:textId="77777777" w:rsidR="00502DA4" w:rsidRPr="003C0D04" w:rsidRDefault="00502DA4" w:rsidP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42BA0" w14:textId="77777777" w:rsidR="00502DA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FEA7A4F" w14:textId="3A712A55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Falla: severidad baja</w:t>
            </w:r>
          </w:p>
        </w:tc>
      </w:tr>
      <w:tr w:rsidR="00502DA4" w:rsidRPr="003C0D04" w14:paraId="4A0FBB25" w14:textId="77777777" w:rsidTr="008E1C8C">
        <w:trPr>
          <w:trHeight w:val="2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55DEB3" w14:textId="77777777" w:rsidR="00502DA4" w:rsidRPr="003C0D04" w:rsidRDefault="00502DA4" w:rsidP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</w:t>
            </w:r>
          </w:p>
        </w:tc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F4D5DF4" w14:textId="0B1AC37D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f</w:t>
            </w: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unciona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1A4D2E" w14:textId="77777777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</w:t>
            </w: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equiere mantenimiento</w:t>
            </w:r>
          </w:p>
        </w:tc>
      </w:tr>
      <w:tr w:rsidR="00502DA4" w:rsidRPr="003C0D04" w14:paraId="13680317" w14:textId="77777777" w:rsidTr="00420D59">
        <w:trPr>
          <w:trHeight w:val="2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B67B0" w14:textId="77777777" w:rsidR="00502DA4" w:rsidRPr="003C0D04" w:rsidRDefault="00502DA4" w:rsidP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Comentarios</w:t>
            </w:r>
          </w:p>
        </w:tc>
        <w:tc>
          <w:tcPr>
            <w:tcW w:w="9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59E54" w14:textId="70B1E6A5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&lt;&lt;comentarios y sugerencias&gt;&gt;</w:t>
            </w:r>
          </w:p>
        </w:tc>
      </w:tr>
      <w:tr w:rsidR="00502DA4" w:rsidRPr="003C0D04" w14:paraId="354F2B48" w14:textId="77777777" w:rsidTr="00420D59">
        <w:trPr>
          <w:trHeight w:val="2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84B4587" w14:textId="77777777" w:rsidR="00502DA4" w:rsidRPr="003C0D04" w:rsidRDefault="00502DA4" w:rsidP="00502DA4">
            <w:p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</w:t>
            </w:r>
          </w:p>
        </w:tc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6FA0D" w14:textId="77777777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ceptada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8A38C6D" w14:textId="77777777" w:rsidR="00502DA4" w:rsidRPr="003C0D04" w:rsidRDefault="00502DA4" w:rsidP="00502D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3C0D0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 aceptada</w:t>
            </w:r>
          </w:p>
        </w:tc>
      </w:tr>
      <w:bookmarkEnd w:id="6"/>
    </w:tbl>
    <w:p w14:paraId="1BA872E5" w14:textId="467ABF6C" w:rsidR="0021689B" w:rsidRDefault="0021689B" w:rsidP="003C0D04">
      <w:pPr>
        <w:pStyle w:val="Contenido"/>
      </w:pPr>
    </w:p>
    <w:p w14:paraId="6E0E6A46" w14:textId="3A0FE9AE" w:rsidR="00156E75" w:rsidRDefault="00156E75" w:rsidP="003C0D04">
      <w:pPr>
        <w:pStyle w:val="Contenido"/>
      </w:pPr>
    </w:p>
    <w:p w14:paraId="0F848192" w14:textId="01F4C5BD" w:rsidR="00156E75" w:rsidRDefault="00156E75" w:rsidP="003C0D04">
      <w:pPr>
        <w:pStyle w:val="Contenido"/>
      </w:pPr>
    </w:p>
    <w:p w14:paraId="26528767" w14:textId="208F3501" w:rsidR="002375FF" w:rsidRDefault="002375FF" w:rsidP="003C0D04">
      <w:pPr>
        <w:pStyle w:val="Contenido"/>
      </w:pPr>
    </w:p>
    <w:p w14:paraId="30F11838" w14:textId="2C3AE04E" w:rsidR="002375FF" w:rsidRDefault="002375FF" w:rsidP="003C0D04">
      <w:pPr>
        <w:pStyle w:val="Contenido"/>
      </w:pPr>
    </w:p>
    <w:p w14:paraId="69BBE082" w14:textId="67A0C2B3" w:rsidR="002375FF" w:rsidRDefault="002375FF" w:rsidP="003C0D04">
      <w:pPr>
        <w:pStyle w:val="Contenido"/>
      </w:pPr>
    </w:p>
    <w:p w14:paraId="1D5A4750" w14:textId="2B6E8C53" w:rsidR="002375FF" w:rsidRDefault="002375FF" w:rsidP="003C0D04">
      <w:pPr>
        <w:pStyle w:val="Contenido"/>
      </w:pPr>
    </w:p>
    <w:p w14:paraId="4B0A11D6" w14:textId="5C5B15BC" w:rsidR="002375FF" w:rsidRDefault="002375FF" w:rsidP="003C0D04">
      <w:pPr>
        <w:pStyle w:val="Contenido"/>
      </w:pPr>
    </w:p>
    <w:p w14:paraId="2D5DA2B7" w14:textId="7C382303" w:rsidR="002375FF" w:rsidRDefault="002375FF" w:rsidP="003C0D04">
      <w:pPr>
        <w:pStyle w:val="Contenido"/>
      </w:pPr>
    </w:p>
    <w:p w14:paraId="10A436CF" w14:textId="06D75B79" w:rsidR="002375FF" w:rsidRDefault="002375FF" w:rsidP="003C0D04">
      <w:pPr>
        <w:pStyle w:val="Contenido"/>
      </w:pPr>
    </w:p>
    <w:p w14:paraId="0EDCF43F" w14:textId="4D92CCB5" w:rsidR="002375FF" w:rsidRDefault="002375FF" w:rsidP="003C0D04">
      <w:pPr>
        <w:pStyle w:val="Contenido"/>
      </w:pPr>
    </w:p>
    <w:p w14:paraId="13C421F6" w14:textId="6657848D" w:rsidR="002375FF" w:rsidRDefault="002375FF" w:rsidP="003C0D04">
      <w:pPr>
        <w:pStyle w:val="Contenido"/>
      </w:pPr>
    </w:p>
    <w:p w14:paraId="4684F92D" w14:textId="76581906" w:rsidR="002375FF" w:rsidRDefault="002375FF" w:rsidP="003C0D04">
      <w:pPr>
        <w:pStyle w:val="Contenido"/>
      </w:pPr>
    </w:p>
    <w:p w14:paraId="2CC4E7AD" w14:textId="18F8B24A" w:rsidR="002375FF" w:rsidRDefault="002375FF" w:rsidP="003C0D04">
      <w:pPr>
        <w:pStyle w:val="Contenido"/>
      </w:pPr>
    </w:p>
    <w:p w14:paraId="17DC7D94" w14:textId="00CA4F31" w:rsidR="002375FF" w:rsidRDefault="002375FF" w:rsidP="003C0D04">
      <w:pPr>
        <w:pStyle w:val="Contenido"/>
      </w:pPr>
    </w:p>
    <w:p w14:paraId="6C4CB5A8" w14:textId="55E1EA56" w:rsidR="002375FF" w:rsidRDefault="002375FF" w:rsidP="003C0D04">
      <w:pPr>
        <w:pStyle w:val="Contenido"/>
      </w:pPr>
    </w:p>
    <w:p w14:paraId="56E7D7CE" w14:textId="174EEFA0" w:rsidR="002375FF" w:rsidRDefault="002375FF" w:rsidP="003C0D04">
      <w:pPr>
        <w:pStyle w:val="Contenido"/>
      </w:pPr>
    </w:p>
    <w:p w14:paraId="4A4B9548" w14:textId="50AAC1EC" w:rsidR="002375FF" w:rsidRDefault="002375FF" w:rsidP="003C0D04">
      <w:pPr>
        <w:pStyle w:val="Contenido"/>
      </w:pPr>
    </w:p>
    <w:p w14:paraId="41DE619C" w14:textId="0B538693" w:rsidR="002375FF" w:rsidRDefault="002375FF" w:rsidP="003C0D04">
      <w:pPr>
        <w:pStyle w:val="Contenido"/>
      </w:pPr>
    </w:p>
    <w:p w14:paraId="1E5E7445" w14:textId="289F3DC1" w:rsidR="002375FF" w:rsidRDefault="002375FF" w:rsidP="003C0D04">
      <w:pPr>
        <w:pStyle w:val="Contenido"/>
      </w:pPr>
    </w:p>
    <w:p w14:paraId="0010E1EB" w14:textId="22B7AED1" w:rsidR="002375FF" w:rsidRDefault="002375FF" w:rsidP="003C0D04">
      <w:pPr>
        <w:pStyle w:val="Contenido"/>
      </w:pPr>
    </w:p>
    <w:p w14:paraId="7BBA557A" w14:textId="366E10B9" w:rsidR="002375FF" w:rsidRDefault="002375FF" w:rsidP="003C0D04">
      <w:pPr>
        <w:pStyle w:val="Contenido"/>
      </w:pPr>
    </w:p>
    <w:p w14:paraId="01667A36" w14:textId="77777777" w:rsidR="002375FF" w:rsidRDefault="002375FF" w:rsidP="003C0D04">
      <w:pPr>
        <w:pStyle w:val="Contenido"/>
      </w:pPr>
    </w:p>
    <w:p w14:paraId="73F95A72" w14:textId="0A54F69E" w:rsidR="00156E75" w:rsidRPr="00156E75" w:rsidRDefault="00156E75" w:rsidP="00E301D6">
      <w:pPr>
        <w:pStyle w:val="Ttulo3"/>
        <w:rPr>
          <w:smallCaps/>
          <w:color w:val="auto"/>
        </w:rPr>
      </w:pPr>
      <w:bookmarkStart w:id="8" w:name="_Toc118149260"/>
      <w:r w:rsidRPr="00E301D6">
        <w:rPr>
          <w:smallCaps/>
          <w:color w:val="auto"/>
        </w:rPr>
        <w:lastRenderedPageBreak/>
        <w:t>Modificar</w:t>
      </w:r>
      <w:r w:rsidRPr="00156E75">
        <w:rPr>
          <w:smallCaps/>
          <w:color w:val="auto"/>
        </w:rPr>
        <w:t xml:space="preserve"> vehículo</w:t>
      </w:r>
      <w:bookmarkEnd w:id="8"/>
    </w:p>
    <w:tbl>
      <w:tblPr>
        <w:tblW w:w="11058" w:type="dxa"/>
        <w:jc w:val="center"/>
        <w:tblLayout w:type="fixed"/>
        <w:tblLook w:val="0000" w:firstRow="0" w:lastRow="0" w:firstColumn="0" w:lastColumn="0" w:noHBand="0" w:noVBand="0"/>
      </w:tblPr>
      <w:tblGrid>
        <w:gridCol w:w="1696"/>
        <w:gridCol w:w="1849"/>
        <w:gridCol w:w="2693"/>
        <w:gridCol w:w="3402"/>
        <w:gridCol w:w="1418"/>
      </w:tblGrid>
      <w:tr w:rsidR="00156E75" w:rsidRPr="00156E75" w14:paraId="0223F8BA" w14:textId="77777777" w:rsidTr="00420D59">
        <w:trPr>
          <w:trHeight w:val="2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00FCD29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ID caso de uso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93E8093" w14:textId="6CA749C6" w:rsidR="00156E75" w:rsidRPr="00156E75" w:rsidRDefault="000A2B1D" w:rsidP="00985865">
            <w:pPr>
              <w:spacing w:before="7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005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DD769B6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Nombre de caso de uso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BFF2A95" w14:textId="3977EEB5" w:rsidR="00156E75" w:rsidRPr="00156E75" w:rsidRDefault="000A2B1D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Modificar vehículo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7116A33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27/10/2022</w:t>
            </w:r>
          </w:p>
        </w:tc>
      </w:tr>
      <w:tr w:rsidR="00156E75" w:rsidRPr="00156E75" w14:paraId="4C8BA801" w14:textId="77777777" w:rsidTr="00420D59">
        <w:trPr>
          <w:trHeight w:val="2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909B503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ID prueba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720BD5" w14:textId="4633F10C" w:rsidR="00156E75" w:rsidRPr="00156E75" w:rsidRDefault="000A2B1D" w:rsidP="00985865">
            <w:pPr>
              <w:spacing w:before="7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CP-004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63CCFC1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Descripción de la prueba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B1619" w14:textId="7A6977EE" w:rsidR="00156E75" w:rsidRPr="00156E75" w:rsidRDefault="00853BC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 prueba una exitosa modificación de un </w:t>
            </w:r>
            <w:r w:rsidR="007F5EB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vehículo</w:t>
            </w:r>
            <w:r w:rsidR="007351E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y </w:t>
            </w:r>
            <w:r w:rsidR="007F5EB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un cambio de estado del vehículo</w:t>
            </w:r>
            <w:r w:rsidR="003375DF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156E75" w:rsidRPr="00156E75" w14:paraId="474AFC71" w14:textId="77777777" w:rsidTr="00420D59">
        <w:trPr>
          <w:trHeight w:val="2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B90FEC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Responsable</w:t>
            </w:r>
          </w:p>
        </w:tc>
        <w:tc>
          <w:tcPr>
            <w:tcW w:w="9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4973D" w14:textId="78D2E17A" w:rsidR="00156E75" w:rsidRPr="00156E75" w:rsidRDefault="007351E7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Encargado del taller</w:t>
            </w:r>
          </w:p>
        </w:tc>
      </w:tr>
      <w:tr w:rsidR="00156E75" w:rsidRPr="00156E75" w14:paraId="272BA883" w14:textId="77777777" w:rsidTr="00420D59">
        <w:trPr>
          <w:trHeight w:val="2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34981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Prerrequisitos</w:t>
            </w:r>
          </w:p>
        </w:tc>
        <w:tc>
          <w:tcPr>
            <w:tcW w:w="9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EBCB8" w14:textId="77777777" w:rsidR="00156E75" w:rsidRDefault="00D541A4" w:rsidP="00D541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Deben existir vehículos registrados y/o estar asociados a algún cliente.</w:t>
            </w:r>
          </w:p>
          <w:p w14:paraId="38E79429" w14:textId="3CA5D5F1" w:rsidR="008129EC" w:rsidRPr="00156E75" w:rsidRDefault="008129EC" w:rsidP="00D541A4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8129E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encargado del taller debe haber iniciado sesión.</w:t>
            </w:r>
          </w:p>
        </w:tc>
      </w:tr>
      <w:tr w:rsidR="008129EC" w:rsidRPr="00156E75" w14:paraId="18C9424E" w14:textId="77777777" w:rsidTr="00420D59">
        <w:trPr>
          <w:trHeight w:val="20"/>
          <w:jc w:val="center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C653B" w14:textId="77777777" w:rsidR="008129EC" w:rsidRPr="00156E75" w:rsidRDefault="008129EC" w:rsidP="008129E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Entrada/s</w:t>
            </w:r>
          </w:p>
        </w:tc>
        <w:tc>
          <w:tcPr>
            <w:tcW w:w="9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478C1" w14:textId="13F25C72" w:rsidR="008129EC" w:rsidRPr="00156E75" w:rsidRDefault="008129EC" w:rsidP="008129E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Marca: lista desplegable. (obligatorio).</w:t>
            </w:r>
          </w:p>
        </w:tc>
      </w:tr>
      <w:tr w:rsidR="008129EC" w:rsidRPr="00156E75" w14:paraId="1B50F064" w14:textId="77777777" w:rsidTr="00420D59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D7E0C" w14:textId="77777777" w:rsidR="008129EC" w:rsidRPr="00156E75" w:rsidRDefault="008129EC" w:rsidP="008129E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96D3F" w14:textId="1BA1E39B" w:rsidR="008129EC" w:rsidRPr="00156E75" w:rsidRDefault="008129EC" w:rsidP="008129E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Modelo: lista desplegable (se actualiza dependiendo de la entrada anterior,</w:t>
            </w:r>
            <w:r>
              <w:t xml:space="preserve">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obligatorio).</w:t>
            </w:r>
          </w:p>
        </w:tc>
      </w:tr>
      <w:tr w:rsidR="008129EC" w:rsidRPr="00156E75" w14:paraId="2859F081" w14:textId="77777777" w:rsidTr="00420D59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2F264" w14:textId="77777777" w:rsidR="008129EC" w:rsidRPr="00156E75" w:rsidRDefault="008129EC" w:rsidP="008129E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9936F" w14:textId="6359DF2F" w:rsidR="008129EC" w:rsidRPr="00156E75" w:rsidRDefault="008129EC" w:rsidP="008129E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Versión de modelo: lista desplegable (se actualiza dependiendo de la entrada anterior,</w:t>
            </w:r>
            <w:r w:rsidRP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obligatorio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).</w:t>
            </w:r>
          </w:p>
        </w:tc>
      </w:tr>
      <w:tr w:rsidR="008129EC" w:rsidRPr="00156E75" w14:paraId="58153F83" w14:textId="77777777" w:rsidTr="00420D59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C3CE9" w14:textId="77777777" w:rsidR="008129EC" w:rsidRPr="00156E75" w:rsidRDefault="008129EC" w:rsidP="008129E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8B63" w14:textId="26431654" w:rsidR="008129EC" w:rsidRPr="00156E75" w:rsidRDefault="008129EC" w:rsidP="008129E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Dominio: cadena de caracteres (incluye letras y números, </w:t>
            </w:r>
            <w:r w:rsidRP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obligatorio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).</w:t>
            </w:r>
          </w:p>
        </w:tc>
      </w:tr>
      <w:tr w:rsidR="008129EC" w:rsidRPr="00156E75" w14:paraId="366BF2D7" w14:textId="77777777" w:rsidTr="00420D59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269AB" w14:textId="77777777" w:rsidR="008129EC" w:rsidRPr="00156E75" w:rsidRDefault="008129EC" w:rsidP="008129E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CA03C" w14:textId="35F3A9F5" w:rsidR="008129EC" w:rsidRPr="00156E75" w:rsidRDefault="008129EC" w:rsidP="008129E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Año de patentamiento: selector de fecha en formato: DD/MM/YYYY. (</w:t>
            </w:r>
            <w:r w:rsidRP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obligatorio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).</w:t>
            </w:r>
          </w:p>
        </w:tc>
      </w:tr>
      <w:tr w:rsidR="008129EC" w:rsidRPr="00156E75" w14:paraId="2C055CCF" w14:textId="77777777" w:rsidTr="00420D59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00229" w14:textId="77777777" w:rsidR="008129EC" w:rsidRPr="00156E75" w:rsidRDefault="008129EC" w:rsidP="008129E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FD9DB" w14:textId="2ADD5C98" w:rsidR="008129EC" w:rsidRPr="00156E75" w:rsidRDefault="008129EC" w:rsidP="008129E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Color: lista desplegable. (</w:t>
            </w:r>
            <w:r w:rsidRP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obligatorio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).</w:t>
            </w:r>
          </w:p>
        </w:tc>
      </w:tr>
      <w:tr w:rsidR="008129EC" w:rsidRPr="00156E75" w14:paraId="7C119D46" w14:textId="77777777" w:rsidTr="00420D59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63828" w14:textId="77777777" w:rsidR="008129EC" w:rsidRPr="00156E75" w:rsidRDefault="008129EC" w:rsidP="008129E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530E6" w14:textId="7A1884B0" w:rsidR="008129EC" w:rsidRPr="00156E75" w:rsidRDefault="008129EC" w:rsidP="008129E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Cliente al cual se va a asociar el vehículo (debe estar cargado previamente y se lo identifica con su D.N.I.): lista desplegable con los clientes registrados en el sistema (cadena de caracteres, solo números, </w:t>
            </w:r>
            <w:r w:rsidRPr="009E75E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obligatorio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).</w:t>
            </w:r>
          </w:p>
        </w:tc>
      </w:tr>
      <w:tr w:rsidR="004976F2" w:rsidRPr="00156E75" w14:paraId="429F168C" w14:textId="77777777" w:rsidTr="00420D59">
        <w:trPr>
          <w:trHeight w:val="2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7B08" w14:textId="77777777" w:rsidR="004976F2" w:rsidRPr="00156E75" w:rsidRDefault="004976F2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Detalle de la prueba</w:t>
            </w:r>
          </w:p>
        </w:tc>
        <w:tc>
          <w:tcPr>
            <w:tcW w:w="9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055F6" w14:textId="19266678" w:rsidR="00C51AC7" w:rsidRPr="00C51AC7" w:rsidRDefault="00C51AC7" w:rsidP="0098586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Ingresar a la sección de </w:t>
            </w:r>
            <w:r w:rsidR="00D541A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“Vehículos”.</w:t>
            </w:r>
          </w:p>
          <w:p w14:paraId="4F52EB3E" w14:textId="44B0E01A" w:rsidR="00C51AC7" w:rsidRDefault="00246874" w:rsidP="0098586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muestra una ventana con los vehículos registrados previamente.</w:t>
            </w:r>
          </w:p>
          <w:p w14:paraId="3CC623E1" w14:textId="52DC1B8F" w:rsidR="007E47FF" w:rsidRDefault="00950C4C" w:rsidP="0098586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 elige el vehículo que se desea modificar y se selecciona la opción “Editar”. </w:t>
            </w:r>
          </w:p>
          <w:p w14:paraId="0EE0E66D" w14:textId="6ACABC2A" w:rsidR="00C51AC7" w:rsidRDefault="00C51AC7" w:rsidP="0098586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 </w:t>
            </w:r>
            <w:r w:rsidR="00F34D5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modifican los datos deseados</w:t>
            </w:r>
            <w:r w:rsidR="00950C4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del vehículo.</w:t>
            </w:r>
          </w:p>
          <w:p w14:paraId="66BC2382" w14:textId="77777777" w:rsidR="00CF7A78" w:rsidRDefault="00CF7A78" w:rsidP="0098586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selecciona la opción “Desvincular vehículo” si desea hacerlo de ese cliente.</w:t>
            </w:r>
          </w:p>
          <w:p w14:paraId="7EA17B0F" w14:textId="50D20A49" w:rsidR="00CF7A78" w:rsidRDefault="00CF7A78" w:rsidP="0098586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 selecciona otro cliente de la lista si se desea vincular el vehículo a otro cliente.  </w:t>
            </w:r>
          </w:p>
          <w:p w14:paraId="5CA1975D" w14:textId="24E16910" w:rsidR="00E018D1" w:rsidRPr="00E018D1" w:rsidRDefault="00C51AC7" w:rsidP="00CF7A7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Seleccionar opción “</w:t>
            </w:r>
            <w:r w:rsidR="00CF7A7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Guardar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</w:t>
            </w:r>
            <w:r w:rsidR="00CF7A7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5FD9D3CC" w14:textId="28178C20" w:rsidR="00D541A4" w:rsidRPr="00D541A4" w:rsidRDefault="00C51AC7" w:rsidP="00CF7A78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CF7A7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notifica que</w:t>
            </w:r>
            <w:r w:rsidR="00CF7A78" w:rsidRPr="00CF7A7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los datos del </w:t>
            </w:r>
            <w:r w:rsidRPr="00CF7A7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vehículo se </w:t>
            </w:r>
            <w:r w:rsidR="00E018D1" w:rsidRPr="00CF7A7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modific</w:t>
            </w:r>
            <w:r w:rsidR="00CF7A78" w:rsidRPr="00CF7A7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aron</w:t>
            </w:r>
            <w:r w:rsidR="00E018D1" w:rsidRPr="00CF7A7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</w:t>
            </w:r>
            <w:r w:rsidRPr="00CF7A7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exitosamente </w:t>
            </w:r>
            <w:r w:rsidR="00CF7A78" w:rsidRPr="00CF7A7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y notifica la desvinculación o asociación a otro cliente si se efectuaron alguna de las operaciones.</w:t>
            </w:r>
          </w:p>
        </w:tc>
      </w:tr>
      <w:tr w:rsidR="004976F2" w:rsidRPr="00156E75" w14:paraId="0AAE7C28" w14:textId="77777777" w:rsidTr="00420D59">
        <w:trPr>
          <w:trHeight w:val="2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0BFBD" w14:textId="77777777" w:rsidR="004976F2" w:rsidRPr="00156E75" w:rsidRDefault="004976F2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Detalle de que se prueba</w:t>
            </w:r>
          </w:p>
        </w:tc>
        <w:tc>
          <w:tcPr>
            <w:tcW w:w="9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FDE19" w14:textId="5CE8B096" w:rsidR="004976F2" w:rsidRDefault="003E3663" w:rsidP="0098586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Botón</w:t>
            </w:r>
            <w:r w:rsidR="006029A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editar en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vehículo</w:t>
            </w:r>
            <w:r w:rsidR="006029A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deseado funcion</w:t>
            </w:r>
            <w:r w:rsidR="008129E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a.</w:t>
            </w:r>
          </w:p>
          <w:p w14:paraId="1B01656D" w14:textId="20F55275" w:rsidR="006029A9" w:rsidRDefault="00CF7A78" w:rsidP="0098586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Desvincular </w:t>
            </w:r>
            <w:r w:rsidR="003E366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un vehículo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73455F55" w14:textId="440F79EC" w:rsidR="003E3663" w:rsidRDefault="00783A80" w:rsidP="0098586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Cambiar el cliente asociado</w:t>
            </w:r>
            <w:r w:rsidR="00CF7A7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al vehículo.</w:t>
            </w:r>
          </w:p>
          <w:p w14:paraId="2538AF6C" w14:textId="20C525FB" w:rsidR="00783A80" w:rsidRPr="005E642E" w:rsidRDefault="00783A80" w:rsidP="0098586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notifica el cambio de estado/asociación correctamente</w:t>
            </w:r>
            <w:r w:rsidR="00CF7A7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783A80" w:rsidRPr="00156E75" w14:paraId="6964D031" w14:textId="77777777" w:rsidTr="00420D59">
        <w:trPr>
          <w:trHeight w:val="20"/>
          <w:jc w:val="center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CDAA" w14:textId="77777777" w:rsidR="00783A80" w:rsidRPr="00156E75" w:rsidRDefault="00783A80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 esperado</w:t>
            </w:r>
          </w:p>
        </w:tc>
        <w:tc>
          <w:tcPr>
            <w:tcW w:w="4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0A999" w14:textId="464EE074" w:rsidR="00783A80" w:rsidRPr="00783A80" w:rsidRDefault="00783A80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83A8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Botón editar en vehículo deseado funcione correctamente</w:t>
            </w:r>
            <w:r w:rsidR="00CF7A7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6FC2A" w14:textId="6DCF87B8" w:rsidR="00783A80" w:rsidRPr="00156E75" w:rsidRDefault="00410158" w:rsidP="00DB17DD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Editar funciona correctamente y te redirige </w:t>
            </w:r>
            <w:r w:rsidR="00DB17D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 la pestaña de modificar para efectuar la operación.</w:t>
            </w:r>
          </w:p>
        </w:tc>
      </w:tr>
      <w:tr w:rsidR="00783A80" w:rsidRPr="00156E75" w14:paraId="0891E45C" w14:textId="77777777" w:rsidTr="00420D59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7FA7A" w14:textId="77777777" w:rsidR="00783A80" w:rsidRPr="00156E75" w:rsidRDefault="00783A80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0E8FF" w14:textId="13945A37" w:rsidR="00783A80" w:rsidRPr="00410158" w:rsidRDefault="00DB17DD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Desvincular un vehículo. 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74DD6" w14:textId="4D969295" w:rsidR="00783A80" w:rsidRPr="00156E75" w:rsidRDefault="00EF0E0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vehículo se desvincula del cliente asociado y pasa a estado inactivo</w:t>
            </w:r>
            <w:r w:rsidR="00DB17D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783A80" w:rsidRPr="00156E75" w14:paraId="13A55950" w14:textId="77777777" w:rsidTr="00420D59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25A30" w14:textId="77777777" w:rsidR="00783A80" w:rsidRPr="00156E75" w:rsidRDefault="00783A80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AC930" w14:textId="7CADC869" w:rsidR="00783A80" w:rsidRPr="00EF0E09" w:rsidRDefault="00EF0E0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EF0E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Cambiar el cliente asociado</w:t>
            </w:r>
            <w:r w:rsidR="002353C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529E7" w14:textId="1D2DFE22" w:rsidR="00783A80" w:rsidRPr="00156E75" w:rsidRDefault="00354928" w:rsidP="00DB17DD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 desvincula </w:t>
            </w:r>
            <w:r w:rsidR="00DB17D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vehículo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</w:t>
            </w:r>
            <w:r w:rsidR="00DB17D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cliente anterior y se asocia al cliente seleccionado</w:t>
            </w:r>
            <w:r w:rsidR="00DB17D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783A80" w:rsidRPr="00156E75" w14:paraId="2B00641C" w14:textId="77777777" w:rsidTr="00420D59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01619" w14:textId="77777777" w:rsidR="00783A80" w:rsidRPr="00156E75" w:rsidRDefault="00783A80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C943A" w14:textId="1078930B" w:rsidR="00783A80" w:rsidRPr="00156E75" w:rsidRDefault="00354928" w:rsidP="00985865">
            <w:pPr>
              <w:spacing w:before="8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notifica el cambio de estado/asociación correctamente</w:t>
            </w:r>
            <w:r w:rsidR="002353C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F320F" w14:textId="776CA49A" w:rsidR="00783A80" w:rsidRPr="00156E75" w:rsidRDefault="00354928" w:rsidP="00DB17DD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notifica </w:t>
            </w:r>
            <w:r w:rsidR="00DB17D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correctamente la modificación de los datos y/o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el cambio ocurrido de estado/asociación</w:t>
            </w:r>
            <w:r w:rsidR="00DB17D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6A4095" w:rsidRPr="00156E75" w14:paraId="6E633C2B" w14:textId="77777777" w:rsidTr="00420D59">
        <w:trPr>
          <w:trHeight w:val="20"/>
          <w:jc w:val="center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3D678" w14:textId="77777777" w:rsidR="006A4095" w:rsidRPr="00156E7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 obtenido</w:t>
            </w:r>
          </w:p>
        </w:tc>
        <w:tc>
          <w:tcPr>
            <w:tcW w:w="45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79E4C" w14:textId="31EE65EC" w:rsidR="006A4095" w:rsidRPr="00156E7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83A8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Botón editar en vehículo deseado funcione correctamente</w:t>
            </w:r>
            <w:r w:rsidR="002353C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0A83E" w14:textId="33F20D25" w:rsidR="006A4095" w:rsidRPr="00156E75" w:rsidRDefault="00DB17DD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botón “</w:t>
            </w:r>
            <w:r w:rsidR="006A409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Editar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</w:t>
            </w:r>
            <w:r w:rsidR="006A409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funciona correctamente y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permite redirigir a la pagina para modificar sus datos. </w:t>
            </w:r>
          </w:p>
        </w:tc>
      </w:tr>
      <w:tr w:rsidR="006A4095" w:rsidRPr="00156E75" w14:paraId="2F513BF8" w14:textId="77777777" w:rsidTr="00420D59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5594A" w14:textId="77777777" w:rsidR="006A4095" w:rsidRPr="00156E7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5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F5FE0" w14:textId="77777777" w:rsidR="006A4095" w:rsidRPr="00783A80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3DDCEBF" w14:textId="71093F98" w:rsidR="006A409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6A4095" w:rsidRPr="00156E75" w14:paraId="6F7B8F59" w14:textId="77777777" w:rsidTr="00420D59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2445F" w14:textId="77777777" w:rsidR="006A4095" w:rsidRPr="00156E7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5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5AAF5" w14:textId="21C8D94A" w:rsidR="006A4095" w:rsidRPr="00156E7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41015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Cambiar el estado de un vehículo</w:t>
            </w:r>
            <w:r w:rsidR="002353C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C468F" w14:textId="72DB4FD6" w:rsidR="006A4095" w:rsidRPr="00156E7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se realiza el cambio de estado a “</w:t>
            </w:r>
            <w:r w:rsidR="00DB17D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nactivo”</w:t>
            </w:r>
            <w:r w:rsidR="00DB17D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6A4095" w:rsidRPr="00156E75" w14:paraId="7EAE4D27" w14:textId="77777777" w:rsidTr="00420D59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3FA54" w14:textId="77777777" w:rsidR="006A4095" w:rsidRPr="00156E7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54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74953" w14:textId="77777777" w:rsidR="006A4095" w:rsidRPr="00410158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104C2B5" w14:textId="66A40306" w:rsidR="006A409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Falla: severidad alta</w:t>
            </w:r>
          </w:p>
        </w:tc>
      </w:tr>
      <w:tr w:rsidR="006A4095" w:rsidRPr="00156E75" w14:paraId="1EB1B415" w14:textId="77777777" w:rsidTr="00420D59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73A65" w14:textId="77777777" w:rsidR="006A4095" w:rsidRPr="00156E7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5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38A4" w14:textId="3144BB75" w:rsidR="006A4095" w:rsidRPr="00156E7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EF0E0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Cambiar el cliente asociado</w:t>
            </w:r>
            <w:r w:rsidR="002353C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1C078" w14:textId="3CB6BF73" w:rsidR="006A4095" w:rsidRPr="00156E75" w:rsidRDefault="00DB17DD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Quedan vinculados dos clientes a un sólo vehículo. </w:t>
            </w:r>
          </w:p>
        </w:tc>
      </w:tr>
      <w:tr w:rsidR="006A4095" w:rsidRPr="00156E75" w14:paraId="086587E1" w14:textId="77777777" w:rsidTr="00420D59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6CDBC" w14:textId="77777777" w:rsidR="006A4095" w:rsidRPr="00156E7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5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F6AE8" w14:textId="77777777" w:rsidR="006A4095" w:rsidRPr="00EF0E09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FF5164E" w14:textId="174E2F58" w:rsidR="006A409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Falla: severidad alta</w:t>
            </w:r>
          </w:p>
        </w:tc>
      </w:tr>
      <w:tr w:rsidR="006A4095" w:rsidRPr="00156E75" w14:paraId="06C70D3E" w14:textId="77777777" w:rsidTr="00420D59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6401B" w14:textId="77777777" w:rsidR="006A4095" w:rsidRPr="00156E7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5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6014E" w14:textId="6925B51B" w:rsidR="006A4095" w:rsidRPr="00156E7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notifica el cambio de estado/asociación correctamente</w:t>
            </w:r>
            <w:r w:rsidR="002353C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D01B3" w14:textId="10F8DB66" w:rsidR="006A4095" w:rsidRPr="00156E7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notifica </w:t>
            </w:r>
            <w:r w:rsidR="002353C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las modificaciones que se realizaron en los datos y/o en el estado del vehículo.</w:t>
            </w:r>
          </w:p>
        </w:tc>
      </w:tr>
      <w:tr w:rsidR="006A4095" w:rsidRPr="00156E75" w14:paraId="4213C402" w14:textId="77777777" w:rsidTr="00420D59">
        <w:trPr>
          <w:trHeight w:val="20"/>
          <w:jc w:val="center"/>
        </w:trPr>
        <w:tc>
          <w:tcPr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81C26" w14:textId="77777777" w:rsidR="006A4095" w:rsidRPr="00156E7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54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CA61C" w14:textId="77777777" w:rsidR="006A409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6FD64E1" w14:textId="7D2CC136" w:rsidR="006A409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4976F2" w:rsidRPr="00156E75" w14:paraId="7D1FBE3D" w14:textId="77777777" w:rsidTr="00420D59">
        <w:trPr>
          <w:trHeight w:val="2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08422B" w14:textId="77777777" w:rsidR="004976F2" w:rsidRPr="00156E75" w:rsidRDefault="004976F2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</w:t>
            </w:r>
          </w:p>
        </w:tc>
        <w:tc>
          <w:tcPr>
            <w:tcW w:w="4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7DF51E7" w14:textId="77777777" w:rsidR="004976F2" w:rsidRPr="00156E75" w:rsidRDefault="004976F2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Funciona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5BC26" w14:textId="77777777" w:rsidR="004976F2" w:rsidRPr="00156E75" w:rsidRDefault="004976F2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Requiere mantenimiento</w:t>
            </w:r>
          </w:p>
        </w:tc>
      </w:tr>
      <w:tr w:rsidR="004976F2" w:rsidRPr="00156E75" w14:paraId="433904F5" w14:textId="77777777" w:rsidTr="00420D59">
        <w:trPr>
          <w:trHeight w:val="2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23274" w14:textId="77777777" w:rsidR="004976F2" w:rsidRPr="00156E75" w:rsidRDefault="004976F2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Comentarios</w:t>
            </w:r>
          </w:p>
        </w:tc>
        <w:tc>
          <w:tcPr>
            <w:tcW w:w="9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67591" w14:textId="6493E82E" w:rsidR="004976F2" w:rsidRPr="00156E75" w:rsidRDefault="006A409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Previamente se probaron </w:t>
            </w:r>
            <w:r w:rsidR="00F250B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las entradas a cargar</w:t>
            </w:r>
            <w:r w:rsidR="002353C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4976F2" w:rsidRPr="00156E75" w14:paraId="133D0EEB" w14:textId="77777777" w:rsidTr="00420D59">
        <w:trPr>
          <w:trHeight w:val="2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D7FF734" w14:textId="77777777" w:rsidR="004976F2" w:rsidRPr="00156E75" w:rsidRDefault="004976F2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</w:t>
            </w:r>
          </w:p>
        </w:tc>
        <w:tc>
          <w:tcPr>
            <w:tcW w:w="4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B7BAE" w14:textId="77777777" w:rsidR="004976F2" w:rsidRPr="00156E75" w:rsidRDefault="004976F2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Aceptada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2048A5E" w14:textId="77777777" w:rsidR="004976F2" w:rsidRPr="00156E75" w:rsidRDefault="004976F2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aceptada</w:t>
            </w:r>
          </w:p>
        </w:tc>
      </w:tr>
    </w:tbl>
    <w:p w14:paraId="7039B121" w14:textId="536B20D7" w:rsidR="00156E75" w:rsidRDefault="00156E75" w:rsidP="00985865">
      <w:pPr>
        <w:pStyle w:val="Contenido"/>
        <w:jc w:val="both"/>
      </w:pPr>
    </w:p>
    <w:p w14:paraId="4FD7ACED" w14:textId="2011D6B8" w:rsidR="002375FF" w:rsidRDefault="002375FF" w:rsidP="00985865">
      <w:pPr>
        <w:pStyle w:val="Contenido"/>
        <w:jc w:val="both"/>
      </w:pPr>
    </w:p>
    <w:p w14:paraId="6767036B" w14:textId="16929ED9" w:rsidR="002375FF" w:rsidRDefault="002375FF" w:rsidP="00985865">
      <w:pPr>
        <w:pStyle w:val="Contenido"/>
        <w:jc w:val="both"/>
      </w:pPr>
    </w:p>
    <w:p w14:paraId="11E49B17" w14:textId="6C9D926C" w:rsidR="002375FF" w:rsidRDefault="002375FF" w:rsidP="00985865">
      <w:pPr>
        <w:pStyle w:val="Contenido"/>
        <w:jc w:val="both"/>
      </w:pPr>
    </w:p>
    <w:p w14:paraId="74072953" w14:textId="116C5F11" w:rsidR="002375FF" w:rsidRDefault="002375FF" w:rsidP="00985865">
      <w:pPr>
        <w:pStyle w:val="Contenido"/>
        <w:jc w:val="both"/>
      </w:pPr>
    </w:p>
    <w:p w14:paraId="0587CCB2" w14:textId="7F7D7C07" w:rsidR="002375FF" w:rsidRDefault="002375FF" w:rsidP="00985865">
      <w:pPr>
        <w:pStyle w:val="Contenido"/>
        <w:jc w:val="both"/>
      </w:pPr>
    </w:p>
    <w:p w14:paraId="0C0C257D" w14:textId="7E1F9BB0" w:rsidR="002375FF" w:rsidRDefault="002375FF" w:rsidP="00985865">
      <w:pPr>
        <w:pStyle w:val="Contenido"/>
        <w:jc w:val="both"/>
      </w:pPr>
    </w:p>
    <w:p w14:paraId="1DA4B091" w14:textId="391B8EF0" w:rsidR="002375FF" w:rsidRDefault="002375FF" w:rsidP="00985865">
      <w:pPr>
        <w:pStyle w:val="Contenido"/>
        <w:jc w:val="both"/>
      </w:pPr>
    </w:p>
    <w:p w14:paraId="71476381" w14:textId="77777777" w:rsidR="002375FF" w:rsidRDefault="002375FF" w:rsidP="00985865">
      <w:pPr>
        <w:pStyle w:val="Contenido"/>
        <w:jc w:val="both"/>
      </w:pPr>
    </w:p>
    <w:p w14:paraId="402A34E3" w14:textId="5D8B42F8" w:rsidR="00156E75" w:rsidRPr="00156E75" w:rsidRDefault="00156E75" w:rsidP="00985865">
      <w:pPr>
        <w:pStyle w:val="Ttulo3"/>
        <w:jc w:val="both"/>
        <w:rPr>
          <w:smallCaps/>
          <w:color w:val="auto"/>
        </w:rPr>
      </w:pPr>
      <w:bookmarkStart w:id="9" w:name="_Toc118149261"/>
      <w:r w:rsidRPr="00156E75">
        <w:rPr>
          <w:smallCaps/>
          <w:color w:val="auto"/>
        </w:rPr>
        <w:lastRenderedPageBreak/>
        <w:t xml:space="preserve">Registrar </w:t>
      </w:r>
      <w:r w:rsidRPr="00E301D6">
        <w:rPr>
          <w:smallCaps/>
          <w:color w:val="auto"/>
        </w:rPr>
        <w:t>mecánico</w:t>
      </w:r>
      <w:bookmarkEnd w:id="9"/>
    </w:p>
    <w:tbl>
      <w:tblPr>
        <w:tblW w:w="11347" w:type="dxa"/>
        <w:jc w:val="center"/>
        <w:tblLayout w:type="fixed"/>
        <w:tblLook w:val="0000" w:firstRow="0" w:lastRow="0" w:firstColumn="0" w:lastColumn="0" w:noHBand="0" w:noVBand="0"/>
      </w:tblPr>
      <w:tblGrid>
        <w:gridCol w:w="1838"/>
        <w:gridCol w:w="1996"/>
        <w:gridCol w:w="2398"/>
        <w:gridCol w:w="3697"/>
        <w:gridCol w:w="1418"/>
      </w:tblGrid>
      <w:tr w:rsidR="00156E75" w:rsidRPr="00156E75" w14:paraId="5ADBB6D1" w14:textId="77777777" w:rsidTr="00420D59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E3BB904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ID caso de uso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4358C0B" w14:textId="07B1A35E" w:rsidR="00156E75" w:rsidRPr="00156E75" w:rsidRDefault="000A2B1D" w:rsidP="00985865">
            <w:pPr>
              <w:spacing w:before="7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007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54A67AC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Nombre de caso de uso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2781DFC" w14:textId="5077C8F2" w:rsidR="00156E75" w:rsidRPr="00156E75" w:rsidRDefault="000A2B1D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Registrar mecánico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523009E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27/10/2022</w:t>
            </w:r>
          </w:p>
        </w:tc>
      </w:tr>
      <w:tr w:rsidR="00156E75" w:rsidRPr="00156E75" w14:paraId="3D4898CE" w14:textId="77777777" w:rsidTr="00420D59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A014EDC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ID prueba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3B2D14" w14:textId="781E348C" w:rsidR="00156E75" w:rsidRPr="00156E75" w:rsidRDefault="000A2B1D" w:rsidP="00985865">
            <w:pPr>
              <w:spacing w:before="7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CP-005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C3D4C54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Descripción de la prueba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61A37" w14:textId="015AF9DB" w:rsidR="00156E75" w:rsidRPr="00156E75" w:rsidRDefault="007C044C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 prueba realizar un correcto registro </w:t>
            </w:r>
            <w:r w:rsidR="0097705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un mecánico con todos los datos solicitados</w:t>
            </w:r>
            <w:r w:rsidR="0097705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156E75" w:rsidRPr="00156E75" w14:paraId="37F8A541" w14:textId="77777777" w:rsidTr="00420D59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1AF519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Responsable</w:t>
            </w:r>
          </w:p>
        </w:tc>
        <w:tc>
          <w:tcPr>
            <w:tcW w:w="95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986E4" w14:textId="1A30038E" w:rsidR="00156E75" w:rsidRPr="00156E75" w:rsidRDefault="007C044C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Encargado del taller</w:t>
            </w:r>
          </w:p>
        </w:tc>
      </w:tr>
      <w:tr w:rsidR="00156E75" w:rsidRPr="00156E75" w14:paraId="32333CA5" w14:textId="77777777" w:rsidTr="00420D59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892F1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Prerrequisitos</w:t>
            </w:r>
          </w:p>
        </w:tc>
        <w:tc>
          <w:tcPr>
            <w:tcW w:w="95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797EA" w14:textId="77777777" w:rsidR="00156E75" w:rsidRDefault="00977056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mecánico que se desea registrar no debe estar registrado en el taller.</w:t>
            </w:r>
          </w:p>
          <w:p w14:paraId="6D5A09B4" w14:textId="7F2E93AB" w:rsidR="00BB00F4" w:rsidRPr="00156E75" w:rsidRDefault="00BB00F4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encargado debe haber iniciado sesión anteriormente.</w:t>
            </w:r>
          </w:p>
        </w:tc>
      </w:tr>
      <w:tr w:rsidR="006F77D0" w:rsidRPr="00156E75" w14:paraId="29E27930" w14:textId="77777777" w:rsidTr="00420D59">
        <w:trPr>
          <w:trHeight w:val="20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6253" w14:textId="1BAC5F19" w:rsidR="006F77D0" w:rsidRPr="00156E75" w:rsidRDefault="006F77D0" w:rsidP="006F77D0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Entrada/s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(todas obligatorias menos Foto de perfil)</w:t>
            </w:r>
          </w:p>
        </w:tc>
        <w:tc>
          <w:tcPr>
            <w:tcW w:w="95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B08EF" w14:textId="12F99148" w:rsidR="006F77D0" w:rsidRPr="00156E75" w:rsidRDefault="006F77D0" w:rsidP="006F77D0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: cadena de caracteres (números</w:t>
            </w:r>
            <w:r w:rsidR="008129E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3732AA" w:rsidRPr="00156E75" w14:paraId="46E374CF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4768B" w14:textId="77777777" w:rsidR="003732AA" w:rsidRPr="00156E75" w:rsidRDefault="003732AA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5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64FF" w14:textId="0FD1A5D1" w:rsidR="003732AA" w:rsidRDefault="003732AA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Nombre/s: cadena de caracteres (letras</w:t>
            </w:r>
            <w:r w:rsidR="008129EC" w:rsidRPr="008129E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3732AA" w:rsidRPr="00156E75" w14:paraId="36A7CE30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511CD" w14:textId="77777777" w:rsidR="003732AA" w:rsidRPr="00156E75" w:rsidRDefault="003732AA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5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8AED4" w14:textId="5A6DA19D" w:rsidR="003732AA" w:rsidRDefault="006F77D0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Apellido: cadena de caracteres (letras</w:t>
            </w:r>
            <w:r w:rsidR="008129EC" w:rsidRPr="008129E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).</w:t>
            </w:r>
          </w:p>
        </w:tc>
      </w:tr>
      <w:tr w:rsidR="003732AA" w:rsidRPr="00156E75" w14:paraId="14B899D6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DD2BD" w14:textId="77777777" w:rsidR="003732AA" w:rsidRPr="00156E75" w:rsidRDefault="003732AA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5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A8B8D" w14:textId="7400616B" w:rsidR="003732AA" w:rsidRDefault="008129EC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Calle</w:t>
            </w:r>
            <w:r w:rsidR="003732AA"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: cadena de caracteres (letras, números, signos de puntuación</w:t>
            </w:r>
            <w:r w:rsidRPr="008129E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="003732AA"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8129EC" w:rsidRPr="00156E75" w14:paraId="33C90572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87D4C" w14:textId="77777777" w:rsidR="008129EC" w:rsidRPr="00156E75" w:rsidRDefault="008129EC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5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B70F4" w14:textId="5659B029" w:rsidR="008129EC" w:rsidRDefault="008129EC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Número: cadena de caracteres (números, obligatorio).</w:t>
            </w:r>
          </w:p>
        </w:tc>
      </w:tr>
      <w:tr w:rsidR="003732AA" w:rsidRPr="00156E75" w14:paraId="2EB8F3E3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252A7" w14:textId="77777777" w:rsidR="003732AA" w:rsidRPr="00156E75" w:rsidRDefault="003732AA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5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99514" w14:textId="4591C49E" w:rsidR="003732AA" w:rsidRDefault="006F77D0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Barrio</w:t>
            </w:r>
            <w:r w:rsidR="003732AA"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: cadena de caracteres (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letras</w:t>
            </w:r>
            <w:r w:rsidR="008129E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="003732AA"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3732AA" w:rsidRPr="00156E75" w14:paraId="19B2354D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11A38" w14:textId="77777777" w:rsidR="003732AA" w:rsidRPr="00156E75" w:rsidRDefault="003732AA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5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78625" w14:textId="40D36004" w:rsidR="003732AA" w:rsidRDefault="003732AA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Localidad: cadena de caracteres (letras</w:t>
            </w:r>
            <w:r w:rsidR="008129E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</w:t>
            </w:r>
            <w:r w:rsidR="008129EC" w:rsidRPr="008129E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obligatorio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3732AA" w:rsidRPr="00156E75" w14:paraId="517C8A4F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24635" w14:textId="77777777" w:rsidR="003732AA" w:rsidRPr="00156E75" w:rsidRDefault="003732AA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5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C2D8F" w14:textId="08175D1D" w:rsidR="003732AA" w:rsidRDefault="003732AA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Nombre de usuario: cadena de caracteres (letras, números) generado automáticamente</w:t>
            </w:r>
            <w:r w:rsidR="008129E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3732AA" w:rsidRPr="00156E75" w14:paraId="738F2E5B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1725C" w14:textId="77777777" w:rsidR="003732AA" w:rsidRPr="00156E75" w:rsidRDefault="003732AA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5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CFE94" w14:textId="28D46010" w:rsidR="003732AA" w:rsidRDefault="003732AA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Foto de perfil: archivo tipo .png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o .jpg.</w:t>
            </w:r>
            <w:r w:rsidR="008129E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(</w:t>
            </w:r>
            <w:r w:rsidR="008129EC" w:rsidRPr="008129E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obligatorio</w:t>
            </w:r>
            <w:r w:rsidR="008129E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).</w:t>
            </w:r>
          </w:p>
        </w:tc>
      </w:tr>
      <w:tr w:rsidR="007534CE" w:rsidRPr="00156E75" w14:paraId="22F2640F" w14:textId="77777777" w:rsidTr="00420D59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00166" w14:textId="77777777" w:rsidR="007534CE" w:rsidRPr="00156E75" w:rsidRDefault="007534C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Detalle de la prueba</w:t>
            </w:r>
          </w:p>
        </w:tc>
        <w:tc>
          <w:tcPr>
            <w:tcW w:w="95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4B101" w14:textId="471C6217" w:rsidR="006E17B3" w:rsidRDefault="006E17B3" w:rsidP="0098586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Ingresar a la sección 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“E</w:t>
            </w:r>
            <w:r w:rsidR="0039651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mpleados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”.</w:t>
            </w:r>
          </w:p>
          <w:p w14:paraId="1860FA23" w14:textId="3BE8AA89" w:rsidR="0039651C" w:rsidRDefault="006F77D0" w:rsidP="0098586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Seleccionar la</w:t>
            </w:r>
            <w:r w:rsidR="0039651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opción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“R</w:t>
            </w:r>
            <w:r w:rsidR="0039651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egistrar nuevo empleado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”.</w:t>
            </w:r>
          </w:p>
          <w:p w14:paraId="47369E63" w14:textId="099BAA4E" w:rsidR="0039651C" w:rsidRDefault="0039651C" w:rsidP="0098586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Completar los datos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del formulario</w:t>
            </w:r>
            <w:r w:rsidR="00114E0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solicitados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7E6CD3BD" w14:textId="692616A5" w:rsidR="00267513" w:rsidRDefault="00C811E5" w:rsidP="0098586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Seleccionar la opción 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Guardar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”.</w:t>
            </w:r>
          </w:p>
          <w:p w14:paraId="48529386" w14:textId="753FB8BD" w:rsidR="00C811E5" w:rsidRPr="00BB0A96" w:rsidRDefault="00C811E5" w:rsidP="0098586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notifica que el empleado se ha registrado exitosamente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7534CE" w:rsidRPr="00156E75" w14:paraId="102C968A" w14:textId="77777777" w:rsidTr="00420D59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547E6" w14:textId="77777777" w:rsidR="007534CE" w:rsidRPr="00156E75" w:rsidRDefault="007534C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Detalle de que se prueba</w:t>
            </w:r>
          </w:p>
        </w:tc>
        <w:tc>
          <w:tcPr>
            <w:tcW w:w="95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1006" w14:textId="0C496E5E" w:rsidR="00741198" w:rsidRPr="00741198" w:rsidRDefault="000B7053" w:rsidP="0098586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completan todos los datos correctamente.</w:t>
            </w:r>
          </w:p>
          <w:p w14:paraId="291A0C19" w14:textId="7EAC6B6C" w:rsidR="00741198" w:rsidRPr="00A20340" w:rsidRDefault="000B7053" w:rsidP="0098586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c</w:t>
            </w:r>
            <w:r w:rsidR="0074119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ompleta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el</w:t>
            </w:r>
            <w:r w:rsidR="0074119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campo DNI con caracteres alfanuméricos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0194FF84" w14:textId="466E7E20" w:rsidR="007534CE" w:rsidRDefault="000B7053" w:rsidP="0098586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Algunos datos obligatorios en blanco.</w:t>
            </w:r>
          </w:p>
          <w:p w14:paraId="7BBB5068" w14:textId="4B414E51" w:rsidR="00A20340" w:rsidRDefault="000B7053" w:rsidP="0098586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Generación de</w:t>
            </w:r>
            <w:r w:rsidR="0034282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nombre de usuario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09D07B7D" w14:textId="6D110564" w:rsidR="0034282E" w:rsidRDefault="00151AC6" w:rsidP="0098586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Cargar una imagen en otro ti</w:t>
            </w:r>
            <w:r w:rsidR="003E7C3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po de archivo 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(</w:t>
            </w:r>
            <w:r w:rsidR="003E7C3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.wav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.pdf, .gif, .mp4, .txt, .zip, etc.</w:t>
            </w:r>
            <w:r w:rsidR="003E7C3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3E9DFF54" w14:textId="13192C59" w:rsidR="00542370" w:rsidRDefault="00542370" w:rsidP="0098586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Cargar una imagen </w:t>
            </w:r>
            <w:r w:rsidR="00F567E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de un tamaño mayor a </w:t>
            </w:r>
            <w:r w:rsidR="00942D8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240x320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px.</w:t>
            </w:r>
          </w:p>
          <w:p w14:paraId="27D42217" w14:textId="47C7098E" w:rsidR="006B2831" w:rsidRPr="00741198" w:rsidRDefault="00B4400F" w:rsidP="0098586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No cargar </w:t>
            </w:r>
            <w:r w:rsidR="0048141F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una foto de perfil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48141F" w:rsidRPr="00156E75" w14:paraId="2D40C9B8" w14:textId="77777777" w:rsidTr="00420D59">
        <w:trPr>
          <w:trHeight w:val="20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7D8DE" w14:textId="77777777" w:rsidR="0048141F" w:rsidRPr="00156E75" w:rsidRDefault="0048141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 esperado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1033" w14:textId="75241058" w:rsidR="0048141F" w:rsidRPr="00156E75" w:rsidRDefault="008F6BA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Carga exitosa de todos los datos obligatorios.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4778" w14:textId="5737F580" w:rsidR="0048141F" w:rsidRPr="00156E75" w:rsidRDefault="0048141F" w:rsidP="006F77D0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 cargan todos los datos exitosamente y se registra 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nuevo empleado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48141F" w:rsidRPr="00156E75" w14:paraId="17A60913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61A2" w14:textId="77777777" w:rsidR="0048141F" w:rsidRPr="00156E75" w:rsidRDefault="0048141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A7153" w14:textId="185D74F3" w:rsidR="0048141F" w:rsidRPr="006B2831" w:rsidRDefault="000B7053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0B705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completa el campo DNI con caracteres alfanuméricos.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A3F2B" w14:textId="4A72B610" w:rsidR="0048141F" w:rsidRPr="00156E75" w:rsidRDefault="0048141F" w:rsidP="006F77D0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notifica que el campo D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s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ó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lo debe tener caracteres numéricos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48141F" w:rsidRPr="00156E75" w14:paraId="79EDE9E7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6D712" w14:textId="77777777" w:rsidR="0048141F" w:rsidRPr="00156E75" w:rsidRDefault="0048141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5BE15" w14:textId="02D62700" w:rsidR="0048141F" w:rsidRPr="006B2831" w:rsidRDefault="008F6BA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Algunos datos obligatorios en blanco. 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9FEBA" w14:textId="5838BD9C" w:rsidR="0048141F" w:rsidRPr="00156E75" w:rsidRDefault="0048141F" w:rsidP="006F77D0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informa que faltan datos</w:t>
            </w:r>
            <w:r w:rsidR="008F6BAF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obligatorios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a completar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48141F" w:rsidRPr="00156E75" w14:paraId="66FA0968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335EF" w14:textId="77777777" w:rsidR="0048141F" w:rsidRPr="00156E75" w:rsidRDefault="0048141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8E4C5" w14:textId="44F60743" w:rsidR="0048141F" w:rsidRDefault="008F6BA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Generación de </w:t>
            </w:r>
            <w:r w:rsidR="0077730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nombre de usuario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D3653" w14:textId="0A13DCE6" w:rsidR="0048141F" w:rsidRPr="00156E75" w:rsidRDefault="00777308" w:rsidP="006F77D0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genera un nombre de usuario aleatorio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48141F" w:rsidRPr="00156E75" w14:paraId="19A91DA4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7D345" w14:textId="77777777" w:rsidR="0048141F" w:rsidRPr="00156E75" w:rsidRDefault="0048141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0B48A" w14:textId="4F0369B6" w:rsidR="0048141F" w:rsidRPr="00777308" w:rsidRDefault="00777308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7730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Cargar una imagen en otro tipo de archivo </w:t>
            </w:r>
            <w:r w:rsidR="006F77D0" w:rsidRP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(.wav, .pdf, .gif, .mp4, .txt, .zip, etc.</w:t>
            </w:r>
            <w:r w:rsidRPr="0077730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AEDFE" w14:textId="47AF7796" w:rsidR="0048141F" w:rsidRPr="00156E75" w:rsidRDefault="00480E2F" w:rsidP="006F77D0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notifica que el tipo de archivo no es válido, y 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notifica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que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el tipo de archivo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debe ser .png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o .jpg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y 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con un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tamaño máximo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de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240x320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px.</w:t>
            </w:r>
          </w:p>
        </w:tc>
      </w:tr>
      <w:tr w:rsidR="0048141F" w:rsidRPr="00156E75" w14:paraId="6B66A533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2D381" w14:textId="77777777" w:rsidR="0048141F" w:rsidRPr="00156E75" w:rsidRDefault="0048141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8B4D0" w14:textId="44BA2BA6" w:rsidR="0048141F" w:rsidRDefault="00480E2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Cargar una imagen de un tamaño mayor a 240x320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px.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D44D6" w14:textId="7F71D068" w:rsidR="0048141F" w:rsidRPr="00156E75" w:rsidRDefault="00480E2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notifica que el tipo de archivo no es válido, y 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notifica que el tipo de archivo debe ser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.png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o .jpg con un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tamaño máximo 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de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240x320</w:t>
            </w:r>
            <w:r w:rsidR="006F77D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px.</w:t>
            </w:r>
          </w:p>
        </w:tc>
      </w:tr>
      <w:tr w:rsidR="0048141F" w:rsidRPr="00156E75" w14:paraId="5ACD9CCF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34729" w14:textId="77777777" w:rsidR="0048141F" w:rsidRPr="00156E75" w:rsidRDefault="0048141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DE59C" w14:textId="4C552B61" w:rsidR="0048141F" w:rsidRDefault="00480E2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cargar una foto de perfil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E52DC" w14:textId="7A6DFCFB" w:rsidR="0048141F" w:rsidRPr="00156E75" w:rsidRDefault="000F1AB5" w:rsidP="006F77D0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sigue con el proceso de registro de un nuevo empleado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613F0B" w:rsidRPr="00156E75" w14:paraId="0ACC1F0B" w14:textId="77777777" w:rsidTr="00420D59">
        <w:trPr>
          <w:trHeight w:val="20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76CE4" w14:textId="77777777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 obtenido</w:t>
            </w:r>
          </w:p>
        </w:tc>
        <w:tc>
          <w:tcPr>
            <w:tcW w:w="43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92086" w14:textId="688F13BB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Carga exitosa de todos los datos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18947" w14:textId="53F4D229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sigue con el proceso de registro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613F0B" w:rsidRPr="00156E75" w14:paraId="7119C6EA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B592C" w14:textId="77777777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3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8A7BB" w14:textId="77777777" w:rsidR="00613F0B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6A773FE" w14:textId="377FF63B" w:rsidR="00613F0B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613F0B" w:rsidRPr="00156E75" w14:paraId="3B421896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264D4" w14:textId="77777777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3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2DDDF" w14:textId="12BB0EE7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6B283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Completar campo D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Pr="006B283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Pr="006B283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Pr="006B283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con caracteres alfanuméricos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6B171" w14:textId="663A31D3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notifica que el campo D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es invalido</w:t>
            </w:r>
          </w:p>
        </w:tc>
      </w:tr>
      <w:tr w:rsidR="00613F0B" w:rsidRPr="00156E75" w14:paraId="6B93280E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33CD0" w14:textId="77777777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3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0EC9A" w14:textId="77777777" w:rsidR="00613F0B" w:rsidRPr="006B2831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6919F26" w14:textId="33138BF0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613F0B" w:rsidRPr="00156E75" w14:paraId="15381312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618D7" w14:textId="77777777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3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3F4F3" w14:textId="6505C547" w:rsidR="00613F0B" w:rsidRPr="00156E75" w:rsidRDefault="008F6BA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8F6BAF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Algunos datos obligatorios en blanco.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9106D" w14:textId="528C490F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no brinda ningún aviso de que falta un dato a cargar y 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continúa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con el proceso de registro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613F0B" w:rsidRPr="00156E75" w14:paraId="3A602352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1F095" w14:textId="77777777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3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75281" w14:textId="77777777" w:rsidR="00613F0B" w:rsidRPr="006B2831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24F88E" w14:textId="1C77BB11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Falla: severidad media</w:t>
            </w:r>
          </w:p>
        </w:tc>
      </w:tr>
      <w:tr w:rsidR="00613F0B" w:rsidRPr="00156E75" w14:paraId="696E53F6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05B7A" w14:textId="77777777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3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22B29" w14:textId="6AF46025" w:rsidR="00613F0B" w:rsidRPr="00156E75" w:rsidRDefault="008F6BA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8F6BAF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Generación de nombre de usuario.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ECDEA" w14:textId="54971DF0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genera un nombre de usuario 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utilizando la primera letra del nombre del empleado seguido del apellido.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</w:t>
            </w:r>
          </w:p>
        </w:tc>
      </w:tr>
      <w:tr w:rsidR="00613F0B" w:rsidRPr="00156E75" w14:paraId="14142F71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D59AF" w14:textId="77777777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3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660B1" w14:textId="77777777" w:rsidR="00613F0B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A986981" w14:textId="3A9F64EA" w:rsidR="00613F0B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613F0B" w:rsidRPr="00156E75" w14:paraId="600DC7A1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7E8EC" w14:textId="77777777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3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F7670" w14:textId="592D4DEB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7730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Cargar una imagen en otro tipo de archivo </w:t>
            </w:r>
            <w:r w:rsidR="0083439E" w:rsidRP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(.wav, .pdf, .gif, .mp4, .txt, .zip, etc.)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F4BDA" w14:textId="79EE36DC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no carga la foto de perfil, pero no notifica el error 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ocurrido.</w:t>
            </w:r>
          </w:p>
        </w:tc>
      </w:tr>
      <w:tr w:rsidR="00613F0B" w:rsidRPr="00156E75" w14:paraId="0FDB4DA0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98EEC" w14:textId="77777777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3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CF30A" w14:textId="77777777" w:rsidR="00613F0B" w:rsidRPr="00777308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D49169" w14:textId="731CE092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Falla: severidad baja</w:t>
            </w:r>
          </w:p>
        </w:tc>
      </w:tr>
      <w:tr w:rsidR="00613F0B" w:rsidRPr="00156E75" w14:paraId="31395AC2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058BD" w14:textId="77777777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3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8F7B2" w14:textId="1BBC0B15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Cargar una imagen de un tamaño mayor a 240x320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2183" w14:textId="0375B9B0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carga la imagen y 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notifica que la imagen debe ser de tipo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.png 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o .jpg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y 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con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tamaño máximo 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de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240x320</w:t>
            </w:r>
            <w:r w:rsidR="0083439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px.</w:t>
            </w:r>
          </w:p>
        </w:tc>
      </w:tr>
      <w:tr w:rsidR="00613F0B" w:rsidRPr="00156E75" w14:paraId="332BD03D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CC9C1" w14:textId="77777777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3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4D4B1" w14:textId="77777777" w:rsidR="00613F0B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5107381" w14:textId="54E6998C" w:rsidR="00613F0B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Falla: severidad baja</w:t>
            </w:r>
          </w:p>
        </w:tc>
      </w:tr>
      <w:tr w:rsidR="00613F0B" w:rsidRPr="00156E75" w14:paraId="43A6CAC4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B98DA" w14:textId="77777777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3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3848A" w14:textId="3ACA7860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cargar una foto de perfil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07575" w14:textId="628F18B2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sigue con el proceso de registro</w:t>
            </w:r>
          </w:p>
        </w:tc>
      </w:tr>
      <w:tr w:rsidR="00613F0B" w:rsidRPr="00156E75" w14:paraId="687984E6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8E5FA" w14:textId="77777777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3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B79F0" w14:textId="77777777" w:rsidR="00613F0B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CF1EF62" w14:textId="6B3C9A92" w:rsidR="00613F0B" w:rsidRPr="00156E75" w:rsidRDefault="00613F0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7534CE" w:rsidRPr="00156E75" w14:paraId="28B646AF" w14:textId="77777777" w:rsidTr="008F6BAF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CFAFF4" w14:textId="77777777" w:rsidR="007534CE" w:rsidRPr="00156E75" w:rsidRDefault="007534C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FE01" w14:textId="70632CFE" w:rsidR="007534CE" w:rsidRPr="00156E75" w:rsidRDefault="0083439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f</w:t>
            </w:r>
            <w:r w:rsidR="007534CE"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unciona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5264874" w14:textId="50A60ADF" w:rsidR="007534CE" w:rsidRPr="00156E75" w:rsidRDefault="008F6BA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</w:t>
            </w:r>
            <w:r w:rsidR="007534CE"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equiere mantenimiento</w:t>
            </w:r>
          </w:p>
        </w:tc>
      </w:tr>
      <w:tr w:rsidR="007534CE" w:rsidRPr="00156E75" w14:paraId="422BC85F" w14:textId="77777777" w:rsidTr="00420D59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2786B" w14:textId="77777777" w:rsidR="007534CE" w:rsidRPr="00156E75" w:rsidRDefault="007534C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Comentarios</w:t>
            </w:r>
          </w:p>
        </w:tc>
        <w:tc>
          <w:tcPr>
            <w:tcW w:w="95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2A0B4" w14:textId="42F58B53" w:rsidR="007534CE" w:rsidRPr="00156E75" w:rsidRDefault="0098111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&lt;&lt;comentarios y sugerencias&gt;&gt;</w:t>
            </w:r>
          </w:p>
        </w:tc>
      </w:tr>
      <w:tr w:rsidR="007534CE" w:rsidRPr="00156E75" w14:paraId="129167CE" w14:textId="77777777" w:rsidTr="00420D59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4B2BA15" w14:textId="77777777" w:rsidR="007534CE" w:rsidRPr="00156E75" w:rsidRDefault="007534C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7997BBC" w14:textId="77777777" w:rsidR="007534CE" w:rsidRPr="00156E75" w:rsidRDefault="007534C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Aceptada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CDFC5" w14:textId="77777777" w:rsidR="007534CE" w:rsidRPr="00156E75" w:rsidRDefault="007534C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aceptada</w:t>
            </w:r>
          </w:p>
        </w:tc>
      </w:tr>
    </w:tbl>
    <w:p w14:paraId="6B1DF8C2" w14:textId="77777777" w:rsidR="0083439E" w:rsidRDefault="0083439E" w:rsidP="00985865">
      <w:pPr>
        <w:pStyle w:val="Contenido"/>
        <w:jc w:val="both"/>
      </w:pPr>
    </w:p>
    <w:p w14:paraId="44051514" w14:textId="120684E6" w:rsidR="00156E75" w:rsidRDefault="00156E75" w:rsidP="00985865">
      <w:pPr>
        <w:pStyle w:val="Contenido"/>
        <w:jc w:val="both"/>
      </w:pPr>
    </w:p>
    <w:p w14:paraId="0A7CC605" w14:textId="6DEA889A" w:rsidR="00156E75" w:rsidRPr="00156E75" w:rsidRDefault="00156E75" w:rsidP="00985865">
      <w:pPr>
        <w:pStyle w:val="Ttulo3"/>
        <w:jc w:val="both"/>
        <w:rPr>
          <w:smallCaps/>
          <w:color w:val="auto"/>
        </w:rPr>
      </w:pPr>
      <w:bookmarkStart w:id="10" w:name="_Toc118149262"/>
      <w:r w:rsidRPr="00E301D6">
        <w:rPr>
          <w:smallCaps/>
          <w:color w:val="auto"/>
        </w:rPr>
        <w:t>Modificar mecánico</w:t>
      </w:r>
      <w:bookmarkEnd w:id="10"/>
    </w:p>
    <w:tbl>
      <w:tblPr>
        <w:tblW w:w="11194" w:type="dxa"/>
        <w:jc w:val="center"/>
        <w:tblLayout w:type="fixed"/>
        <w:tblLook w:val="0000" w:firstRow="0" w:lastRow="0" w:firstColumn="0" w:lastColumn="0" w:noHBand="0" w:noVBand="0"/>
      </w:tblPr>
      <w:tblGrid>
        <w:gridCol w:w="1838"/>
        <w:gridCol w:w="1565"/>
        <w:gridCol w:w="2693"/>
        <w:gridCol w:w="3402"/>
        <w:gridCol w:w="1696"/>
      </w:tblGrid>
      <w:tr w:rsidR="00156E75" w:rsidRPr="00156E75" w14:paraId="64E22CC6" w14:textId="77777777" w:rsidTr="00420D59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FC55E38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ID caso de uso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1BC7139" w14:textId="29C6A356" w:rsidR="00156E75" w:rsidRPr="00156E75" w:rsidRDefault="000A2B1D" w:rsidP="00985865">
            <w:pPr>
              <w:spacing w:before="7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008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5505A52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Nombre de caso de uso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6A5C19F" w14:textId="10D35980" w:rsidR="00156E75" w:rsidRPr="00156E75" w:rsidRDefault="000A2B1D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Modificar mecánico 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001ECB3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27/10/2022</w:t>
            </w:r>
          </w:p>
        </w:tc>
      </w:tr>
      <w:tr w:rsidR="00156E75" w:rsidRPr="00156E75" w14:paraId="3EA66D13" w14:textId="77777777" w:rsidTr="00420D59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3DC860A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ID prueba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0F1ABA" w14:textId="00108A80" w:rsidR="00156E75" w:rsidRPr="00156E75" w:rsidRDefault="000A2B1D" w:rsidP="00985865">
            <w:pPr>
              <w:spacing w:before="7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CP-006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4813D65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Descripción de la prueba</w:t>
            </w: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D0DC7" w14:textId="181D17B1" w:rsidR="00156E75" w:rsidRPr="00156E75" w:rsidRDefault="0027251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 prueba que la modificación de </w:t>
            </w:r>
            <w:r w:rsidR="00C255E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los datos de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un empleado del taller se realice correctamente</w:t>
            </w:r>
            <w:r w:rsidR="00C255E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156E75" w:rsidRPr="00156E75" w14:paraId="5F0EFAC2" w14:textId="77777777" w:rsidTr="00420D59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B34D51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Responsable</w:t>
            </w: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9E6FB" w14:textId="0E766D67" w:rsidR="00156E75" w:rsidRPr="00156E75" w:rsidRDefault="0027251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Encargado del taller</w:t>
            </w:r>
          </w:p>
        </w:tc>
      </w:tr>
      <w:tr w:rsidR="00156E75" w:rsidRPr="00156E75" w14:paraId="158018F1" w14:textId="77777777" w:rsidTr="00420D59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6BA91" w14:textId="77777777" w:rsidR="00156E75" w:rsidRPr="00156E75" w:rsidRDefault="00156E7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Prerrequisitos</w:t>
            </w: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C4921" w14:textId="77777777" w:rsidR="00156E75" w:rsidRDefault="00907EF2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Que exista el </w:t>
            </w:r>
            <w:r w:rsidR="00DB292B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mecánico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</w:t>
            </w:r>
            <w:r w:rsidR="00CC31E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que se desea modificar</w:t>
            </w:r>
            <w:r w:rsidR="001E337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69204190" w14:textId="7BE8FCB2" w:rsidR="00BB00F4" w:rsidRPr="00044557" w:rsidRDefault="00BB00F4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u w:val="single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encargado debe haber iniciado sesión anteriormente.</w:t>
            </w:r>
          </w:p>
        </w:tc>
      </w:tr>
      <w:tr w:rsidR="001E337E" w:rsidRPr="00156E75" w14:paraId="2E6290BF" w14:textId="77777777" w:rsidTr="00420D59">
        <w:trPr>
          <w:trHeight w:val="20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9910B" w14:textId="77777777" w:rsidR="001E337E" w:rsidRPr="00156E75" w:rsidRDefault="001E337E" w:rsidP="001E337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Entrada/s</w:t>
            </w: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E3561" w14:textId="27BE6F40" w:rsidR="001E337E" w:rsidRPr="00156E75" w:rsidRDefault="001E337E" w:rsidP="001E337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: cadena de caracteres (números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1E337E" w:rsidRPr="00156E75" w14:paraId="6FE74F2D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38B2" w14:textId="77777777" w:rsidR="001E337E" w:rsidRPr="00156E75" w:rsidRDefault="001E337E" w:rsidP="001E337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EEF83" w14:textId="648F56DD" w:rsidR="001E337E" w:rsidRPr="00156E75" w:rsidRDefault="001E337E" w:rsidP="001E337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Nombre/s: cadena de caracteres (letras</w:t>
            </w:r>
            <w:r w:rsidRPr="008129E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1E337E" w:rsidRPr="00156E75" w14:paraId="289CD5C7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56258" w14:textId="77777777" w:rsidR="001E337E" w:rsidRPr="00156E75" w:rsidRDefault="001E337E" w:rsidP="001E337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A7A25" w14:textId="3EBCD9E0" w:rsidR="001E337E" w:rsidRPr="00156E75" w:rsidRDefault="001E337E" w:rsidP="001E337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Apellido: cadena de caracteres (letras</w:t>
            </w:r>
            <w:r w:rsidRPr="008129E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).</w:t>
            </w:r>
          </w:p>
        </w:tc>
      </w:tr>
      <w:tr w:rsidR="001E337E" w:rsidRPr="00156E75" w14:paraId="1BA56651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20258" w14:textId="77777777" w:rsidR="001E337E" w:rsidRPr="00156E75" w:rsidRDefault="001E337E" w:rsidP="001E337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0B5A5" w14:textId="7332BC74" w:rsidR="001E337E" w:rsidRPr="00156E75" w:rsidRDefault="001E337E" w:rsidP="001E337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Calle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: cadena de caracteres (letras, números, signos de puntuación</w:t>
            </w:r>
            <w:r w:rsidRPr="008129E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1E337E" w:rsidRPr="00156E75" w14:paraId="4F3D72F4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2F011" w14:textId="77777777" w:rsidR="001E337E" w:rsidRPr="00156E75" w:rsidRDefault="001E337E" w:rsidP="001E337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09053" w14:textId="2129508C" w:rsidR="001E337E" w:rsidRPr="00156E75" w:rsidRDefault="001E337E" w:rsidP="001E337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Número: cadena de caracteres (números, obligatorio).</w:t>
            </w:r>
          </w:p>
        </w:tc>
      </w:tr>
      <w:tr w:rsidR="001E337E" w:rsidRPr="00156E75" w14:paraId="20BA73EC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FDA54" w14:textId="77777777" w:rsidR="001E337E" w:rsidRPr="00156E75" w:rsidRDefault="001E337E" w:rsidP="001E337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77A44" w14:textId="343E8626" w:rsidR="001E337E" w:rsidRPr="00156E75" w:rsidRDefault="001E337E" w:rsidP="001E337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Barrio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: cadena de caracteres (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letras, obligatorio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1E337E" w:rsidRPr="00156E75" w14:paraId="4FF6CB78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DE9E5" w14:textId="77777777" w:rsidR="001E337E" w:rsidRPr="00156E75" w:rsidRDefault="001E337E" w:rsidP="001E337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2C2C5" w14:textId="5A74F602" w:rsidR="001E337E" w:rsidRPr="00156E75" w:rsidRDefault="001E337E" w:rsidP="001E337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Localidad: cadena de caracteres (letras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</w:t>
            </w:r>
            <w:r w:rsidRPr="008129E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obligatorio</w:t>
            </w:r>
            <w:r w:rsidRPr="00C8263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1E337E" w:rsidRPr="00156E75" w14:paraId="6B1E74EA" w14:textId="77777777" w:rsidTr="007453BD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89482" w14:textId="77777777" w:rsidR="001E337E" w:rsidRPr="00156E75" w:rsidRDefault="001E337E" w:rsidP="001E337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617DD" w14:textId="4D08F473" w:rsidR="001E337E" w:rsidRPr="00156E75" w:rsidRDefault="001E337E" w:rsidP="001E337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Nombre de usuario: cadena de caracteres (letras, números) generado automáticamente.</w:t>
            </w:r>
          </w:p>
        </w:tc>
      </w:tr>
      <w:tr w:rsidR="001E337E" w:rsidRPr="00156E75" w14:paraId="485AF404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3DB7D" w14:textId="77777777" w:rsidR="001E337E" w:rsidRPr="00156E75" w:rsidRDefault="001E337E" w:rsidP="001E337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80454" w14:textId="6B96BDA9" w:rsidR="001E337E" w:rsidRDefault="001E337E" w:rsidP="001E337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Foto de perfil: archivo tipo .png o .jpg. (</w:t>
            </w:r>
            <w:r w:rsidRPr="008129E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obligatorio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).</w:t>
            </w:r>
          </w:p>
        </w:tc>
      </w:tr>
      <w:tr w:rsidR="00CC31E5" w:rsidRPr="00156E75" w14:paraId="27DD3BAE" w14:textId="77777777" w:rsidTr="00420D59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7C64E" w14:textId="77777777" w:rsidR="00CC31E5" w:rsidRPr="00156E75" w:rsidRDefault="00CC31E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Detalle de la prueba</w:t>
            </w: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8C87A" w14:textId="64277D05" w:rsidR="00C255EE" w:rsidRDefault="00C255EE" w:rsidP="00C255E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Seleccionar opción “Empleados”.</w:t>
            </w:r>
          </w:p>
          <w:p w14:paraId="7D9FE3EE" w14:textId="39D71C91" w:rsidR="00C255EE" w:rsidRPr="00520922" w:rsidRDefault="00C255EE" w:rsidP="00C255EE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52092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muestra una ventana previsualizando todos los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empleados registrados</w:t>
            </w:r>
            <w:r w:rsidRPr="0052092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. </w:t>
            </w:r>
          </w:p>
          <w:p w14:paraId="79F82C26" w14:textId="676FBCFE" w:rsidR="00C255EE" w:rsidRDefault="00C255EE" w:rsidP="00C255EE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52092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 elige el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empleado</w:t>
            </w:r>
            <w:r w:rsidRPr="0052092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que se desea modificar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y se selecciona la opción “Editar”.</w:t>
            </w:r>
          </w:p>
          <w:p w14:paraId="40C2B666" w14:textId="1F8339D2" w:rsidR="00C255EE" w:rsidRPr="00B03A7E" w:rsidRDefault="00C255EE" w:rsidP="00C255E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modifican los datos deseados del empleado.</w:t>
            </w:r>
          </w:p>
          <w:p w14:paraId="08DC45FE" w14:textId="77777777" w:rsidR="00C255EE" w:rsidRDefault="00C255EE" w:rsidP="00C255E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Seleccionar opción “Guardar”.</w:t>
            </w:r>
          </w:p>
          <w:p w14:paraId="405F6CC9" w14:textId="0575DA13" w:rsidR="002404C1" w:rsidRPr="002404C1" w:rsidRDefault="00C255EE" w:rsidP="00C255EE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Seleccionar opción “Confirmar”.</w:t>
            </w:r>
          </w:p>
        </w:tc>
      </w:tr>
      <w:tr w:rsidR="00CC31E5" w:rsidRPr="00156E75" w14:paraId="7C3FA658" w14:textId="77777777" w:rsidTr="00420D59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741D3" w14:textId="77777777" w:rsidR="00CC31E5" w:rsidRPr="00156E75" w:rsidRDefault="00CC31E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Detalle de que se prueba</w:t>
            </w: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4E657" w14:textId="084DFC6B" w:rsidR="00502D05" w:rsidRDefault="00502D05" w:rsidP="0098586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Carga de datos completa</w:t>
            </w:r>
            <w:r w:rsidR="00C255E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36E30D81" w14:textId="32D94128" w:rsidR="00502D05" w:rsidRDefault="00502D05" w:rsidP="0098586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Carga de datos incompleta</w:t>
            </w:r>
            <w:r w:rsidR="00C255E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61B51DA8" w14:textId="53A55C6B" w:rsidR="00415D8F" w:rsidRPr="00502D05" w:rsidRDefault="001C5712" w:rsidP="0098586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Comprobar la modificación del </w:t>
            </w:r>
            <w:r w:rsidR="003C1D7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mecánico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deseado</w:t>
            </w:r>
            <w:r w:rsidR="00C255E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1C5712" w:rsidRPr="00156E75" w14:paraId="58DCF2CA" w14:textId="77777777" w:rsidTr="00420D59">
        <w:trPr>
          <w:trHeight w:val="20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D88E3" w14:textId="77777777" w:rsidR="001C5712" w:rsidRPr="00156E75" w:rsidRDefault="001C5712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 esperado</w:t>
            </w:r>
          </w:p>
        </w:tc>
        <w:tc>
          <w:tcPr>
            <w:tcW w:w="4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1FF87" w14:textId="4292BD9A" w:rsidR="001C5712" w:rsidRPr="00156E75" w:rsidRDefault="003C1D7D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Carga de datos completa</w:t>
            </w:r>
            <w:r w:rsidR="00C255E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4B33D" w14:textId="2670F824" w:rsidR="001C5712" w:rsidRPr="00156E75" w:rsidRDefault="004A7E91" w:rsidP="00C255E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</w:t>
            </w:r>
            <w:r w:rsidR="00D64CF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modifica los datos del empleado seleccionado</w:t>
            </w:r>
          </w:p>
        </w:tc>
      </w:tr>
      <w:tr w:rsidR="001C5712" w:rsidRPr="00156E75" w14:paraId="6F8F11C2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5E983" w14:textId="77777777" w:rsidR="001C5712" w:rsidRPr="00156E75" w:rsidRDefault="001C5712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C0767" w14:textId="128083D5" w:rsidR="001C5712" w:rsidRPr="00156E75" w:rsidRDefault="003C1D7D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Carga de datos incompleta</w:t>
            </w:r>
            <w:r w:rsidR="00C255E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4D8D4" w14:textId="299157C9" w:rsidR="001C5712" w:rsidRPr="00156E75" w:rsidRDefault="00D64CF4" w:rsidP="00C255E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notifica que faltan</w:t>
            </w:r>
            <w:r w:rsidR="0098586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entradas a completar</w:t>
            </w:r>
            <w:r w:rsidR="00C255E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y no continúa con el flujo del programa.</w:t>
            </w:r>
          </w:p>
        </w:tc>
      </w:tr>
      <w:tr w:rsidR="001C5712" w:rsidRPr="00156E75" w14:paraId="310BB32F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92A06" w14:textId="77777777" w:rsidR="001C5712" w:rsidRPr="00156E75" w:rsidRDefault="001C5712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E0D69" w14:textId="6723CB3B" w:rsidR="001C5712" w:rsidRPr="00156E75" w:rsidRDefault="003C1D7D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Comprobar la modificación del mecánico deseado</w:t>
            </w:r>
            <w:r w:rsidR="00C255E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537D6" w14:textId="6723C603" w:rsidR="001C5712" w:rsidRPr="00156E75" w:rsidRDefault="00985865" w:rsidP="00C255E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notifica que </w:t>
            </w:r>
            <w:r w:rsidR="00C255E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los datos del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mecánico se modific</w:t>
            </w:r>
            <w:r w:rsidR="00C255E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aron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exitosamente </w:t>
            </w:r>
            <w:r w:rsidR="00C255E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mostrando una previsualización del mismo.</w:t>
            </w:r>
          </w:p>
        </w:tc>
      </w:tr>
      <w:tr w:rsidR="00985865" w:rsidRPr="00156E75" w14:paraId="6F1BF508" w14:textId="77777777" w:rsidTr="00420D59">
        <w:trPr>
          <w:trHeight w:val="20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B2219" w14:textId="77777777" w:rsidR="00985865" w:rsidRPr="00156E7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 obtenido</w:t>
            </w:r>
          </w:p>
        </w:tc>
        <w:tc>
          <w:tcPr>
            <w:tcW w:w="42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7F671" w14:textId="633874C4" w:rsidR="00985865" w:rsidRPr="00156E7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Carga de datos completa</w:t>
            </w:r>
            <w:r w:rsidR="00C255E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63354" w14:textId="6270530E" w:rsidR="00985865" w:rsidRPr="00156E7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modifica los datos del empleado seleccionado</w:t>
            </w:r>
            <w:r w:rsidR="00C255E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985865" w:rsidRPr="00156E75" w14:paraId="11823A43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88D53" w14:textId="77777777" w:rsidR="00985865" w:rsidRPr="00156E7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5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285C4" w14:textId="77777777" w:rsidR="0098586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9627729" w14:textId="5E103DC6" w:rsidR="00985865" w:rsidRPr="00156E7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985865" w:rsidRPr="00156E75" w14:paraId="09F3527C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80264" w14:textId="77777777" w:rsidR="00985865" w:rsidRPr="00156E7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0AF1D" w14:textId="07E47759" w:rsidR="00985865" w:rsidRPr="00156E7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Carga de datos incompleta</w:t>
            </w:r>
            <w:r w:rsidR="00C255E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ABDE1" w14:textId="75F22FE1" w:rsidR="00985865" w:rsidRPr="00156E7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notifica que faltan entradas </w:t>
            </w:r>
            <w:r w:rsidR="00C255E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a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completar</w:t>
            </w:r>
            <w:r w:rsidR="00C255E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y no continúa con el flujo del programa.</w:t>
            </w:r>
          </w:p>
        </w:tc>
      </w:tr>
      <w:tr w:rsidR="00985865" w:rsidRPr="00156E75" w14:paraId="312AFA82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3E6A0" w14:textId="77777777" w:rsidR="00985865" w:rsidRPr="00156E7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5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3390E" w14:textId="77777777" w:rsidR="0098586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8F09904" w14:textId="6B993EB4" w:rsidR="0098586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985865" w:rsidRPr="00156E75" w14:paraId="5B650C3C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0082E" w14:textId="77777777" w:rsidR="00985865" w:rsidRPr="00156E7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6C233" w14:textId="62C33346" w:rsidR="00985865" w:rsidRPr="00156E7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Comprobar la modificación del mecánico deseado</w:t>
            </w:r>
            <w:r w:rsidR="00C255E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4F12C" w14:textId="25E7AB8B" w:rsidR="00985865" w:rsidRPr="00156E7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notifica que </w:t>
            </w:r>
            <w:r w:rsidR="00AE3B9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los datos del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mecánico se modifi</w:t>
            </w:r>
            <w:r w:rsidR="00AE3B9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caron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exitosamente </w:t>
            </w:r>
            <w:r w:rsidR="00AE3B9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mostrando una previsualización del mismo.</w:t>
            </w:r>
          </w:p>
        </w:tc>
      </w:tr>
      <w:tr w:rsidR="00985865" w:rsidRPr="00156E75" w14:paraId="00B441DB" w14:textId="77777777" w:rsidTr="00420D59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875BB" w14:textId="77777777" w:rsidR="00985865" w:rsidRPr="00156E7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5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984BD" w14:textId="77777777" w:rsidR="0098586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9C61F87" w14:textId="7063291E" w:rsidR="0098586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985865" w:rsidRPr="00156E75" w14:paraId="585B3271" w14:textId="77777777" w:rsidTr="00420D59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E9413BE" w14:textId="77777777" w:rsidR="00985865" w:rsidRPr="00156E7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</w:t>
            </w:r>
          </w:p>
        </w:tc>
        <w:tc>
          <w:tcPr>
            <w:tcW w:w="4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61FCA" w14:textId="2457189C" w:rsidR="00985865" w:rsidRPr="00156E7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</w:t>
            </w: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E51F7" w14:textId="34606E4F" w:rsidR="00985865" w:rsidRPr="00156E75" w:rsidRDefault="001E337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</w:t>
            </w:r>
            <w:r w:rsidR="00985865"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equiere mantenimiento</w:t>
            </w:r>
          </w:p>
        </w:tc>
      </w:tr>
      <w:tr w:rsidR="00985865" w:rsidRPr="00156E75" w14:paraId="0A90DF2A" w14:textId="77777777" w:rsidTr="00420D59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AFE5B" w14:textId="77777777" w:rsidR="00985865" w:rsidRPr="00156E7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Comentarios</w:t>
            </w: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CB2B6" w14:textId="6D9858A6" w:rsidR="00985865" w:rsidRPr="00156E75" w:rsidRDefault="00C255EE" w:rsidP="00C255E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C255E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&lt;&lt;comentarios y sugerencias&gt;&gt;</w:t>
            </w:r>
          </w:p>
        </w:tc>
      </w:tr>
      <w:tr w:rsidR="00985865" w:rsidRPr="00156E75" w14:paraId="06B8D826" w14:textId="77777777" w:rsidTr="00420D59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2CE0913" w14:textId="77777777" w:rsidR="00985865" w:rsidRPr="00156E7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</w:t>
            </w:r>
          </w:p>
        </w:tc>
        <w:tc>
          <w:tcPr>
            <w:tcW w:w="4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53F0E4B" w14:textId="77777777" w:rsidR="00985865" w:rsidRPr="00156E7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Aceptada</w:t>
            </w: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43EC5" w14:textId="77777777" w:rsidR="00985865" w:rsidRPr="00156E75" w:rsidRDefault="00985865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156E7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aceptada</w:t>
            </w:r>
          </w:p>
        </w:tc>
      </w:tr>
    </w:tbl>
    <w:p w14:paraId="1F251CDC" w14:textId="78D4DD13" w:rsidR="00156E75" w:rsidRDefault="00156E75" w:rsidP="00985865">
      <w:pPr>
        <w:pStyle w:val="Contenido"/>
        <w:jc w:val="both"/>
      </w:pPr>
    </w:p>
    <w:p w14:paraId="19321BF7" w14:textId="61FDEC9C" w:rsidR="002375FF" w:rsidRDefault="002375FF" w:rsidP="00985865">
      <w:pPr>
        <w:pStyle w:val="Contenido"/>
        <w:jc w:val="both"/>
      </w:pPr>
    </w:p>
    <w:p w14:paraId="656B0100" w14:textId="55123F28" w:rsidR="00C218C7" w:rsidRDefault="00C218C7" w:rsidP="00985865">
      <w:pPr>
        <w:pStyle w:val="Contenido"/>
        <w:jc w:val="both"/>
      </w:pPr>
    </w:p>
    <w:p w14:paraId="380DB96C" w14:textId="76C2B543" w:rsidR="00C218C7" w:rsidRDefault="00C218C7" w:rsidP="00985865">
      <w:pPr>
        <w:pStyle w:val="Contenido"/>
        <w:jc w:val="both"/>
      </w:pPr>
    </w:p>
    <w:p w14:paraId="26B0C673" w14:textId="66B9EE09" w:rsidR="00DC55DE" w:rsidRDefault="00DC55DE" w:rsidP="00985865">
      <w:pPr>
        <w:pStyle w:val="Contenido"/>
        <w:jc w:val="both"/>
      </w:pPr>
    </w:p>
    <w:p w14:paraId="05EDBB52" w14:textId="0C37E96C" w:rsidR="00DC55DE" w:rsidRDefault="00DC55DE" w:rsidP="00985865">
      <w:pPr>
        <w:pStyle w:val="Contenido"/>
        <w:jc w:val="both"/>
      </w:pPr>
    </w:p>
    <w:p w14:paraId="5802834A" w14:textId="24743C74" w:rsidR="00DC55DE" w:rsidRDefault="00DC55DE" w:rsidP="00985865">
      <w:pPr>
        <w:pStyle w:val="Contenido"/>
        <w:jc w:val="both"/>
      </w:pPr>
    </w:p>
    <w:p w14:paraId="1A3FE990" w14:textId="77777777" w:rsidR="00DC55DE" w:rsidRDefault="00DC55DE" w:rsidP="00985865">
      <w:pPr>
        <w:pStyle w:val="Contenido"/>
        <w:jc w:val="both"/>
      </w:pPr>
    </w:p>
    <w:p w14:paraId="6FAC0C4E" w14:textId="2B542C66" w:rsidR="00C218C7" w:rsidRDefault="00C218C7" w:rsidP="00985865">
      <w:pPr>
        <w:pStyle w:val="Contenido"/>
        <w:jc w:val="both"/>
      </w:pPr>
    </w:p>
    <w:p w14:paraId="57382004" w14:textId="1F3126ED" w:rsidR="00191B86" w:rsidRDefault="00191B86" w:rsidP="00985865">
      <w:pPr>
        <w:pStyle w:val="Contenido"/>
        <w:jc w:val="both"/>
      </w:pPr>
    </w:p>
    <w:p w14:paraId="3BAF1409" w14:textId="46A0711D" w:rsidR="00191B86" w:rsidRDefault="00191B86" w:rsidP="00985865">
      <w:pPr>
        <w:pStyle w:val="Contenido"/>
        <w:jc w:val="both"/>
      </w:pPr>
    </w:p>
    <w:p w14:paraId="14204931" w14:textId="35A4A69B" w:rsidR="00191B86" w:rsidRDefault="00191B86" w:rsidP="00985865">
      <w:pPr>
        <w:pStyle w:val="Contenido"/>
        <w:jc w:val="both"/>
      </w:pPr>
    </w:p>
    <w:p w14:paraId="08985EEE" w14:textId="587E8309" w:rsidR="00191B86" w:rsidRDefault="00191B86" w:rsidP="00985865">
      <w:pPr>
        <w:pStyle w:val="Contenido"/>
        <w:jc w:val="both"/>
      </w:pPr>
    </w:p>
    <w:p w14:paraId="0875E16A" w14:textId="2D555DA0" w:rsidR="00191B86" w:rsidRDefault="00191B86" w:rsidP="00985865">
      <w:pPr>
        <w:pStyle w:val="Contenido"/>
        <w:jc w:val="both"/>
      </w:pPr>
    </w:p>
    <w:p w14:paraId="3EF58CDB" w14:textId="6D297D34" w:rsidR="00191B86" w:rsidRDefault="00191B86" w:rsidP="00985865">
      <w:pPr>
        <w:pStyle w:val="Contenido"/>
        <w:jc w:val="both"/>
      </w:pPr>
    </w:p>
    <w:p w14:paraId="6BB53750" w14:textId="77777777" w:rsidR="00191B86" w:rsidRDefault="00191B86" w:rsidP="00985865">
      <w:pPr>
        <w:pStyle w:val="Contenido"/>
        <w:jc w:val="both"/>
      </w:pPr>
    </w:p>
    <w:p w14:paraId="47F937E9" w14:textId="610AC50A" w:rsidR="002375FF" w:rsidRDefault="002375FF" w:rsidP="00985865">
      <w:pPr>
        <w:pStyle w:val="Contenido"/>
        <w:jc w:val="both"/>
      </w:pPr>
    </w:p>
    <w:p w14:paraId="7536031F" w14:textId="6A3A4A8B" w:rsidR="002375FF" w:rsidRDefault="002375FF" w:rsidP="00985865">
      <w:pPr>
        <w:pStyle w:val="Contenido"/>
        <w:jc w:val="both"/>
      </w:pPr>
    </w:p>
    <w:p w14:paraId="748CF7A2" w14:textId="63CE6FF0" w:rsidR="00793679" w:rsidRPr="00793679" w:rsidRDefault="00793679" w:rsidP="00985865">
      <w:pPr>
        <w:pStyle w:val="Ttulo3"/>
        <w:jc w:val="both"/>
        <w:rPr>
          <w:smallCaps/>
          <w:color w:val="auto"/>
        </w:rPr>
      </w:pPr>
      <w:bookmarkStart w:id="11" w:name="_Toc118149263"/>
      <w:r w:rsidRPr="00E301D6">
        <w:rPr>
          <w:smallCaps/>
          <w:color w:val="auto"/>
        </w:rPr>
        <w:t>Generar orden de trabajo</w:t>
      </w:r>
      <w:bookmarkEnd w:id="11"/>
    </w:p>
    <w:tbl>
      <w:tblPr>
        <w:tblW w:w="11058" w:type="dxa"/>
        <w:jc w:val="center"/>
        <w:tblLayout w:type="fixed"/>
        <w:tblLook w:val="0000" w:firstRow="0" w:lastRow="0" w:firstColumn="0" w:lastColumn="0" w:noHBand="0" w:noVBand="0"/>
      </w:tblPr>
      <w:tblGrid>
        <w:gridCol w:w="1838"/>
        <w:gridCol w:w="1707"/>
        <w:gridCol w:w="2693"/>
        <w:gridCol w:w="3402"/>
        <w:gridCol w:w="1418"/>
      </w:tblGrid>
      <w:tr w:rsidR="00793679" w:rsidRPr="00793679" w14:paraId="056A2F8A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F0506B3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ID caso de uso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EDEDCD0" w14:textId="4A3CFC53" w:rsidR="00793679" w:rsidRPr="00793679" w:rsidRDefault="000A2B1D" w:rsidP="00985865">
            <w:pPr>
              <w:spacing w:before="7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6CA04F6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Nombre de caso de uso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F2D0C56" w14:textId="1D72A757" w:rsidR="00793679" w:rsidRPr="00793679" w:rsidRDefault="000A2B1D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Generar orden de trabajo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E3F1735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27/10/2022</w:t>
            </w:r>
          </w:p>
        </w:tc>
      </w:tr>
      <w:tr w:rsidR="00793679" w:rsidRPr="00793679" w14:paraId="79E09EF3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5AE682B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ID prueba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DF2BD0" w14:textId="44CBB7E0" w:rsidR="00793679" w:rsidRPr="00793679" w:rsidRDefault="000A2B1D" w:rsidP="00985865">
            <w:pPr>
              <w:spacing w:before="7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CP-007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2A09D81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Descripción de la prueba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760FE" w14:textId="2D487CB6" w:rsidR="00793679" w:rsidRPr="00793679" w:rsidRDefault="00FA4B2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Generar una orden de trabajo exitosamente</w:t>
            </w:r>
          </w:p>
        </w:tc>
      </w:tr>
      <w:tr w:rsidR="00793679" w:rsidRPr="00793679" w14:paraId="5BB0211D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3ED6B3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Responsable</w:t>
            </w:r>
          </w:p>
        </w:tc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F65C6" w14:textId="60A2C085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</w:t>
            </w:r>
            <w:r w:rsidR="008D0B0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Encargado del taller</w:t>
            </w:r>
          </w:p>
        </w:tc>
      </w:tr>
      <w:tr w:rsidR="00793679" w:rsidRPr="00793679" w14:paraId="72A0AAD8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33A9E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Prerrequisitos</w:t>
            </w:r>
          </w:p>
        </w:tc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57363" w14:textId="77777777" w:rsidR="00793679" w:rsidRDefault="00F65D4C" w:rsidP="008D0B0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Deben existir clientes y vehículos registrados en el taller.</w:t>
            </w:r>
          </w:p>
          <w:p w14:paraId="241C7426" w14:textId="443D3BA4" w:rsidR="00BB00F4" w:rsidRPr="00793679" w:rsidRDefault="00BB00F4" w:rsidP="008D0B0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encargado debe haber iniciado sesión anteriormente.</w:t>
            </w:r>
          </w:p>
        </w:tc>
      </w:tr>
      <w:tr w:rsidR="00793679" w:rsidRPr="00793679" w14:paraId="4A7A4496" w14:textId="77777777" w:rsidTr="00191B86">
        <w:trPr>
          <w:trHeight w:val="20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726E5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Entrada/s</w:t>
            </w:r>
          </w:p>
        </w:tc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BCD93" w14:textId="2A479B70" w:rsidR="00793679" w:rsidRPr="00793679" w:rsidRDefault="00584E5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</w:t>
            </w:r>
            <w:r w:rsidR="00F65D4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</w:t>
            </w:r>
            <w:r w:rsidR="00F65D4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</w:t>
            </w:r>
            <w:r w:rsidR="00F65D4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 del cl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iente: lista desplegable</w:t>
            </w:r>
            <w:r w:rsidR="00BB00F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(obligatorio)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584E5E" w:rsidRPr="00793679" w14:paraId="7E9E2CED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1E5C9" w14:textId="77777777" w:rsidR="00584E5E" w:rsidRPr="00793679" w:rsidRDefault="00584E5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905BE" w14:textId="67156F01" w:rsidR="00584E5E" w:rsidRPr="00793679" w:rsidRDefault="00584E5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Apellido: cadena de caracteres (solo letras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no se puede modificar</w:t>
            </w:r>
            <w:r w:rsidR="00BB00F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automático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. </w:t>
            </w:r>
          </w:p>
        </w:tc>
      </w:tr>
      <w:tr w:rsidR="00584E5E" w:rsidRPr="00793679" w14:paraId="55845F52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E7750" w14:textId="77777777" w:rsidR="00584E5E" w:rsidRPr="00793679" w:rsidRDefault="00584E5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3EB3D" w14:textId="1FD4A152" w:rsidR="00584E5E" w:rsidRPr="00793679" w:rsidRDefault="00584E5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Nombre: cadena de caracteres (solo letras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no se puede modificar</w:t>
            </w:r>
            <w:r w:rsidR="00BB00F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automático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584E5E" w:rsidRPr="00793679" w14:paraId="77A8C2E2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9B6A9" w14:textId="77777777" w:rsidR="00584E5E" w:rsidRPr="00793679" w:rsidRDefault="00584E5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1647B" w14:textId="35A48AE7" w:rsidR="00584E5E" w:rsidRPr="00793679" w:rsidRDefault="00584E5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Vehículo: lista desplegable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de los vehículos que tiene asociado el cliente</w:t>
            </w:r>
            <w:r w:rsidR="00BB00F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(obligatorio)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584E5E" w:rsidRPr="00793679" w14:paraId="381CABCC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95037" w14:textId="77777777" w:rsidR="00584E5E" w:rsidRPr="00793679" w:rsidRDefault="00584E5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080D" w14:textId="4BF35BCD" w:rsidR="00584E5E" w:rsidRPr="00793679" w:rsidRDefault="00584E5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Nivel de combustible: Barra de posición 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0 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100% para indicar el nivel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de combustible</w:t>
            </w:r>
            <w:r w:rsidR="00BB00F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(obligatorio)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584E5E" w:rsidRPr="00793679" w14:paraId="6C9C9AB0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7791E" w14:textId="77777777" w:rsidR="00584E5E" w:rsidRPr="00793679" w:rsidRDefault="00584E5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E3CBB" w14:textId="0D9081DE" w:rsidR="00584E5E" w:rsidRPr="00793679" w:rsidRDefault="00DD75BA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Ki</w:t>
            </w:r>
            <w:r w:rsidR="00584E5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lómetros actuales: cadena de caracteres (solo números</w:t>
            </w:r>
            <w:r w:rsidR="00BB00F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="00584E5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584E5E" w:rsidRPr="00793679" w14:paraId="47AF97FA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73A16" w14:textId="77777777" w:rsidR="00584E5E" w:rsidRPr="00793679" w:rsidRDefault="00584E5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C4A6B" w14:textId="5BA3CC70" w:rsidR="00584E5E" w:rsidRPr="00793679" w:rsidRDefault="00584E5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Detalles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del cliente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a tener en cuenta: cadena de caracteres (incluye letras, números y caracteres especiales</w:t>
            </w:r>
            <w:r w:rsidR="00BB00F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opcional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584E5E" w:rsidRPr="00793679" w14:paraId="130A9080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DA779" w14:textId="77777777" w:rsidR="00584E5E" w:rsidRPr="00793679" w:rsidRDefault="00584E5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7AC4A" w14:textId="22C4612E" w:rsidR="00584E5E" w:rsidRDefault="00584E5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Servicios a realizar: distintas opciones a seleccionar</w:t>
            </w:r>
            <w:r w:rsidR="00BB00F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, (se debe seleccionar al menos una </w:t>
            </w:r>
            <w:r w:rsidR="00FD387F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opción</w:t>
            </w:r>
            <w:r w:rsidR="00BB00F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):</w:t>
            </w:r>
          </w:p>
          <w:p w14:paraId="71E6F85C" w14:textId="3E8D1A56" w:rsidR="00584E5E" w:rsidRDefault="00584E5E" w:rsidP="007B55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Cambio aceite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22FFC476" w14:textId="46381B00" w:rsidR="00584E5E" w:rsidRDefault="00584E5E" w:rsidP="007B55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Cambio filtro aceite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27FA5030" w14:textId="7170ACF5" w:rsidR="00584E5E" w:rsidRDefault="00584E5E" w:rsidP="007B55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Cambio filtro aire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52D28C97" w14:textId="0AA82AAB" w:rsidR="00584E5E" w:rsidRDefault="00584E5E" w:rsidP="007B55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Cambio filtro combustible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701DA6D2" w14:textId="707998BE" w:rsidR="00584E5E" w:rsidRDefault="00584E5E" w:rsidP="007B55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Cambio de bomba de combustible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373082FD" w14:textId="03E59AD4" w:rsidR="00584E5E" w:rsidRDefault="00584E5E" w:rsidP="007B55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Afinación del motor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0477079C" w14:textId="1A71566A" w:rsidR="00584E5E" w:rsidRDefault="00584E5E" w:rsidP="007B55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Cambio de bujías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620BFBC8" w14:textId="2F8CC9B9" w:rsidR="00584E5E" w:rsidRDefault="00584E5E" w:rsidP="007B55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Cambio de luces traseras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72A9C1A6" w14:textId="47237AAD" w:rsidR="00584E5E" w:rsidRDefault="00584E5E" w:rsidP="007B55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Líquido de frenos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2A05CB32" w14:textId="5DB1C459" w:rsidR="00584E5E" w:rsidRDefault="00584E5E" w:rsidP="007B55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Liquido de dirección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407B29A5" w14:textId="07C67BDA" w:rsidR="00584E5E" w:rsidRDefault="00584E5E" w:rsidP="007B55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Correa/cadena de distribución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069AB8D5" w14:textId="35A3A339" w:rsidR="00584E5E" w:rsidRDefault="00584E5E" w:rsidP="007B55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Limpieza interior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7787D92B" w14:textId="61B9982C" w:rsidR="00584E5E" w:rsidRDefault="00584E5E" w:rsidP="007B55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Limpieza exterior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74E273FC" w14:textId="280FC15A" w:rsidR="00584E5E" w:rsidRDefault="00584E5E" w:rsidP="007B55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Limpieza de motor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6880966A" w14:textId="7F796CB6" w:rsidR="00584E5E" w:rsidRDefault="00584E5E" w:rsidP="007B55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Cambio de batería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18F0E577" w14:textId="704C8C35" w:rsidR="00584E5E" w:rsidRDefault="00584E5E" w:rsidP="007B557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Cambio de luces delanteras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282886D9" w14:textId="43ABC477" w:rsidR="00E20C84" w:rsidRDefault="00E20C84" w:rsidP="00E20C84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Otro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582EB60A" w14:textId="5E4A8C92" w:rsidR="00253297" w:rsidRPr="00E20C84" w:rsidRDefault="00253297" w:rsidP="00E20C84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Describir otro servicio: cadena de caracteres (incluye letras, números y caracteres especiales</w:t>
            </w:r>
            <w:r w:rsidR="00BB00F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 si se selecciona “Otro”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793679" w:rsidRPr="00793679" w14:paraId="7104E435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61392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Detalle de la prueba</w:t>
            </w:r>
          </w:p>
        </w:tc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71926" w14:textId="635401C6" w:rsidR="00793679" w:rsidRDefault="00606BC8" w:rsidP="00606BC8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Seleccionar opción 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</w:t>
            </w:r>
            <w:r w:rsidR="00C407E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rdenes de trabajo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”.</w:t>
            </w:r>
          </w:p>
          <w:p w14:paraId="3A7C75E0" w14:textId="4E09EB6B" w:rsidR="00C407E6" w:rsidRDefault="00EC5BF6" w:rsidP="00606BC8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Seleccionar </w:t>
            </w:r>
            <w:r w:rsidR="0081251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opción 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“R</w:t>
            </w:r>
            <w:r w:rsidR="0081251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egistrar nueva O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rden de </w:t>
            </w:r>
            <w:r w:rsidR="0081251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T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rabajo”.</w:t>
            </w:r>
          </w:p>
          <w:p w14:paraId="440A14A0" w14:textId="3C74D1D5" w:rsidR="00812514" w:rsidRDefault="00812514" w:rsidP="00606BC8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Seleccionar 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un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cliente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093D8103" w14:textId="68A2AC12" w:rsidR="00812514" w:rsidRDefault="00812514" w:rsidP="00606BC8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Seleccionar vehículo del cliente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2FEBA98B" w14:textId="43B02A9F" w:rsidR="00812514" w:rsidRDefault="00A11B66" w:rsidP="00606BC8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Seleccionar servicios a realizar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4CFDBBE2" w14:textId="585FE7CF" w:rsidR="00A11B66" w:rsidRDefault="00A11B66" w:rsidP="00606BC8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Completar información adicional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5FBA0FF2" w14:textId="1CD66CF7" w:rsidR="00A11B66" w:rsidRDefault="00A11B66" w:rsidP="00606BC8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Seleccionar opción 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Guardar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y generar presupuesto”.</w:t>
            </w:r>
          </w:p>
          <w:p w14:paraId="3149A327" w14:textId="117D8544" w:rsidR="00793679" w:rsidRPr="00793679" w:rsidRDefault="006863AF" w:rsidP="00606BC8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Después de ver resumen, seleccionar opción 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“C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onfirmar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”.</w:t>
            </w:r>
          </w:p>
        </w:tc>
      </w:tr>
      <w:tr w:rsidR="00793679" w:rsidRPr="00793679" w14:paraId="32E70B68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3CBAC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Detalle de que se prueba</w:t>
            </w:r>
          </w:p>
        </w:tc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956EA" w14:textId="176E2E4A" w:rsidR="00793679" w:rsidRDefault="00536D6F" w:rsidP="002422EB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Lista desplegable</w:t>
            </w:r>
            <w:r w:rsidR="00CD66C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de clientes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1FEA3734" w14:textId="78F28347" w:rsidR="007F0DF7" w:rsidRDefault="00536D6F" w:rsidP="007F0DF7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Lista desplegable de vehículos del cliente se actualice dependiendo </w:t>
            </w:r>
            <w:r w:rsidR="007F0DF7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del cliente que hayamos seleccionado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0273D665" w14:textId="0AA3360E" w:rsidR="007F0DF7" w:rsidRDefault="007F0DF7" w:rsidP="007F0DF7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seleccionar ningún Servicio a realizar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24A9674F" w14:textId="325D62EC" w:rsidR="007F0DF7" w:rsidRDefault="007F0DF7" w:rsidP="007F0DF7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Seleccionar </w:t>
            </w:r>
            <w:r w:rsidR="002503C1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Otro servicio a realizar y detallar</w:t>
            </w:r>
            <w:r w:rsidR="00E40C0D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lo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5CC4C772" w14:textId="77777777" w:rsidR="00793679" w:rsidRDefault="005B6878" w:rsidP="005B687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Selección de todos los servicios</w:t>
            </w:r>
            <w:r w:rsidR="00DD75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03998098" w14:textId="2378D19A" w:rsidR="00FD387F" w:rsidRPr="00FD387F" w:rsidRDefault="00CA5EDA" w:rsidP="00FD387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Campo de “Detalle del cliente” sin completar.</w:t>
            </w:r>
          </w:p>
        </w:tc>
      </w:tr>
      <w:tr w:rsidR="00FD387F" w:rsidRPr="00793679" w14:paraId="455D0BEE" w14:textId="77777777" w:rsidTr="00191B86">
        <w:trPr>
          <w:trHeight w:val="20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D537F" w14:textId="77777777" w:rsidR="00FD387F" w:rsidRPr="00793679" w:rsidRDefault="00FD387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 esperado</w:t>
            </w: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B0E4C" w14:textId="70154A02" w:rsidR="00FD387F" w:rsidRPr="00793679" w:rsidRDefault="00FD387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5B687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Lista desplegable de clientes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0334E" w14:textId="3D3AB3DC" w:rsidR="00FD387F" w:rsidRPr="00793679" w:rsidRDefault="00FD387F" w:rsidP="00DD75B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Lista desplegable de clientes accede correctamente a todos los clientes registrados.</w:t>
            </w:r>
          </w:p>
        </w:tc>
      </w:tr>
      <w:tr w:rsidR="00FD387F" w:rsidRPr="00793679" w14:paraId="2D10ADF4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714C" w14:textId="77777777" w:rsidR="00FD387F" w:rsidRPr="00793679" w:rsidRDefault="00FD387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C5431" w14:textId="7BC514ED" w:rsidR="00FD387F" w:rsidRPr="00793679" w:rsidRDefault="00FD387F" w:rsidP="00985865">
            <w:pPr>
              <w:spacing w:before="8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Lista desplegable de vehículos.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69EA4" w14:textId="1012E08F" w:rsidR="00FD387F" w:rsidRPr="00793679" w:rsidRDefault="00FD387F" w:rsidP="00DD75B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actualiza dependiendo del cliente que hayamos seleccionado.</w:t>
            </w:r>
          </w:p>
        </w:tc>
      </w:tr>
      <w:tr w:rsidR="00FD387F" w:rsidRPr="00793679" w14:paraId="68DF316D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E4234" w14:textId="77777777" w:rsidR="00FD387F" w:rsidRPr="00793679" w:rsidRDefault="00FD387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EB98F" w14:textId="52C0BF02" w:rsidR="00FD387F" w:rsidRPr="00793679" w:rsidRDefault="00FD387F" w:rsidP="00985865">
            <w:pPr>
              <w:spacing w:before="8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seleccionar ningún servicio a realizar.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14F62" w14:textId="3F3D7510" w:rsidR="00FD387F" w:rsidRPr="00793679" w:rsidRDefault="00FD387F" w:rsidP="00DD75B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notifica que se debe seleccionar por lo menos un servicio a realizar.</w:t>
            </w:r>
          </w:p>
        </w:tc>
      </w:tr>
      <w:tr w:rsidR="00FD387F" w:rsidRPr="00793679" w14:paraId="202A72C9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7FFBC" w14:textId="77777777" w:rsidR="00FD387F" w:rsidRPr="00793679" w:rsidRDefault="00FD387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AA0AA" w14:textId="476C93C1" w:rsidR="00FD387F" w:rsidRPr="00793679" w:rsidRDefault="00FD387F" w:rsidP="00985865">
            <w:pPr>
              <w:spacing w:before="8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Seleccionar otro servicio a realizar y detallarlo.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2A401" w14:textId="419200D1" w:rsidR="00FD387F" w:rsidRPr="00793679" w:rsidRDefault="00FD387F" w:rsidP="00DD75B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obliga a describir el servicio que necesita el vehículo.</w:t>
            </w:r>
          </w:p>
        </w:tc>
      </w:tr>
      <w:tr w:rsidR="00FD387F" w:rsidRPr="00793679" w14:paraId="3771FF17" w14:textId="77777777" w:rsidTr="00C21E88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25A3F" w14:textId="77777777" w:rsidR="00FD387F" w:rsidRPr="00793679" w:rsidRDefault="00FD387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CE977" w14:textId="2B6D3FC3" w:rsidR="00FD387F" w:rsidRPr="00793679" w:rsidRDefault="00FD387F" w:rsidP="00985865">
            <w:pPr>
              <w:spacing w:before="8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Selección de todos los servicios.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7B" w14:textId="5DC37474" w:rsidR="00FD387F" w:rsidRPr="00793679" w:rsidRDefault="00FD387F" w:rsidP="00DD75B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sigue con el proceso para generar orden de trabajo.</w:t>
            </w:r>
          </w:p>
        </w:tc>
      </w:tr>
      <w:tr w:rsidR="00FD387F" w:rsidRPr="00793679" w14:paraId="0A9F7975" w14:textId="77777777" w:rsidTr="0090597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64F16" w14:textId="77777777" w:rsidR="00FD387F" w:rsidRPr="00793679" w:rsidRDefault="00FD387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4B398" w14:textId="21A9E0C0" w:rsidR="00FD387F" w:rsidRDefault="00FD387F" w:rsidP="00985865">
            <w:pPr>
              <w:spacing w:before="8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FD387F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Campo de “Detalle del cliente” sin completar.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A9554" w14:textId="0B4CA4C9" w:rsidR="00FD387F" w:rsidRDefault="00FD387F" w:rsidP="00DD75B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sigue con el proceso para generar la orden de trabajo ya que ese campo es opcional.</w:t>
            </w:r>
          </w:p>
        </w:tc>
      </w:tr>
      <w:tr w:rsidR="00FD387F" w:rsidRPr="00793679" w14:paraId="575D8B9B" w14:textId="77777777" w:rsidTr="00191B86">
        <w:trPr>
          <w:trHeight w:val="20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F8613" w14:textId="77777777" w:rsidR="00FD387F" w:rsidRPr="00793679" w:rsidRDefault="00FD387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 obtenido</w:t>
            </w:r>
          </w:p>
        </w:tc>
        <w:tc>
          <w:tcPr>
            <w:tcW w:w="4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74DDD" w14:textId="6D0DD430" w:rsidR="00FD387F" w:rsidRPr="00793679" w:rsidRDefault="00FD387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5B687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Lista desplegable de clientes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2CB49" w14:textId="16F20556" w:rsidR="00FD387F" w:rsidRPr="00793679" w:rsidRDefault="00FD387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Lista desplegable de clientes accede correctamente a todos los clientes registrados.</w:t>
            </w:r>
          </w:p>
        </w:tc>
      </w:tr>
      <w:tr w:rsidR="00FD387F" w:rsidRPr="00793679" w14:paraId="589C506F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6FED9" w14:textId="77777777" w:rsidR="00FD387F" w:rsidRPr="00793679" w:rsidRDefault="00FD387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BA2F2" w14:textId="77777777" w:rsidR="00FD387F" w:rsidRPr="005B6878" w:rsidRDefault="00FD387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DC70F21" w14:textId="3A34CD2A" w:rsidR="00FD387F" w:rsidRPr="00793679" w:rsidRDefault="00FD387F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FD387F" w:rsidRPr="00793679" w14:paraId="2A59E591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4F73F" w14:textId="77777777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DDEE0" w14:textId="46922E12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Lista desplegable de vehículos.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154C" w14:textId="4A626E9F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actualiza dependiendo del cliente que hayamos seleccionado, si el cliente tiene mas de 3 autos, no los muestra.</w:t>
            </w:r>
          </w:p>
        </w:tc>
      </w:tr>
      <w:tr w:rsidR="00FD387F" w:rsidRPr="00793679" w14:paraId="7CEC127C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2D636" w14:textId="77777777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0AE42" w14:textId="77777777" w:rsidR="00FD387F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C9EF3F" w14:textId="5736BFA0" w:rsidR="00FD387F" w:rsidRPr="004408D7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n-US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Falla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n-US" w:eastAsia="es-AR"/>
              </w:rPr>
              <w:t xml:space="preserve">: </w:t>
            </w:r>
            <w:r w:rsidRPr="00FD5C5C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severidad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n-US" w:eastAsia="es-AR"/>
              </w:rPr>
              <w:t xml:space="preserve"> media</w:t>
            </w:r>
          </w:p>
        </w:tc>
      </w:tr>
      <w:tr w:rsidR="00FD387F" w:rsidRPr="00793679" w14:paraId="21C31BA4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8C72A" w14:textId="77777777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D67C8" w14:textId="70FE5376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seleccionar ningún servicio a realizar.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2F1C" w14:textId="6A593D08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notifica que se debe seleccionar por lo menos un servicio a realizar</w:t>
            </w:r>
          </w:p>
        </w:tc>
      </w:tr>
      <w:tr w:rsidR="00FD387F" w:rsidRPr="00793679" w14:paraId="41E5A240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A3D38" w14:textId="77777777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B3B0C" w14:textId="77777777" w:rsidR="00FD387F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84533EB" w14:textId="08AA943A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FD387F" w:rsidRPr="00793679" w14:paraId="31B4F98B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82D95" w14:textId="77777777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98027" w14:textId="67D4B76C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Seleccionar otro servicio a realizar y detallarlo.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6158A" w14:textId="68FFFC85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D9539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permite describir otro servicio manualmente.</w:t>
            </w:r>
          </w:p>
        </w:tc>
      </w:tr>
      <w:tr w:rsidR="00FD387F" w:rsidRPr="00793679" w14:paraId="1AE3B2A9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9BB4B" w14:textId="77777777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31BAB" w14:textId="77777777" w:rsidR="00FD387F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719266A" w14:textId="24146CAB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FD387F" w:rsidRPr="00793679" w14:paraId="28A26869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61BFF" w14:textId="77777777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B896" w14:textId="668D9741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Selección de todos los servicios.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2401D" w14:textId="720806F6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sigue con el proceso para generar orden de trabajo</w:t>
            </w:r>
          </w:p>
        </w:tc>
      </w:tr>
      <w:tr w:rsidR="00FD387F" w:rsidRPr="00793679" w14:paraId="0333B61D" w14:textId="77777777" w:rsidTr="00FC05B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B6682" w14:textId="77777777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8423F" w14:textId="77777777" w:rsidR="00FD387F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2124D7E" w14:textId="743605B6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FD387F" w:rsidRPr="00793679" w14:paraId="6C47F8D2" w14:textId="77777777" w:rsidTr="00FD387F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A16B8" w14:textId="77777777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40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66584" w14:textId="511100F0" w:rsidR="00FD387F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FD387F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Campo de “Detalle del cliente” sin completar.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C1362C" w14:textId="1BE2F964" w:rsidR="00FD387F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sigue con el proceso para generar la orden de trabajo por que es un campo opcional.</w:t>
            </w:r>
          </w:p>
        </w:tc>
      </w:tr>
      <w:tr w:rsidR="00FD387F" w:rsidRPr="00793679" w14:paraId="47F15435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92850" w14:textId="77777777" w:rsidR="00FD387F" w:rsidRPr="00793679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4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C700F" w14:textId="77777777" w:rsidR="00FD387F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833D7FA" w14:textId="764A668C" w:rsidR="00FD387F" w:rsidRDefault="00FD387F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correctamente.</w:t>
            </w:r>
          </w:p>
        </w:tc>
      </w:tr>
      <w:tr w:rsidR="004408D7" w:rsidRPr="00793679" w14:paraId="564EB3E0" w14:textId="77777777" w:rsidTr="00CA5EDA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C19C37" w14:textId="77777777" w:rsidR="004408D7" w:rsidRPr="00793679" w:rsidRDefault="004408D7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</w:t>
            </w: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2BAD4" w14:textId="4100E0CC" w:rsidR="004408D7" w:rsidRPr="00793679" w:rsidRDefault="00D95396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f</w:t>
            </w:r>
            <w:r w:rsidR="004408D7"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unciona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16307C" w14:textId="77777777" w:rsidR="004408D7" w:rsidRPr="00793679" w:rsidRDefault="004408D7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Requiere mantenimiento</w:t>
            </w:r>
          </w:p>
        </w:tc>
      </w:tr>
      <w:tr w:rsidR="004408D7" w:rsidRPr="00793679" w14:paraId="17D619A6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7865F" w14:textId="77777777" w:rsidR="004408D7" w:rsidRPr="00793679" w:rsidRDefault="004408D7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Comentarios</w:t>
            </w:r>
          </w:p>
        </w:tc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AB6DD" w14:textId="69A59740" w:rsidR="004408D7" w:rsidRPr="00793679" w:rsidRDefault="0098111F" w:rsidP="0098111F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&lt;&lt;comentarios y sugerencias&gt;&gt;</w:t>
            </w:r>
          </w:p>
        </w:tc>
      </w:tr>
      <w:tr w:rsidR="004408D7" w:rsidRPr="00793679" w14:paraId="448AC93E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BA2B539" w14:textId="77777777" w:rsidR="004408D7" w:rsidRPr="00793679" w:rsidRDefault="004408D7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</w:t>
            </w: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C0EFCDB" w14:textId="77777777" w:rsidR="004408D7" w:rsidRPr="00793679" w:rsidRDefault="004408D7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Aceptada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763C1" w14:textId="77777777" w:rsidR="004408D7" w:rsidRPr="00793679" w:rsidRDefault="004408D7" w:rsidP="004408D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aceptada</w:t>
            </w:r>
          </w:p>
        </w:tc>
      </w:tr>
    </w:tbl>
    <w:p w14:paraId="35476C93" w14:textId="73CF05ED" w:rsidR="00793679" w:rsidRDefault="00793679" w:rsidP="00985865">
      <w:pPr>
        <w:pStyle w:val="Contenido"/>
        <w:jc w:val="both"/>
      </w:pPr>
    </w:p>
    <w:p w14:paraId="68235047" w14:textId="65ED81FB" w:rsidR="00793679" w:rsidRDefault="00793679" w:rsidP="00985865">
      <w:pPr>
        <w:pStyle w:val="Contenido"/>
        <w:jc w:val="both"/>
      </w:pPr>
    </w:p>
    <w:p w14:paraId="63A05EF6" w14:textId="746B4D51" w:rsidR="002375FF" w:rsidRDefault="002375FF" w:rsidP="00985865">
      <w:pPr>
        <w:pStyle w:val="Contenido"/>
        <w:jc w:val="both"/>
      </w:pPr>
    </w:p>
    <w:p w14:paraId="53822578" w14:textId="42E44EFA" w:rsidR="002375FF" w:rsidRDefault="002375FF" w:rsidP="00985865">
      <w:pPr>
        <w:pStyle w:val="Contenido"/>
        <w:jc w:val="both"/>
      </w:pPr>
    </w:p>
    <w:p w14:paraId="4BB69341" w14:textId="363BF490" w:rsidR="002375FF" w:rsidRDefault="002375FF" w:rsidP="00985865">
      <w:pPr>
        <w:pStyle w:val="Contenido"/>
        <w:jc w:val="both"/>
      </w:pPr>
    </w:p>
    <w:p w14:paraId="35220AE2" w14:textId="76086062" w:rsidR="002375FF" w:rsidRDefault="002375FF" w:rsidP="00985865">
      <w:pPr>
        <w:pStyle w:val="Contenido"/>
        <w:jc w:val="both"/>
      </w:pPr>
    </w:p>
    <w:p w14:paraId="3A66791A" w14:textId="0840AAB2" w:rsidR="002375FF" w:rsidRDefault="002375FF" w:rsidP="00985865">
      <w:pPr>
        <w:pStyle w:val="Contenido"/>
        <w:jc w:val="both"/>
      </w:pPr>
    </w:p>
    <w:p w14:paraId="33E136BF" w14:textId="61FE0D2F" w:rsidR="002375FF" w:rsidRDefault="002375FF" w:rsidP="00985865">
      <w:pPr>
        <w:pStyle w:val="Contenido"/>
        <w:jc w:val="both"/>
      </w:pPr>
    </w:p>
    <w:p w14:paraId="6A4CAF12" w14:textId="1AE52E11" w:rsidR="002375FF" w:rsidRDefault="002375FF" w:rsidP="00985865">
      <w:pPr>
        <w:pStyle w:val="Contenido"/>
        <w:jc w:val="both"/>
      </w:pPr>
    </w:p>
    <w:p w14:paraId="6525048F" w14:textId="582CDF9A" w:rsidR="002375FF" w:rsidRDefault="002375FF" w:rsidP="00985865">
      <w:pPr>
        <w:pStyle w:val="Contenido"/>
        <w:jc w:val="both"/>
      </w:pPr>
    </w:p>
    <w:p w14:paraId="4C8B083D" w14:textId="0CC7D837" w:rsidR="002375FF" w:rsidRDefault="002375FF" w:rsidP="00985865">
      <w:pPr>
        <w:pStyle w:val="Contenido"/>
        <w:jc w:val="both"/>
      </w:pPr>
    </w:p>
    <w:p w14:paraId="69BE7777" w14:textId="4AFA06FE" w:rsidR="002375FF" w:rsidRDefault="002375FF" w:rsidP="00985865">
      <w:pPr>
        <w:pStyle w:val="Contenido"/>
        <w:jc w:val="both"/>
      </w:pPr>
    </w:p>
    <w:p w14:paraId="74EB144A" w14:textId="797648CD" w:rsidR="002375FF" w:rsidRDefault="002375FF" w:rsidP="00985865">
      <w:pPr>
        <w:pStyle w:val="Contenido"/>
        <w:jc w:val="both"/>
      </w:pPr>
    </w:p>
    <w:p w14:paraId="49D3CC4B" w14:textId="5D5141C5" w:rsidR="002375FF" w:rsidRDefault="002375FF" w:rsidP="00985865">
      <w:pPr>
        <w:pStyle w:val="Contenido"/>
        <w:jc w:val="both"/>
      </w:pPr>
    </w:p>
    <w:p w14:paraId="11550B52" w14:textId="069FF9B9" w:rsidR="002375FF" w:rsidRDefault="002375FF" w:rsidP="00985865">
      <w:pPr>
        <w:pStyle w:val="Contenido"/>
        <w:jc w:val="both"/>
      </w:pPr>
    </w:p>
    <w:p w14:paraId="423BD2C6" w14:textId="0C11C1FC" w:rsidR="002375FF" w:rsidRDefault="002375FF" w:rsidP="00985865">
      <w:pPr>
        <w:pStyle w:val="Contenido"/>
        <w:jc w:val="both"/>
      </w:pPr>
    </w:p>
    <w:p w14:paraId="204BA209" w14:textId="109403AC" w:rsidR="002375FF" w:rsidRDefault="002375FF" w:rsidP="00985865">
      <w:pPr>
        <w:pStyle w:val="Contenido"/>
        <w:jc w:val="both"/>
      </w:pPr>
    </w:p>
    <w:p w14:paraId="195D8D24" w14:textId="34FC65A3" w:rsidR="002375FF" w:rsidRDefault="002375FF" w:rsidP="00985865">
      <w:pPr>
        <w:pStyle w:val="Contenido"/>
        <w:jc w:val="both"/>
      </w:pPr>
    </w:p>
    <w:p w14:paraId="51D3E399" w14:textId="48CF4610" w:rsidR="002375FF" w:rsidRDefault="002375FF" w:rsidP="00985865">
      <w:pPr>
        <w:pStyle w:val="Contenido"/>
        <w:jc w:val="both"/>
      </w:pPr>
    </w:p>
    <w:p w14:paraId="52BFB9B7" w14:textId="20447C85" w:rsidR="002375FF" w:rsidRDefault="002375FF" w:rsidP="00985865">
      <w:pPr>
        <w:pStyle w:val="Contenido"/>
        <w:jc w:val="both"/>
      </w:pPr>
    </w:p>
    <w:p w14:paraId="7E69C863" w14:textId="3B398882" w:rsidR="002375FF" w:rsidRDefault="002375FF" w:rsidP="00985865">
      <w:pPr>
        <w:pStyle w:val="Contenido"/>
        <w:jc w:val="both"/>
      </w:pPr>
    </w:p>
    <w:p w14:paraId="2936B786" w14:textId="332B506B" w:rsidR="002375FF" w:rsidRDefault="002375FF" w:rsidP="00985865">
      <w:pPr>
        <w:pStyle w:val="Contenido"/>
        <w:jc w:val="both"/>
      </w:pPr>
    </w:p>
    <w:p w14:paraId="1FB8F051" w14:textId="14E805EE" w:rsidR="002375FF" w:rsidRDefault="002375FF" w:rsidP="00985865">
      <w:pPr>
        <w:pStyle w:val="Contenido"/>
        <w:jc w:val="both"/>
      </w:pPr>
    </w:p>
    <w:p w14:paraId="24383F46" w14:textId="1CE022AB" w:rsidR="002375FF" w:rsidRDefault="002375FF" w:rsidP="00985865">
      <w:pPr>
        <w:pStyle w:val="Contenido"/>
        <w:jc w:val="both"/>
      </w:pPr>
    </w:p>
    <w:p w14:paraId="5D9EC379" w14:textId="2EBDF27E" w:rsidR="002375FF" w:rsidRDefault="002375FF" w:rsidP="00985865">
      <w:pPr>
        <w:pStyle w:val="Contenido"/>
        <w:jc w:val="both"/>
      </w:pPr>
    </w:p>
    <w:p w14:paraId="480C9714" w14:textId="260CA2CC" w:rsidR="002375FF" w:rsidRDefault="002375FF" w:rsidP="00985865">
      <w:pPr>
        <w:pStyle w:val="Contenido"/>
        <w:jc w:val="both"/>
      </w:pPr>
    </w:p>
    <w:p w14:paraId="4DCE3F5B" w14:textId="7C615854" w:rsidR="002375FF" w:rsidRDefault="002375FF" w:rsidP="00985865">
      <w:pPr>
        <w:pStyle w:val="Contenido"/>
        <w:jc w:val="both"/>
      </w:pPr>
    </w:p>
    <w:p w14:paraId="3D86794A" w14:textId="6AE7DF93" w:rsidR="002375FF" w:rsidRDefault="002375FF" w:rsidP="00985865">
      <w:pPr>
        <w:pStyle w:val="Contenido"/>
        <w:jc w:val="both"/>
      </w:pPr>
    </w:p>
    <w:p w14:paraId="5C79067B" w14:textId="29FA9518" w:rsidR="002375FF" w:rsidRDefault="002375FF" w:rsidP="00985865">
      <w:pPr>
        <w:pStyle w:val="Contenido"/>
        <w:jc w:val="both"/>
      </w:pPr>
    </w:p>
    <w:p w14:paraId="0D368F97" w14:textId="012F4D7B" w:rsidR="002375FF" w:rsidRDefault="002375FF" w:rsidP="00985865">
      <w:pPr>
        <w:pStyle w:val="Contenido"/>
        <w:jc w:val="both"/>
      </w:pPr>
    </w:p>
    <w:p w14:paraId="0EBC0EF3" w14:textId="5F963AA5" w:rsidR="002375FF" w:rsidRDefault="002375FF" w:rsidP="00985865">
      <w:pPr>
        <w:pStyle w:val="Contenido"/>
        <w:jc w:val="both"/>
      </w:pPr>
    </w:p>
    <w:p w14:paraId="2154C464" w14:textId="4BFEF676" w:rsidR="002375FF" w:rsidRDefault="002375FF" w:rsidP="00985865">
      <w:pPr>
        <w:pStyle w:val="Contenido"/>
        <w:jc w:val="both"/>
      </w:pPr>
    </w:p>
    <w:p w14:paraId="0F41E74F" w14:textId="6E537E63" w:rsidR="002375FF" w:rsidRDefault="002375FF" w:rsidP="00985865">
      <w:pPr>
        <w:pStyle w:val="Contenido"/>
        <w:jc w:val="both"/>
      </w:pPr>
    </w:p>
    <w:p w14:paraId="1424A11E" w14:textId="5C45A6D5" w:rsidR="002375FF" w:rsidRDefault="002375FF" w:rsidP="00985865">
      <w:pPr>
        <w:pStyle w:val="Contenido"/>
        <w:jc w:val="both"/>
      </w:pPr>
    </w:p>
    <w:p w14:paraId="771E1649" w14:textId="5849F7B6" w:rsidR="002375FF" w:rsidRDefault="002375FF" w:rsidP="00985865">
      <w:pPr>
        <w:pStyle w:val="Contenido"/>
        <w:jc w:val="both"/>
      </w:pPr>
    </w:p>
    <w:p w14:paraId="28B0F170" w14:textId="272B13E1" w:rsidR="002375FF" w:rsidRDefault="002375FF" w:rsidP="00985865">
      <w:pPr>
        <w:pStyle w:val="Contenido"/>
        <w:jc w:val="both"/>
      </w:pPr>
    </w:p>
    <w:p w14:paraId="3AA66F70" w14:textId="1E0DE738" w:rsidR="002375FF" w:rsidRDefault="002375FF" w:rsidP="00985865">
      <w:pPr>
        <w:pStyle w:val="Contenido"/>
        <w:jc w:val="both"/>
      </w:pPr>
    </w:p>
    <w:p w14:paraId="28868FEA" w14:textId="77777777" w:rsidR="00793679" w:rsidRDefault="00793679" w:rsidP="00985865">
      <w:pPr>
        <w:pStyle w:val="Contenido"/>
        <w:jc w:val="both"/>
      </w:pPr>
    </w:p>
    <w:p w14:paraId="7378FFAD" w14:textId="2953C042" w:rsidR="00793679" w:rsidRPr="00793679" w:rsidRDefault="00793679" w:rsidP="00985865">
      <w:pPr>
        <w:pStyle w:val="Ttulo3"/>
        <w:jc w:val="both"/>
        <w:rPr>
          <w:smallCaps/>
          <w:color w:val="auto"/>
        </w:rPr>
      </w:pPr>
      <w:bookmarkStart w:id="12" w:name="_Toc118149264"/>
      <w:r w:rsidRPr="00E301D6">
        <w:rPr>
          <w:smallCaps/>
          <w:color w:val="auto"/>
        </w:rPr>
        <w:lastRenderedPageBreak/>
        <w:t>Actualizar orden de trabajo</w:t>
      </w:r>
      <w:bookmarkEnd w:id="12"/>
    </w:p>
    <w:tbl>
      <w:tblPr>
        <w:tblW w:w="11210" w:type="dxa"/>
        <w:jc w:val="center"/>
        <w:tblLayout w:type="fixed"/>
        <w:tblLook w:val="0000" w:firstRow="0" w:lastRow="0" w:firstColumn="0" w:lastColumn="0" w:noHBand="0" w:noVBand="0"/>
      </w:tblPr>
      <w:tblGrid>
        <w:gridCol w:w="1838"/>
        <w:gridCol w:w="1859"/>
        <w:gridCol w:w="2693"/>
        <w:gridCol w:w="3402"/>
        <w:gridCol w:w="1418"/>
      </w:tblGrid>
      <w:tr w:rsidR="00793679" w:rsidRPr="00793679" w14:paraId="1B60DA0A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3F584F7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ID caso de uso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CFAA79B" w14:textId="1D37B20B" w:rsidR="00793679" w:rsidRPr="00793679" w:rsidRDefault="000A2B1D" w:rsidP="00985865">
            <w:pPr>
              <w:spacing w:before="7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6FCE822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Nombre de caso de uso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F623FE3" w14:textId="512566C9" w:rsidR="00793679" w:rsidRPr="00793679" w:rsidRDefault="000A2B1D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Actualizar orden de trabajo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739B1A6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27/10/2022</w:t>
            </w:r>
          </w:p>
        </w:tc>
      </w:tr>
      <w:tr w:rsidR="00793679" w:rsidRPr="00793679" w14:paraId="6561D278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D9975F7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ID prueba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4F77BF" w14:textId="6D902583" w:rsidR="00793679" w:rsidRPr="00793679" w:rsidRDefault="000A2B1D" w:rsidP="00985865">
            <w:pPr>
              <w:spacing w:before="7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CP-008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AB1AD56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Descripción de la prueba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372A3" w14:textId="505E0BCC" w:rsidR="00793679" w:rsidRPr="00793679" w:rsidRDefault="005D37EB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Actualizar una orden de trabajo ya cargada previamente</w:t>
            </w:r>
          </w:p>
        </w:tc>
      </w:tr>
      <w:tr w:rsidR="00793679" w:rsidRPr="00793679" w14:paraId="78E65B61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D43E13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Responsable</w:t>
            </w:r>
          </w:p>
        </w:tc>
        <w:tc>
          <w:tcPr>
            <w:tcW w:w="9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E621B" w14:textId="4243B3C6" w:rsidR="00793679" w:rsidRPr="00793679" w:rsidRDefault="00AE1DC1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Encargado del taller</w:t>
            </w:r>
          </w:p>
        </w:tc>
      </w:tr>
      <w:tr w:rsidR="00793679" w:rsidRPr="00793679" w14:paraId="07F78773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C9392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Prerrequisitos</w:t>
            </w:r>
          </w:p>
        </w:tc>
        <w:tc>
          <w:tcPr>
            <w:tcW w:w="9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AE071" w14:textId="77777777" w:rsidR="00793679" w:rsidRDefault="00C34242" w:rsidP="00C3424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Que exista una orden de trab</w:t>
            </w:r>
            <w:r w:rsidR="00B55193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ajo previamente cargada</w:t>
            </w:r>
            <w:r w:rsidR="00870F9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6CC62147" w14:textId="780434F4" w:rsidR="00870F9A" w:rsidRPr="00793679" w:rsidRDefault="00870F9A" w:rsidP="00C3424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encargado del taller debe haber iniciado sesión previamente.</w:t>
            </w:r>
          </w:p>
        </w:tc>
      </w:tr>
      <w:tr w:rsidR="00870F9A" w:rsidRPr="00793679" w14:paraId="11DD9739" w14:textId="77777777" w:rsidTr="00191B86">
        <w:trPr>
          <w:trHeight w:val="20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3F48F" w14:textId="77777777" w:rsidR="00870F9A" w:rsidRPr="00793679" w:rsidRDefault="00870F9A" w:rsidP="00870F9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Entrada/s</w:t>
            </w:r>
          </w:p>
        </w:tc>
        <w:tc>
          <w:tcPr>
            <w:tcW w:w="9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9EB1E" w14:textId="594C2E02" w:rsidR="00870F9A" w:rsidRPr="00793679" w:rsidRDefault="00870F9A" w:rsidP="00870F9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D.N.I. del cliente: lista desplegable (obligatorio).</w:t>
            </w:r>
          </w:p>
        </w:tc>
      </w:tr>
      <w:tr w:rsidR="00870F9A" w:rsidRPr="00793679" w14:paraId="4A9813B0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F0639" w14:textId="77777777" w:rsidR="00870F9A" w:rsidRPr="00793679" w:rsidRDefault="00870F9A" w:rsidP="00870F9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9431" w14:textId="100E4FF2" w:rsidR="00870F9A" w:rsidRPr="00793679" w:rsidRDefault="00870F9A" w:rsidP="00870F9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Apellido: cadena de caracteres (solo letras, no se puede modificar, automático). </w:t>
            </w:r>
          </w:p>
        </w:tc>
      </w:tr>
      <w:tr w:rsidR="00870F9A" w:rsidRPr="00793679" w14:paraId="53C2C91D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81264" w14:textId="77777777" w:rsidR="00870F9A" w:rsidRPr="00793679" w:rsidRDefault="00870F9A" w:rsidP="00870F9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65CCB" w14:textId="5D272F9C" w:rsidR="00870F9A" w:rsidRPr="00793679" w:rsidRDefault="00870F9A" w:rsidP="00870F9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Nombre: cadena de caracteres (solo letras, no se puede modificar, automático).</w:t>
            </w:r>
          </w:p>
        </w:tc>
      </w:tr>
      <w:tr w:rsidR="00870F9A" w:rsidRPr="00793679" w14:paraId="05F44347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308E" w14:textId="77777777" w:rsidR="00870F9A" w:rsidRPr="00793679" w:rsidRDefault="00870F9A" w:rsidP="00870F9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59B52" w14:textId="7E30A028" w:rsidR="00870F9A" w:rsidRPr="00793679" w:rsidRDefault="00870F9A" w:rsidP="00870F9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Vehículo: lista desplegable, de los vehículos que tiene asociado el cliente (obligatorio).</w:t>
            </w:r>
          </w:p>
        </w:tc>
      </w:tr>
      <w:tr w:rsidR="00870F9A" w:rsidRPr="00793679" w14:paraId="4FCE4098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5ADE6" w14:textId="77777777" w:rsidR="00870F9A" w:rsidRPr="00793679" w:rsidRDefault="00870F9A" w:rsidP="00870F9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CFF62" w14:textId="1F1EEC74" w:rsidR="00870F9A" w:rsidRPr="00793679" w:rsidRDefault="00870F9A" w:rsidP="00870F9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Nivel de combustible: Barra de posición de 0 a 100% para indicar el nivel de combustible (obligatorio).</w:t>
            </w:r>
          </w:p>
        </w:tc>
      </w:tr>
      <w:tr w:rsidR="00870F9A" w:rsidRPr="00793679" w14:paraId="5C3FA85A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0F9EF" w14:textId="77777777" w:rsidR="00870F9A" w:rsidRPr="00793679" w:rsidRDefault="00870F9A" w:rsidP="00870F9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1232F" w14:textId="47AFDE29" w:rsidR="00870F9A" w:rsidRPr="00793679" w:rsidRDefault="00870F9A" w:rsidP="00870F9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Kilómetros actuales: cadena de caracteres (solo números, obligatorio).</w:t>
            </w:r>
          </w:p>
        </w:tc>
      </w:tr>
      <w:tr w:rsidR="00870F9A" w:rsidRPr="00793679" w14:paraId="60DA82B8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A5C4A" w14:textId="77777777" w:rsidR="00870F9A" w:rsidRPr="00793679" w:rsidRDefault="00870F9A" w:rsidP="00870F9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34353" w14:textId="03E70A0F" w:rsidR="00870F9A" w:rsidRPr="00793679" w:rsidRDefault="00870F9A" w:rsidP="00870F9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Detalles del cliente a tener en cuenta: cadena de caracteres (incluye letras, números y caracteres especiales, opcional).</w:t>
            </w:r>
          </w:p>
        </w:tc>
      </w:tr>
      <w:tr w:rsidR="00870F9A" w:rsidRPr="00793679" w14:paraId="6D243EA4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5B632" w14:textId="77777777" w:rsidR="00870F9A" w:rsidRPr="00793679" w:rsidRDefault="00870F9A" w:rsidP="00870F9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D3F12" w14:textId="77777777" w:rsidR="00870F9A" w:rsidRDefault="00870F9A" w:rsidP="00870F9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Servicios a realizar: distintas opciones a seleccionar, (se debe seleccionar al menos una opción):</w:t>
            </w:r>
          </w:p>
          <w:p w14:paraId="25C97E71" w14:textId="77777777" w:rsidR="00870F9A" w:rsidRDefault="00870F9A" w:rsidP="00870F9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Cambio aceite.</w:t>
            </w:r>
          </w:p>
          <w:p w14:paraId="3E0473EB" w14:textId="77777777" w:rsidR="00870F9A" w:rsidRDefault="00870F9A" w:rsidP="00870F9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Cambio filtro aceite.</w:t>
            </w:r>
          </w:p>
          <w:p w14:paraId="4BDFC10F" w14:textId="77777777" w:rsidR="00870F9A" w:rsidRDefault="00870F9A" w:rsidP="00870F9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Cambio filtro aire.</w:t>
            </w:r>
          </w:p>
          <w:p w14:paraId="61FE2940" w14:textId="77777777" w:rsidR="00870F9A" w:rsidRDefault="00870F9A" w:rsidP="00870F9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Cambio filtro combustible.</w:t>
            </w:r>
          </w:p>
          <w:p w14:paraId="6E815D0E" w14:textId="77777777" w:rsidR="00870F9A" w:rsidRDefault="00870F9A" w:rsidP="00870F9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Cambio de bomba de combustible.</w:t>
            </w:r>
          </w:p>
          <w:p w14:paraId="73DBD5FF" w14:textId="77777777" w:rsidR="00870F9A" w:rsidRDefault="00870F9A" w:rsidP="00870F9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Afinación del motor.</w:t>
            </w:r>
          </w:p>
          <w:p w14:paraId="53AD97D7" w14:textId="77777777" w:rsidR="00870F9A" w:rsidRDefault="00870F9A" w:rsidP="00870F9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Cambio de bujías.</w:t>
            </w:r>
          </w:p>
          <w:p w14:paraId="45A6E4DA" w14:textId="77777777" w:rsidR="00870F9A" w:rsidRDefault="00870F9A" w:rsidP="00870F9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Cambio de luces traseras.</w:t>
            </w:r>
          </w:p>
          <w:p w14:paraId="2EA65F8E" w14:textId="77777777" w:rsidR="00870F9A" w:rsidRDefault="00870F9A" w:rsidP="00870F9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Líquido de frenos.</w:t>
            </w:r>
          </w:p>
          <w:p w14:paraId="3FAC94B1" w14:textId="77777777" w:rsidR="00870F9A" w:rsidRDefault="00870F9A" w:rsidP="00870F9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Liquido de dirección.</w:t>
            </w:r>
          </w:p>
          <w:p w14:paraId="5AD1166D" w14:textId="77777777" w:rsidR="00870F9A" w:rsidRDefault="00870F9A" w:rsidP="00870F9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Correa/cadena de distribución.</w:t>
            </w:r>
          </w:p>
          <w:p w14:paraId="2256426B" w14:textId="77777777" w:rsidR="00870F9A" w:rsidRDefault="00870F9A" w:rsidP="00870F9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Limpieza interior.</w:t>
            </w:r>
          </w:p>
          <w:p w14:paraId="623ECF25" w14:textId="77777777" w:rsidR="00870F9A" w:rsidRDefault="00870F9A" w:rsidP="00870F9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Limpieza exterior.</w:t>
            </w:r>
          </w:p>
          <w:p w14:paraId="1E9DBB33" w14:textId="77777777" w:rsidR="00870F9A" w:rsidRDefault="00870F9A" w:rsidP="00870F9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Limpieza de motor.</w:t>
            </w:r>
          </w:p>
          <w:p w14:paraId="24235790" w14:textId="77777777" w:rsidR="00870F9A" w:rsidRDefault="00870F9A" w:rsidP="00870F9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Cambio de batería.</w:t>
            </w:r>
          </w:p>
          <w:p w14:paraId="7AE30673" w14:textId="77777777" w:rsidR="00870F9A" w:rsidRDefault="00870F9A" w:rsidP="00870F9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Cambio de luces delanteras.</w:t>
            </w:r>
          </w:p>
          <w:p w14:paraId="727B737E" w14:textId="77777777" w:rsidR="00870F9A" w:rsidRDefault="00870F9A" w:rsidP="00870F9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Otro.</w:t>
            </w:r>
          </w:p>
          <w:p w14:paraId="56BB5E79" w14:textId="050AA396" w:rsidR="00870F9A" w:rsidRPr="00455224" w:rsidRDefault="00870F9A" w:rsidP="00870F9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Describir otro servicio: cadena de caracteres (incluye letras, números y caracteres especiales, obligatorio si se selecciona “Otro”).</w:t>
            </w:r>
          </w:p>
        </w:tc>
      </w:tr>
      <w:tr w:rsidR="00E0217C" w:rsidRPr="00793679" w14:paraId="1C74825E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F1775" w14:textId="77777777" w:rsidR="00E0217C" w:rsidRPr="00793679" w:rsidRDefault="00E0217C" w:rsidP="00E0217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Detalle de la prueba</w:t>
            </w:r>
          </w:p>
        </w:tc>
        <w:tc>
          <w:tcPr>
            <w:tcW w:w="9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71C3" w14:textId="77777777" w:rsidR="00455224" w:rsidRDefault="00455224" w:rsidP="0045522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Seleccionar opción “Ordenes de trabajo”.</w:t>
            </w:r>
          </w:p>
          <w:p w14:paraId="002133D7" w14:textId="58BF5B00" w:rsidR="00455224" w:rsidRDefault="00215488" w:rsidP="0045522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muestra una ventana previsualizando todas las ordenes de trabajo registradas.</w:t>
            </w:r>
          </w:p>
          <w:p w14:paraId="14CE6519" w14:textId="7593985C" w:rsidR="00455224" w:rsidRDefault="00455224" w:rsidP="0045522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</w:t>
            </w:r>
            <w:r w:rsidR="0021548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elige la orden de trabajo que se desea modificar y se selecciona la opción “Editar”.</w:t>
            </w:r>
          </w:p>
          <w:p w14:paraId="4D092715" w14:textId="661683FD" w:rsidR="00455224" w:rsidRDefault="00215488" w:rsidP="0045522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modifican los datos deseados de la orden de trabajo.</w:t>
            </w:r>
          </w:p>
          <w:p w14:paraId="3240E780" w14:textId="77777777" w:rsidR="00455224" w:rsidRDefault="00455224" w:rsidP="0045522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Seleccionar opción “Guardar y generar presupuesto”.</w:t>
            </w:r>
          </w:p>
          <w:p w14:paraId="6133D4B8" w14:textId="22BF203F" w:rsidR="00DF1042" w:rsidRPr="00DF1042" w:rsidRDefault="00215488" w:rsidP="0045522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</w:t>
            </w:r>
            <w:r w:rsidR="00455224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eleccionar opción “Confirmar”.</w:t>
            </w:r>
          </w:p>
        </w:tc>
      </w:tr>
      <w:tr w:rsidR="00E0217C" w:rsidRPr="00793679" w14:paraId="7B1316DE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A1CBA" w14:textId="77777777" w:rsidR="00E0217C" w:rsidRPr="00793679" w:rsidRDefault="00E0217C" w:rsidP="00E0217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Detalle de que se prueba</w:t>
            </w:r>
          </w:p>
        </w:tc>
        <w:tc>
          <w:tcPr>
            <w:tcW w:w="9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EEAD4" w14:textId="1944C5A4" w:rsidR="00A3526A" w:rsidRDefault="00A3526A" w:rsidP="00A3526A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Carga de datos completa</w:t>
            </w:r>
            <w:r w:rsidR="0021548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1239E12E" w14:textId="77777777" w:rsidR="00E0217C" w:rsidRDefault="00A3526A" w:rsidP="00215488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Carga de datos incompleta</w:t>
            </w:r>
            <w:r w:rsidR="0021548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4AECD779" w14:textId="40E55024" w:rsidR="00215488" w:rsidRPr="00282944" w:rsidRDefault="00215488" w:rsidP="00215488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Comprobar la modificación de la orden de trabajo deseada.</w:t>
            </w:r>
          </w:p>
        </w:tc>
      </w:tr>
      <w:tr w:rsidR="00A3526A" w:rsidRPr="00793679" w14:paraId="692632B6" w14:textId="77777777" w:rsidTr="00191B86">
        <w:trPr>
          <w:trHeight w:val="20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141A7" w14:textId="77777777" w:rsidR="00A3526A" w:rsidRPr="00793679" w:rsidRDefault="00A3526A" w:rsidP="00E0217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 esperado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F3DA9" w14:textId="5665E819" w:rsidR="00A3526A" w:rsidRPr="00A3526A" w:rsidRDefault="00A3526A" w:rsidP="00A3526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A3526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Carga de datos completa</w:t>
            </w:r>
            <w:r w:rsidR="0021548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D40A8" w14:textId="068D3FF7" w:rsidR="00A3526A" w:rsidRPr="00793679" w:rsidRDefault="008403D4" w:rsidP="0021548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</w:t>
            </w:r>
            <w:r w:rsidR="002B4B2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sigue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con el proceso para editar la orden de trabajo deseada</w:t>
            </w:r>
            <w:r w:rsidR="0021548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A3526A" w:rsidRPr="00793679" w14:paraId="6094B47F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37200" w14:textId="77777777" w:rsidR="00A3526A" w:rsidRPr="00793679" w:rsidRDefault="00A3526A" w:rsidP="00E0217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9293D" w14:textId="1E85FA40" w:rsidR="00A3526A" w:rsidRPr="00A3526A" w:rsidRDefault="00A3526A" w:rsidP="00A3526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A3526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Carga de datos incompleta</w:t>
            </w:r>
            <w:r w:rsidR="0021548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FEEB1" w14:textId="12CEC9C3" w:rsidR="00A3526A" w:rsidRPr="00793679" w:rsidRDefault="008403D4" w:rsidP="0021548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informa d</w:t>
            </w:r>
            <w:r w:rsidR="002B4B2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 los datos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faltante</w:t>
            </w:r>
            <w:r w:rsidR="002B4B2E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</w:t>
            </w:r>
            <w:r w:rsidR="0021548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A3526A" w:rsidRPr="00793679" w14:paraId="7265E168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D4ED1" w14:textId="77777777" w:rsidR="00A3526A" w:rsidRPr="00793679" w:rsidRDefault="00A3526A" w:rsidP="00E0217C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58A3C" w14:textId="14DE3AB3" w:rsidR="00A3526A" w:rsidRPr="00793679" w:rsidRDefault="00A3526A" w:rsidP="00E0217C">
            <w:pPr>
              <w:spacing w:before="8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Comprobar la modificación de</w:t>
            </w:r>
            <w:r w:rsidR="005957D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la OT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desead</w:t>
            </w:r>
            <w:r w:rsidR="005957D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</w:t>
            </w:r>
            <w:r w:rsidR="0021548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4DF42" w14:textId="48702F2E" w:rsidR="00A3526A" w:rsidRPr="00793679" w:rsidRDefault="005360B7" w:rsidP="00215488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actualiza la OT exitosamente</w:t>
            </w:r>
            <w:r w:rsidR="0021548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5360B7" w:rsidRPr="00793679" w14:paraId="1B759580" w14:textId="77777777" w:rsidTr="00191B86">
        <w:trPr>
          <w:trHeight w:val="20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46D78" w14:textId="77777777" w:rsidR="005360B7" w:rsidRPr="00793679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 obtenido</w:t>
            </w:r>
          </w:p>
        </w:tc>
        <w:tc>
          <w:tcPr>
            <w:tcW w:w="4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9061" w14:textId="3D9E238B" w:rsidR="005360B7" w:rsidRPr="00793679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A3526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Carga de datos completa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8F6A" w14:textId="74A4289A" w:rsidR="005360B7" w:rsidRPr="00793679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El sistema sigue con el proceso para editar la orden de trabajo deseada</w:t>
            </w:r>
          </w:p>
        </w:tc>
      </w:tr>
      <w:tr w:rsidR="005360B7" w:rsidRPr="00793679" w14:paraId="2AA33F9D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F481B" w14:textId="77777777" w:rsidR="005360B7" w:rsidRPr="00793679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E0735" w14:textId="77777777" w:rsidR="005360B7" w:rsidRPr="00A3526A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7B73619" w14:textId="497F5D20" w:rsidR="005360B7" w:rsidRPr="00793679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5360B7" w:rsidRPr="00793679" w14:paraId="5D57F74B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BF28D" w14:textId="77777777" w:rsidR="005360B7" w:rsidRPr="00793679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4F35F" w14:textId="4F2FD5BB" w:rsidR="005360B7" w:rsidRPr="00793679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A3526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Carga de datos incompleta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96FEF" w14:textId="075746B3" w:rsidR="005360B7" w:rsidRPr="00793679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</w:t>
            </w:r>
            <w:r w:rsidR="0021548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no 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informa de los datos faltantes</w:t>
            </w:r>
            <w:r w:rsidR="0021548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y actualiza la orden de trabajo con datos incompletos.</w:t>
            </w:r>
          </w:p>
        </w:tc>
      </w:tr>
      <w:tr w:rsidR="005360B7" w:rsidRPr="00793679" w14:paraId="2E263AAF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2A265" w14:textId="77777777" w:rsidR="005360B7" w:rsidRPr="00793679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CD481" w14:textId="77777777" w:rsidR="005360B7" w:rsidRPr="00A3526A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F515492" w14:textId="7C395A4E" w:rsidR="005360B7" w:rsidRPr="00793679" w:rsidRDefault="00215488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Falla: Severidad alta</w:t>
            </w:r>
          </w:p>
        </w:tc>
      </w:tr>
      <w:tr w:rsidR="005360B7" w:rsidRPr="00793679" w14:paraId="03124A20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6DF6D" w14:textId="77777777" w:rsidR="005360B7" w:rsidRPr="00793679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10A6" w14:textId="7DB11BA2" w:rsidR="005360B7" w:rsidRPr="00793679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Comprobar la modificación </w:t>
            </w:r>
            <w:r w:rsidR="0021548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 la orden de trabajo deseada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95EAF" w14:textId="3D30128E" w:rsidR="005360B7" w:rsidRPr="00793679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El sistema </w:t>
            </w:r>
            <w:r w:rsidR="0021548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permite consultar la orden de trabajo luego de que se modificó.</w:t>
            </w:r>
          </w:p>
        </w:tc>
      </w:tr>
      <w:tr w:rsidR="005360B7" w:rsidRPr="00793679" w14:paraId="7273AFB8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EF8E5" w14:textId="77777777" w:rsidR="005360B7" w:rsidRPr="00793679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F4CED" w14:textId="77777777" w:rsidR="005360B7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066CA82" w14:textId="5B83C3B8" w:rsidR="005360B7" w:rsidRPr="00793679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5360B7" w:rsidRPr="00793679" w14:paraId="5A57354D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F51EA1" w14:textId="77777777" w:rsidR="005360B7" w:rsidRPr="00793679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EA4B2C5" w14:textId="3EB8023E" w:rsidR="005360B7" w:rsidRPr="00793679" w:rsidRDefault="00215488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f</w:t>
            </w:r>
            <w:r w:rsidR="005360B7"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unciona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B16D1" w14:textId="1481B987" w:rsidR="005360B7" w:rsidRPr="00793679" w:rsidRDefault="008A794B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r</w:t>
            </w:r>
            <w:r w:rsidR="005360B7"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equiere mantenimiento</w:t>
            </w:r>
          </w:p>
        </w:tc>
      </w:tr>
      <w:tr w:rsidR="005360B7" w:rsidRPr="00793679" w14:paraId="4AF66BA7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4C1F5" w14:textId="77777777" w:rsidR="005360B7" w:rsidRPr="00793679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Comentarios</w:t>
            </w:r>
          </w:p>
        </w:tc>
        <w:tc>
          <w:tcPr>
            <w:tcW w:w="9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1BEED" w14:textId="07084043" w:rsidR="005360B7" w:rsidRPr="00793679" w:rsidRDefault="0098111F" w:rsidP="008A794B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&lt;&lt;comentarios y sugerencias&gt;&gt;</w:t>
            </w:r>
          </w:p>
        </w:tc>
      </w:tr>
      <w:tr w:rsidR="005360B7" w:rsidRPr="00793679" w14:paraId="1D00BD0D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A8CD2B0" w14:textId="77777777" w:rsidR="005360B7" w:rsidRPr="00793679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7B8ECB" w14:textId="77777777" w:rsidR="005360B7" w:rsidRPr="00793679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Aceptada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A21C7F5" w14:textId="77777777" w:rsidR="005360B7" w:rsidRPr="00793679" w:rsidRDefault="005360B7" w:rsidP="005360B7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aceptada</w:t>
            </w:r>
          </w:p>
        </w:tc>
      </w:tr>
    </w:tbl>
    <w:p w14:paraId="52AC7D22" w14:textId="606A0B37" w:rsidR="00793679" w:rsidRDefault="00793679" w:rsidP="00985865">
      <w:pPr>
        <w:pStyle w:val="Contenido"/>
        <w:jc w:val="both"/>
      </w:pPr>
    </w:p>
    <w:p w14:paraId="5F3D2248" w14:textId="216262E2" w:rsidR="00191B86" w:rsidRDefault="00191B86" w:rsidP="00985865">
      <w:pPr>
        <w:pStyle w:val="Contenido"/>
        <w:jc w:val="both"/>
      </w:pPr>
    </w:p>
    <w:p w14:paraId="27596555" w14:textId="77777777" w:rsidR="002375FF" w:rsidRDefault="002375FF" w:rsidP="00985865">
      <w:pPr>
        <w:pStyle w:val="Contenido"/>
        <w:jc w:val="both"/>
      </w:pPr>
    </w:p>
    <w:p w14:paraId="7F1856F9" w14:textId="688FE4C9" w:rsidR="00793679" w:rsidRPr="00793679" w:rsidRDefault="0084329D" w:rsidP="00985865">
      <w:pPr>
        <w:pStyle w:val="Ttulo3"/>
        <w:jc w:val="both"/>
        <w:rPr>
          <w:smallCaps/>
          <w:color w:val="auto"/>
        </w:rPr>
      </w:pPr>
      <w:bookmarkStart w:id="13" w:name="_Toc118149265"/>
      <w:r>
        <w:rPr>
          <w:smallCaps/>
          <w:color w:val="auto"/>
        </w:rPr>
        <w:lastRenderedPageBreak/>
        <w:t>Inicio de sesión</w:t>
      </w:r>
      <w:bookmarkEnd w:id="13"/>
    </w:p>
    <w:tbl>
      <w:tblPr>
        <w:tblW w:w="10910" w:type="dxa"/>
        <w:jc w:val="center"/>
        <w:tblLayout w:type="fixed"/>
        <w:tblLook w:val="0000" w:firstRow="0" w:lastRow="0" w:firstColumn="0" w:lastColumn="0" w:noHBand="0" w:noVBand="0"/>
      </w:tblPr>
      <w:tblGrid>
        <w:gridCol w:w="1838"/>
        <w:gridCol w:w="1565"/>
        <w:gridCol w:w="2693"/>
        <w:gridCol w:w="3402"/>
        <w:gridCol w:w="1412"/>
      </w:tblGrid>
      <w:tr w:rsidR="00793679" w:rsidRPr="00793679" w14:paraId="7C55CF12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3CD8E5C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ID caso de uso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FDB3BA8" w14:textId="289984AB" w:rsidR="00793679" w:rsidRPr="00793679" w:rsidRDefault="000A2B1D" w:rsidP="00985865">
            <w:pPr>
              <w:spacing w:before="7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016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88C8CDF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Nombre de caso de uso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30535FB" w14:textId="262077C2" w:rsidR="00793679" w:rsidRPr="00793679" w:rsidRDefault="0084329D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Inicio de sesión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9F4B879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27/10/2022</w:t>
            </w:r>
          </w:p>
        </w:tc>
      </w:tr>
      <w:tr w:rsidR="00793679" w:rsidRPr="00793679" w14:paraId="76972A41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2F5F2EF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ID prueba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756503" w14:textId="5F79939E" w:rsidR="00793679" w:rsidRPr="00793679" w:rsidRDefault="000A2B1D" w:rsidP="00985865">
            <w:pPr>
              <w:spacing w:before="7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CP-009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2B0E1AF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Descripción de la prueba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ECCE3" w14:textId="0BEAA027" w:rsidR="00793679" w:rsidRPr="00793679" w:rsidRDefault="00F57DBA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 prueba acceder al sistema c</w:t>
            </w:r>
            <w:r w:rsidR="001C3E20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on un usuario de prueba</w:t>
            </w:r>
            <w:r w:rsidR="00760D1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793679" w:rsidRPr="00793679" w14:paraId="3E08DAA8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3D0151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Responsable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84416" w14:textId="430EA6EC" w:rsidR="00793679" w:rsidRPr="00793679" w:rsidRDefault="001C3E20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Encargado del taller</w:t>
            </w:r>
          </w:p>
        </w:tc>
      </w:tr>
      <w:tr w:rsidR="00793679" w:rsidRPr="00793679" w14:paraId="215E56FE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930A0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Prerrequisitos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B62E8" w14:textId="1930E310" w:rsidR="00793679" w:rsidRPr="00793679" w:rsidRDefault="00FF49D2" w:rsidP="00FF49D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Que haya algún usuario (mecánico) registrado </w:t>
            </w:r>
          </w:p>
        </w:tc>
      </w:tr>
      <w:tr w:rsidR="002D3D66" w:rsidRPr="00793679" w14:paraId="0B8109A4" w14:textId="77777777" w:rsidTr="00191B86">
        <w:trPr>
          <w:trHeight w:val="20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19BA" w14:textId="77777777" w:rsidR="002D3D66" w:rsidRPr="00793679" w:rsidRDefault="002D3D66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Entrada/s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3CB0B" w14:textId="3BAAE61D" w:rsidR="002D3D66" w:rsidRPr="00793679" w:rsidRDefault="002D3D66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Nombr</w:t>
            </w:r>
            <w:r w:rsidRPr="002D3D6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de</w:t>
            </w:r>
            <w:r w:rsidRPr="002D3D6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usuario: cadena de caracteres única por usuario. El nombre de usuario no es </w:t>
            </w:r>
            <w:r w:rsidR="00870F9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</w:t>
            </w:r>
            <w:r w:rsidRPr="002D3D6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ase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-</w:t>
            </w:r>
            <w:r w:rsidR="00870F9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</w:t>
            </w:r>
            <w:r w:rsidRPr="002D3D6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ensitive (no diferencia entre mayúsculas y minúsculas</w:t>
            </w:r>
            <w:r w:rsidR="00870F9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Pr="002D3D6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870F9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2D3D66" w:rsidRPr="00793679" w14:paraId="4B05A810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11866" w14:textId="77777777" w:rsidR="002D3D66" w:rsidRPr="00793679" w:rsidRDefault="002D3D66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2077B" w14:textId="16335DE7" w:rsidR="002D3D66" w:rsidRPr="00793679" w:rsidRDefault="007D11AA" w:rsidP="007D11A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D11A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Contraseña: cadena de caracteres. La contraseña es </w:t>
            </w:r>
            <w:r w:rsidR="00870F9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</w:t>
            </w:r>
            <w:r w:rsidRPr="007D11A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ase-</w:t>
            </w:r>
            <w:r w:rsidR="00870F9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</w:t>
            </w:r>
            <w:r w:rsidRPr="007D11A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ensitive (diferencia entre mayúsculas y minúsculas</w:t>
            </w:r>
            <w:r w:rsidR="00870F9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, obligatorio</w:t>
            </w:r>
            <w:r w:rsidRPr="007D11A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)</w:t>
            </w:r>
            <w:r w:rsidR="00870F9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793679" w:rsidRPr="00793679" w14:paraId="358635E4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B853C" w14:textId="77777777" w:rsidR="00793679" w:rsidRPr="00793679" w:rsidRDefault="00793679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Detalle de la prueba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9134F" w14:textId="796DE43B" w:rsidR="00760D16" w:rsidRPr="007D11AA" w:rsidRDefault="00760D16" w:rsidP="007D11AA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Seleccionar la opción “Iniciar sesión”.</w:t>
            </w:r>
          </w:p>
          <w:p w14:paraId="7598B03C" w14:textId="1342CF9C" w:rsidR="007D11AA" w:rsidRPr="007D11AA" w:rsidRDefault="007D11AA" w:rsidP="007D11AA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D11A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Completar el campo </w:t>
            </w:r>
            <w:r w:rsidR="00760D1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</w:t>
            </w:r>
            <w:r w:rsidRPr="007D11A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Usuario</w:t>
            </w:r>
            <w:r w:rsidR="00760D1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</w:t>
            </w:r>
            <w:r w:rsidRPr="007D11A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7DADE454" w14:textId="0802AC12" w:rsidR="007D11AA" w:rsidRPr="007D11AA" w:rsidRDefault="007D11AA" w:rsidP="007D11AA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D11A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Completar el campo </w:t>
            </w:r>
            <w:r w:rsidR="00760D1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“C</w:t>
            </w:r>
            <w:r w:rsidRPr="007D11A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ontraseña</w:t>
            </w:r>
            <w:r w:rsidR="00760D1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</w:t>
            </w:r>
            <w:r w:rsidRPr="007D11A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  <w:p w14:paraId="02133288" w14:textId="6B1B7179" w:rsidR="00793679" w:rsidRPr="007D11AA" w:rsidRDefault="007D11AA" w:rsidP="007D11AA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D11A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Presionar </w:t>
            </w:r>
            <w:r w:rsidR="00760D1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“</w:t>
            </w:r>
            <w:r w:rsidRPr="007D11A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Ingresar</w:t>
            </w:r>
            <w:r w:rsidR="00760D1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”</w:t>
            </w:r>
            <w:r w:rsidRPr="007D11A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E6422E" w:rsidRPr="00793679" w14:paraId="26DFE5FB" w14:textId="77777777" w:rsidTr="00191B86">
        <w:trPr>
          <w:trHeight w:val="20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E454B" w14:textId="77777777" w:rsidR="00E6422E" w:rsidRPr="00793679" w:rsidRDefault="00E6422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Detalle de que se prueba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559E2" w14:textId="6B1B9991" w:rsidR="00E6422E" w:rsidRPr="00B21EBA" w:rsidRDefault="00E6422E" w:rsidP="00B21EBA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21E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Usuario y contraseña correctos.</w:t>
            </w:r>
          </w:p>
          <w:p w14:paraId="62560658" w14:textId="7C2430D4" w:rsidR="00E6422E" w:rsidRPr="00B21EBA" w:rsidRDefault="00E6422E" w:rsidP="00B21EBA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21E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Usuario incorrecto y contraseña correcta.</w:t>
            </w:r>
          </w:p>
          <w:p w14:paraId="193E569B" w14:textId="2582AF40" w:rsidR="00E6422E" w:rsidRPr="00B21EBA" w:rsidRDefault="00E6422E" w:rsidP="00B21EBA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21E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Usuario correcto y contraseña incorrecta.</w:t>
            </w:r>
          </w:p>
          <w:p w14:paraId="1C453A72" w14:textId="3B6065C5" w:rsidR="00E6422E" w:rsidRPr="00E6422E" w:rsidRDefault="00E6422E" w:rsidP="00E6422E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21E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Usuario y contraseña incorrectos.</w:t>
            </w:r>
          </w:p>
        </w:tc>
      </w:tr>
      <w:tr w:rsidR="00E6422E" w:rsidRPr="00793679" w14:paraId="7DC589B8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273A5" w14:textId="77777777" w:rsidR="00E6422E" w:rsidRPr="00793679" w:rsidRDefault="00E6422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B407B" w14:textId="6678BCFB" w:rsidR="00E6422E" w:rsidRPr="00B21EBA" w:rsidRDefault="00E6422E" w:rsidP="00B21EBA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Usuarios utilizados para la prueba:</w:t>
            </w:r>
          </w:p>
        </w:tc>
      </w:tr>
      <w:tr w:rsidR="00E6422E" w:rsidRPr="00793679" w14:paraId="20EE5935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14C49" w14:textId="77777777" w:rsidR="00E6422E" w:rsidRPr="00793679" w:rsidRDefault="00E6422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0DCE0" w14:textId="21F1D5D6" w:rsidR="00E6422E" w:rsidRPr="00E6422E" w:rsidRDefault="00E6422E" w:rsidP="00E6422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Juan Gómez (jgomez)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84A7C" w14:textId="6C166DCF" w:rsidR="00E6422E" w:rsidRPr="00E6422E" w:rsidRDefault="00E6422E" w:rsidP="00E6422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Lucas Rodríguez (lrodriguez)</w:t>
            </w:r>
          </w:p>
        </w:tc>
      </w:tr>
      <w:tr w:rsidR="00E6422E" w:rsidRPr="00793679" w14:paraId="6735EE8A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0F7C7" w14:textId="77777777" w:rsidR="00E6422E" w:rsidRPr="00793679" w:rsidRDefault="00E6422E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A8DCB" w14:textId="3F6F7936" w:rsidR="00E6422E" w:rsidRPr="00E6422E" w:rsidRDefault="00E6422E" w:rsidP="00E6422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Gabriel Benítez (gbenitez)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E8FF8" w14:textId="3D99F908" w:rsidR="00E6422E" w:rsidRPr="00E6422E" w:rsidRDefault="00E6422E" w:rsidP="00E6422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Selena Gutiérrez (sgutierrez)</w:t>
            </w:r>
          </w:p>
        </w:tc>
      </w:tr>
      <w:tr w:rsidR="00B21EBA" w:rsidRPr="00793679" w14:paraId="33B62221" w14:textId="77777777" w:rsidTr="00191B86">
        <w:trPr>
          <w:trHeight w:val="20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69B5B" w14:textId="77777777" w:rsidR="00B21EBA" w:rsidRPr="00793679" w:rsidRDefault="00B21EBA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 esperado</w:t>
            </w:r>
          </w:p>
        </w:tc>
        <w:tc>
          <w:tcPr>
            <w:tcW w:w="4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90022" w14:textId="2C924C6C" w:rsidR="00B21EBA" w:rsidRPr="00B21EBA" w:rsidRDefault="00B21EBA" w:rsidP="00B21EB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21E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Usuario y contraseña correctos.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C55AA" w14:textId="119CBAA7" w:rsidR="004A1B02" w:rsidRPr="004A1B02" w:rsidRDefault="004A1B02" w:rsidP="003A1B89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4A1B0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Ingreso al portal de</w:t>
            </w:r>
            <w:r w:rsidR="005F603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gestión de órdenes</w:t>
            </w:r>
            <w:r w:rsidRPr="004A1B0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del </w:t>
            </w:r>
          </w:p>
          <w:p w14:paraId="71A72151" w14:textId="242350C9" w:rsidR="00B21EBA" w:rsidRPr="00793679" w:rsidRDefault="003A1B89" w:rsidP="003A1B89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</w:t>
            </w:r>
            <w:r w:rsidR="004A1B02" w:rsidRPr="004A1B0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suario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B21EBA" w:rsidRPr="00793679" w14:paraId="556BD4D3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3BAE3" w14:textId="77777777" w:rsidR="00B21EBA" w:rsidRPr="00793679" w:rsidRDefault="00B21EBA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55F5F" w14:textId="49351195" w:rsidR="00B21EBA" w:rsidRPr="00B21EBA" w:rsidRDefault="00B21EBA" w:rsidP="00B21EB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21E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Usuario incorrecto y contraseña correcta.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22B91" w14:textId="1E9B328C" w:rsidR="005F6038" w:rsidRPr="005F6038" w:rsidRDefault="000213F5" w:rsidP="003A1B89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</w:t>
            </w:r>
            <w:r w:rsidR="005F6038" w:rsidRPr="005F603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ensaje de error indicando que usuario o </w:t>
            </w:r>
          </w:p>
          <w:p w14:paraId="1A088F3D" w14:textId="1E31E2AD" w:rsidR="00B21EBA" w:rsidRPr="00793679" w:rsidRDefault="00E6422E" w:rsidP="003A1B89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contraseña</w:t>
            </w:r>
            <w:r w:rsidR="005F6038" w:rsidRPr="005F603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no son correctos</w:t>
            </w:r>
            <w:r w:rsidR="003A1B8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B21EBA" w:rsidRPr="00793679" w14:paraId="2F2EBCF5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08F4D" w14:textId="77777777" w:rsidR="00B21EBA" w:rsidRPr="00793679" w:rsidRDefault="00B21EBA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63EFB" w14:textId="073C2C81" w:rsidR="00B21EBA" w:rsidRPr="00793679" w:rsidRDefault="00B21EBA" w:rsidP="00B21EBA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21E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Usuario correcto y contraseña incorrecta.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743F0" w14:textId="4111876B" w:rsidR="000213F5" w:rsidRPr="000213F5" w:rsidRDefault="000213F5" w:rsidP="003A1B89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</w:t>
            </w:r>
            <w:r w:rsidRPr="000213F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ensaje de error indicando que usuario o </w:t>
            </w:r>
          </w:p>
          <w:p w14:paraId="207B245D" w14:textId="31C6685B" w:rsidR="00B21EBA" w:rsidRPr="00793679" w:rsidRDefault="00E6422E" w:rsidP="003A1B89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contraseña</w:t>
            </w:r>
            <w:r w:rsidR="000213F5" w:rsidRPr="000213F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no son correctos</w:t>
            </w:r>
            <w:r w:rsidR="003A1B8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B21EBA" w:rsidRPr="00793679" w14:paraId="3AD3D171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3CD2F" w14:textId="77777777" w:rsidR="00B21EBA" w:rsidRPr="00793679" w:rsidRDefault="00B21EBA" w:rsidP="00985865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3572C" w14:textId="02EBF5FF" w:rsidR="00B21EBA" w:rsidRPr="00793679" w:rsidRDefault="00B21EBA" w:rsidP="00985865">
            <w:pPr>
              <w:spacing w:before="8"/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21E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Usuario y contraseña incorrectos.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6B5BD" w14:textId="2DED0C64" w:rsidR="00F43166" w:rsidRPr="00F43166" w:rsidRDefault="00E6422E" w:rsidP="003A1B89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</w:t>
            </w:r>
            <w:r w:rsidR="00F43166" w:rsidRPr="00F4316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ensaje de error indicando que usuario o </w:t>
            </w:r>
          </w:p>
          <w:p w14:paraId="6C23F751" w14:textId="779E432F" w:rsidR="00B21EBA" w:rsidRPr="00793679" w:rsidRDefault="00E6422E" w:rsidP="003A1B89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contraseña</w:t>
            </w:r>
            <w:r w:rsidR="00F43166" w:rsidRPr="00F43166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no son correctos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B46282" w:rsidRPr="00793679" w14:paraId="23A89C77" w14:textId="77777777" w:rsidTr="00191B86">
        <w:trPr>
          <w:trHeight w:val="20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80FA5" w14:textId="77777777" w:rsidR="00B46282" w:rsidRPr="00793679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 obtenido</w:t>
            </w:r>
          </w:p>
        </w:tc>
        <w:tc>
          <w:tcPr>
            <w:tcW w:w="42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D2DF9" w14:textId="714C37DD" w:rsidR="00B46282" w:rsidRPr="00793679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21E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Usuario y contraseña correctos.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954D7" w14:textId="4ACE668E" w:rsidR="00B46282" w:rsidRPr="00793679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4A1B0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Ingreso al portal de</w:t>
            </w: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gestión de órdenes</w:t>
            </w:r>
            <w:r w:rsidRPr="004A1B02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del usuario</w:t>
            </w:r>
            <w:r w:rsidR="003A1B8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.</w:t>
            </w:r>
          </w:p>
        </w:tc>
      </w:tr>
      <w:tr w:rsidR="00B46282" w:rsidRPr="00793679" w14:paraId="0184427D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C816C" w14:textId="77777777" w:rsidR="00B46282" w:rsidRPr="00793679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5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DFAC2" w14:textId="77777777" w:rsidR="00B46282" w:rsidRPr="00B21EBA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46994F5" w14:textId="38BFE389" w:rsidR="00B46282" w:rsidRPr="004A1B02" w:rsidRDefault="00B46282" w:rsidP="00E6422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B46282" w:rsidRPr="00793679" w14:paraId="6D298BD0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E8562" w14:textId="77777777" w:rsidR="00B46282" w:rsidRPr="00793679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BE32" w14:textId="487F8942" w:rsidR="00B46282" w:rsidRPr="00793679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21E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Usuario incorrecto y contraseña correcta.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32DB6" w14:textId="77777777" w:rsidR="00B46282" w:rsidRPr="005F6038" w:rsidRDefault="00B46282" w:rsidP="00E6422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</w:t>
            </w:r>
            <w:r w:rsidRPr="005F603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ensaje de error indicando que usuario o </w:t>
            </w:r>
          </w:p>
          <w:p w14:paraId="6800437A" w14:textId="547820F9" w:rsidR="00B46282" w:rsidRPr="00793679" w:rsidRDefault="00E6422E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contraseña</w:t>
            </w:r>
            <w:r w:rsidR="00B46282" w:rsidRPr="005F6038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no son correctos</w:t>
            </w:r>
          </w:p>
        </w:tc>
      </w:tr>
      <w:tr w:rsidR="00B46282" w:rsidRPr="00793679" w14:paraId="78201A51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06ADE" w14:textId="77777777" w:rsidR="00B46282" w:rsidRPr="00793679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5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0A882" w14:textId="77777777" w:rsidR="00B46282" w:rsidRPr="00B21EBA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66D3F3F" w14:textId="6ADA8AC5" w:rsidR="00B46282" w:rsidRDefault="00B46282" w:rsidP="00E6422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B46282" w:rsidRPr="00793679" w14:paraId="614A7CCF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5AB5D" w14:textId="77777777" w:rsidR="00B46282" w:rsidRPr="00793679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BF1EB" w14:textId="43331D04" w:rsidR="00B46282" w:rsidRPr="00793679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21E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Usuario correcto y contraseña incorrecta.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A7BF0" w14:textId="77777777" w:rsidR="00B46282" w:rsidRPr="000213F5" w:rsidRDefault="00B46282" w:rsidP="00E6422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</w:t>
            </w:r>
            <w:r w:rsidRPr="000213F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ensaje de error indicando que usuario o </w:t>
            </w:r>
          </w:p>
          <w:p w14:paraId="5CAC83D5" w14:textId="286125E8" w:rsidR="00B46282" w:rsidRPr="00793679" w:rsidRDefault="00E6422E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contraseña</w:t>
            </w:r>
            <w:r w:rsidR="00B46282" w:rsidRPr="000213F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 no son correctos</w:t>
            </w:r>
          </w:p>
        </w:tc>
      </w:tr>
      <w:tr w:rsidR="00B46282" w:rsidRPr="00793679" w14:paraId="124257A2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57862" w14:textId="77777777" w:rsidR="00B46282" w:rsidRPr="00793679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5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82F3A" w14:textId="77777777" w:rsidR="00B46282" w:rsidRPr="00B21EBA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238A5ED" w14:textId="4D9996CF" w:rsidR="00B46282" w:rsidRDefault="00B46282" w:rsidP="00E6422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B46282" w:rsidRPr="00793679" w14:paraId="1F722165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309C3" w14:textId="77777777" w:rsidR="00B46282" w:rsidRPr="00793679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A3B47" w14:textId="66334204" w:rsidR="00B46282" w:rsidRPr="00793679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B21EBA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Usuario y contraseña incorrectos.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E9E75" w14:textId="77777777" w:rsidR="00B46282" w:rsidRPr="000213F5" w:rsidRDefault="00B46282" w:rsidP="00E6422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M</w:t>
            </w:r>
            <w:r w:rsidRPr="000213F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 xml:space="preserve">ensaje de error indicando que usuario o </w:t>
            </w:r>
          </w:p>
          <w:p w14:paraId="118110E7" w14:textId="5501D229" w:rsidR="00B46282" w:rsidRPr="00793679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0213F5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clave no son correctos</w:t>
            </w:r>
          </w:p>
        </w:tc>
      </w:tr>
      <w:tr w:rsidR="00B46282" w:rsidRPr="00793679" w14:paraId="5E242323" w14:textId="77777777" w:rsidTr="00191B86">
        <w:trPr>
          <w:trHeight w:val="20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C50CA" w14:textId="77777777" w:rsidR="00B46282" w:rsidRPr="00793679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25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407CF" w14:textId="77777777" w:rsidR="00B46282" w:rsidRPr="00B21EBA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43C7368" w14:textId="57B0FAEA" w:rsidR="00B46282" w:rsidRDefault="00B46282" w:rsidP="00E6422E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 correctamente</w:t>
            </w:r>
          </w:p>
        </w:tc>
      </w:tr>
      <w:tr w:rsidR="00B46282" w:rsidRPr="00793679" w14:paraId="31D03765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68756CD" w14:textId="77777777" w:rsidR="00B46282" w:rsidRPr="00793679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Funciona</w:t>
            </w:r>
          </w:p>
        </w:tc>
        <w:tc>
          <w:tcPr>
            <w:tcW w:w="4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9BA95" w14:textId="7B978005" w:rsidR="00B46282" w:rsidRPr="00793679" w:rsidRDefault="003A1B89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f</w:t>
            </w:r>
            <w:r w:rsidR="00B46282"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unciona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7C43D" w14:textId="1098B0C0" w:rsidR="00B46282" w:rsidRPr="00793679" w:rsidRDefault="003A1B89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</w:t>
            </w:r>
            <w:r w:rsidR="00B46282"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equiere mantenimiento</w:t>
            </w:r>
          </w:p>
        </w:tc>
      </w:tr>
      <w:tr w:rsidR="00B46282" w:rsidRPr="00793679" w14:paraId="19C4C434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9F25D" w14:textId="77777777" w:rsidR="00B46282" w:rsidRPr="00793679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Comentarios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39700" w14:textId="2A038513" w:rsidR="00B46282" w:rsidRPr="00793679" w:rsidRDefault="0098111F" w:rsidP="0098111F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&lt;&lt;comentarios y sugerencias&gt;&gt;</w:t>
            </w:r>
          </w:p>
        </w:tc>
      </w:tr>
      <w:tr w:rsidR="00B46282" w:rsidRPr="00793679" w14:paraId="4BDAE9DE" w14:textId="77777777" w:rsidTr="00191B86">
        <w:trPr>
          <w:trHeight w:val="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CA7B344" w14:textId="77777777" w:rsidR="00B46282" w:rsidRPr="00793679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Resultado</w:t>
            </w:r>
          </w:p>
        </w:tc>
        <w:tc>
          <w:tcPr>
            <w:tcW w:w="4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8951045" w14:textId="77777777" w:rsidR="00B46282" w:rsidRPr="00793679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Aceptada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DF55E" w14:textId="77777777" w:rsidR="00B46282" w:rsidRPr="00793679" w:rsidRDefault="00B46282" w:rsidP="00B46282">
            <w:pPr>
              <w:jc w:val="both"/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</w:pPr>
            <w:r w:rsidRPr="00793679">
              <w:rPr>
                <w:rFonts w:ascii="Arial" w:eastAsia="Arial" w:hAnsi="Arial" w:cs="Arial"/>
                <w:b w:val="0"/>
                <w:color w:val="auto"/>
                <w:sz w:val="22"/>
                <w:lang w:val="es-AR" w:eastAsia="es-AR"/>
              </w:rPr>
              <w:t>No aceptada</w:t>
            </w:r>
          </w:p>
        </w:tc>
      </w:tr>
    </w:tbl>
    <w:p w14:paraId="5A4F08FA" w14:textId="77777777" w:rsidR="00793679" w:rsidRPr="003C0D04" w:rsidRDefault="00793679" w:rsidP="003C0D04">
      <w:pPr>
        <w:pStyle w:val="Contenido"/>
      </w:pPr>
    </w:p>
    <w:sectPr w:rsidR="00793679" w:rsidRPr="003C0D04" w:rsidSect="002375FF">
      <w:footerReference w:type="default" r:id="rId10"/>
      <w:footerReference w:type="first" r:id="rId11"/>
      <w:type w:val="continuous"/>
      <w:pgSz w:w="12474" w:h="23814" w:code="9"/>
      <w:pgMar w:top="1440" w:right="1440" w:bottom="1440" w:left="1440" w:header="0" w:footer="289" w:gutter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7DF04" w14:textId="77777777" w:rsidR="00C97A2D" w:rsidRDefault="00C97A2D">
      <w:r>
        <w:separator/>
      </w:r>
    </w:p>
    <w:p w14:paraId="22F3703A" w14:textId="77777777" w:rsidR="00C97A2D" w:rsidRDefault="00C97A2D"/>
  </w:endnote>
  <w:endnote w:type="continuationSeparator" w:id="0">
    <w:p w14:paraId="59FF4B9E" w14:textId="77777777" w:rsidR="00C97A2D" w:rsidRDefault="00C97A2D">
      <w:r>
        <w:continuationSeparator/>
      </w:r>
    </w:p>
    <w:p w14:paraId="3204C2A4" w14:textId="77777777" w:rsidR="00C97A2D" w:rsidRDefault="00C97A2D"/>
  </w:endnote>
  <w:endnote w:type="continuationNotice" w:id="1">
    <w:p w14:paraId="0D3E6105" w14:textId="77777777" w:rsidR="00C97A2D" w:rsidRDefault="00C97A2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0916055"/>
      <w:docPartObj>
        <w:docPartGallery w:val="Page Numbers (Bottom of Page)"/>
        <w:docPartUnique/>
      </w:docPartObj>
    </w:sdtPr>
    <w:sdtContent>
      <w:p w14:paraId="786313EC" w14:textId="322EEC05" w:rsidR="009D67E6" w:rsidRDefault="009D67E6">
        <w:pPr>
          <w:pStyle w:val="Piedepgina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4D2147DE" wp14:editId="3D824124">
              <wp:simplePos x="0" y="0"/>
              <wp:positionH relativeFrom="margin">
                <wp:align>left</wp:align>
              </wp:positionH>
              <wp:positionV relativeFrom="paragraph">
                <wp:posOffset>-254468</wp:posOffset>
              </wp:positionV>
              <wp:extent cx="1387642" cy="411307"/>
              <wp:effectExtent l="0" t="0" r="3175" b="8255"/>
              <wp:wrapNone/>
              <wp:docPr id="46" name="Imagen 4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" name="Imagen 46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047" t="15843" r="5946" b="16199"/>
                      <a:stretch/>
                    </pic:blipFill>
                    <pic:spPr bwMode="auto">
                      <a:xfrm>
                        <a:off x="0" y="0"/>
                        <a:ext cx="1387642" cy="41130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51343CC8" wp14:editId="677F3F9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2" name="Grupo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3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0CB3C6" w14:textId="77777777" w:rsidR="009D67E6" w:rsidRDefault="009D67E6">
                                <w:pPr>
                                  <w:pStyle w:val="Piedepgina"/>
                                  <w:jc w:val="right"/>
                                  <w:rPr>
                                    <w:b w:val="0"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 w:val="0"/>
                                    <w:color w:val="auto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b w:val="0"/>
                                    <w:color w:val="auto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 w:val="0"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343CC8" id="Grupo 42" o:spid="_x0000_s1028" style="position:absolute;margin-left:0;margin-top:0;width:32.95pt;height:34.5pt;z-index:25165824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AalPKUBwMAAE8KAAAOAAAAAAAAAAAAAAAAAC4CAABkcnMvZTJvRG9jLnhtbFBL&#10;AQItABQABgAIAAAAIQDliizy2gAAAAMBAAAPAAAAAAAAAAAAAAAAAGEFAABkcnMvZG93bnJldi54&#10;bWxQSwUGAAAAAAQABADzAAAAaAYAAAAA&#10;">
                  <v:rect id="Rectangle 53" o:spid="_x0000_s1029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" fillcolor="#943634" strokecolor="#943634"/>
                  <v:rect id="Rectangle 54" o:spid="_x0000_s1030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1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" filled="f" stroked="f">
                    <v:textbox inset="4.32pt,0,4.32pt,0">
                      <w:txbxContent>
                        <w:p w14:paraId="5C0CB3C6" w14:textId="77777777" w:rsidR="009D67E6" w:rsidRDefault="009D67E6">
                          <w:pPr>
                            <w:pStyle w:val="Piedepgina"/>
                            <w:jc w:val="right"/>
                            <w:rPr>
                              <w:b w:val="0"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b w:val="0"/>
                              <w:color w:val="auto"/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b w:val="0"/>
                              <w:color w:val="auto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 w:val="0"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235301"/>
      <w:docPartObj>
        <w:docPartGallery w:val="Page Numbers (Bottom of Page)"/>
        <w:docPartUnique/>
      </w:docPartObj>
    </w:sdtPr>
    <w:sdtContent>
      <w:p w14:paraId="29075758" w14:textId="07536BA5" w:rsidR="00C61903" w:rsidRDefault="00C61903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2" behindDoc="0" locked="0" layoutInCell="1" allowOverlap="1" wp14:anchorId="1829E70C" wp14:editId="2FE9108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7" name="Grupo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8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172EE" w14:textId="77777777" w:rsidR="00C61903" w:rsidRDefault="00C61903">
                                <w:pPr>
                                  <w:pStyle w:val="Piedepgina"/>
                                  <w:jc w:val="right"/>
                                  <w:rPr>
                                    <w:b w:val="0"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 w:val="0"/>
                                    <w:color w:val="auto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b w:val="0"/>
                                    <w:color w:val="auto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 w:val="0"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829E70C" id="Grupo 47" o:spid="_x0000_s1032" style="position:absolute;margin-left:0;margin-top:0;width:32.95pt;height:34.5pt;z-index:251658242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">
                  <v:rect id="Rectangle 53" o:spid="_x0000_s1033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" fillcolor="#943634" strokecolor="#943634"/>
                  <v:rect id="Rectangle 54" o:spid="_x0000_s1034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5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" filled="f" stroked="f">
                    <v:textbox inset="4.32pt,0,4.32pt,0">
                      <w:txbxContent>
                        <w:p w14:paraId="1A9172EE" w14:textId="77777777" w:rsidR="00C61903" w:rsidRDefault="00C61903">
                          <w:pPr>
                            <w:pStyle w:val="Piedepgina"/>
                            <w:jc w:val="right"/>
                            <w:rPr>
                              <w:b w:val="0"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b w:val="0"/>
                              <w:color w:val="auto"/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b w:val="0"/>
                              <w:color w:val="auto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 w:val="0"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872FB" w14:textId="77777777" w:rsidR="00C97A2D" w:rsidRDefault="00C97A2D">
      <w:r>
        <w:separator/>
      </w:r>
    </w:p>
    <w:p w14:paraId="76000330" w14:textId="77777777" w:rsidR="00C97A2D" w:rsidRDefault="00C97A2D"/>
  </w:footnote>
  <w:footnote w:type="continuationSeparator" w:id="0">
    <w:p w14:paraId="53C446E0" w14:textId="77777777" w:rsidR="00C97A2D" w:rsidRDefault="00C97A2D">
      <w:r>
        <w:continuationSeparator/>
      </w:r>
    </w:p>
    <w:p w14:paraId="2BDFECFF" w14:textId="77777777" w:rsidR="00C97A2D" w:rsidRDefault="00C97A2D"/>
  </w:footnote>
  <w:footnote w:type="continuationNotice" w:id="1">
    <w:p w14:paraId="6799E731" w14:textId="77777777" w:rsidR="00C97A2D" w:rsidRDefault="00C97A2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5A5"/>
    <w:multiLevelType w:val="hybridMultilevel"/>
    <w:tmpl w:val="CF00D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06E7"/>
    <w:multiLevelType w:val="hybridMultilevel"/>
    <w:tmpl w:val="607E375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0C3C"/>
    <w:multiLevelType w:val="hybridMultilevel"/>
    <w:tmpl w:val="F3E2AF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B6162"/>
    <w:multiLevelType w:val="hybridMultilevel"/>
    <w:tmpl w:val="6542F5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966A7"/>
    <w:multiLevelType w:val="hybridMultilevel"/>
    <w:tmpl w:val="94C26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9670E"/>
    <w:multiLevelType w:val="hybridMultilevel"/>
    <w:tmpl w:val="A7C6C6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04F72"/>
    <w:multiLevelType w:val="hybridMultilevel"/>
    <w:tmpl w:val="2E2483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E2B1F"/>
    <w:multiLevelType w:val="hybridMultilevel"/>
    <w:tmpl w:val="227A2F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A320C"/>
    <w:multiLevelType w:val="hybridMultilevel"/>
    <w:tmpl w:val="465E0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D36E3"/>
    <w:multiLevelType w:val="hybridMultilevel"/>
    <w:tmpl w:val="46160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E7873"/>
    <w:multiLevelType w:val="hybridMultilevel"/>
    <w:tmpl w:val="3A425B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80182"/>
    <w:multiLevelType w:val="hybridMultilevel"/>
    <w:tmpl w:val="F38AA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F66A2"/>
    <w:multiLevelType w:val="hybridMultilevel"/>
    <w:tmpl w:val="ACC455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4667D"/>
    <w:multiLevelType w:val="hybridMultilevel"/>
    <w:tmpl w:val="2E5CF4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441DA"/>
    <w:multiLevelType w:val="hybridMultilevel"/>
    <w:tmpl w:val="2670FF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52600"/>
    <w:multiLevelType w:val="hybridMultilevel"/>
    <w:tmpl w:val="7E7CFB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22E64"/>
    <w:multiLevelType w:val="hybridMultilevel"/>
    <w:tmpl w:val="CBBC72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362BF"/>
    <w:multiLevelType w:val="hybridMultilevel"/>
    <w:tmpl w:val="1C22B4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0556B"/>
    <w:multiLevelType w:val="hybridMultilevel"/>
    <w:tmpl w:val="7F5E97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C42CC"/>
    <w:multiLevelType w:val="hybridMultilevel"/>
    <w:tmpl w:val="8D7E92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13F9D"/>
    <w:multiLevelType w:val="hybridMultilevel"/>
    <w:tmpl w:val="3B0472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F580B"/>
    <w:multiLevelType w:val="hybridMultilevel"/>
    <w:tmpl w:val="E76476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3128CA"/>
    <w:multiLevelType w:val="hybridMultilevel"/>
    <w:tmpl w:val="3F2CD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01365"/>
    <w:multiLevelType w:val="hybridMultilevel"/>
    <w:tmpl w:val="688C4C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E5AE6"/>
    <w:multiLevelType w:val="hybridMultilevel"/>
    <w:tmpl w:val="1F92A8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25910"/>
    <w:multiLevelType w:val="hybridMultilevel"/>
    <w:tmpl w:val="667870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B37F0"/>
    <w:multiLevelType w:val="hybridMultilevel"/>
    <w:tmpl w:val="5F1A0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65120">
    <w:abstractNumId w:val="21"/>
  </w:num>
  <w:num w:numId="2" w16cid:durableId="1707020286">
    <w:abstractNumId w:val="13"/>
  </w:num>
  <w:num w:numId="3" w16cid:durableId="1214927670">
    <w:abstractNumId w:val="4"/>
  </w:num>
  <w:num w:numId="4" w16cid:durableId="1915553518">
    <w:abstractNumId w:val="26"/>
  </w:num>
  <w:num w:numId="5" w16cid:durableId="1964772104">
    <w:abstractNumId w:val="22"/>
  </w:num>
  <w:num w:numId="6" w16cid:durableId="1673414317">
    <w:abstractNumId w:val="8"/>
  </w:num>
  <w:num w:numId="7" w16cid:durableId="1613436312">
    <w:abstractNumId w:val="9"/>
  </w:num>
  <w:num w:numId="8" w16cid:durableId="707141605">
    <w:abstractNumId w:val="15"/>
  </w:num>
  <w:num w:numId="9" w16cid:durableId="1836725237">
    <w:abstractNumId w:val="25"/>
  </w:num>
  <w:num w:numId="10" w16cid:durableId="996300890">
    <w:abstractNumId w:val="11"/>
  </w:num>
  <w:num w:numId="11" w16cid:durableId="547373869">
    <w:abstractNumId w:val="19"/>
  </w:num>
  <w:num w:numId="12" w16cid:durableId="1347049986">
    <w:abstractNumId w:val="17"/>
  </w:num>
  <w:num w:numId="13" w16cid:durableId="1575815878">
    <w:abstractNumId w:val="23"/>
  </w:num>
  <w:num w:numId="14" w16cid:durableId="12387915">
    <w:abstractNumId w:val="3"/>
  </w:num>
  <w:num w:numId="15" w16cid:durableId="826827785">
    <w:abstractNumId w:val="20"/>
  </w:num>
  <w:num w:numId="16" w16cid:durableId="1250889001">
    <w:abstractNumId w:val="0"/>
  </w:num>
  <w:num w:numId="17" w16cid:durableId="1481386233">
    <w:abstractNumId w:val="5"/>
  </w:num>
  <w:num w:numId="18" w16cid:durableId="1598175186">
    <w:abstractNumId w:val="7"/>
  </w:num>
  <w:num w:numId="19" w16cid:durableId="503591169">
    <w:abstractNumId w:val="1"/>
  </w:num>
  <w:num w:numId="20" w16cid:durableId="787629693">
    <w:abstractNumId w:val="12"/>
  </w:num>
  <w:num w:numId="21" w16cid:durableId="1982348775">
    <w:abstractNumId w:val="14"/>
  </w:num>
  <w:num w:numId="22" w16cid:durableId="195434222">
    <w:abstractNumId w:val="2"/>
  </w:num>
  <w:num w:numId="23" w16cid:durableId="2035618358">
    <w:abstractNumId w:val="18"/>
  </w:num>
  <w:num w:numId="24" w16cid:durableId="1904675867">
    <w:abstractNumId w:val="10"/>
  </w:num>
  <w:num w:numId="25" w16cid:durableId="1902402080">
    <w:abstractNumId w:val="16"/>
  </w:num>
  <w:num w:numId="26" w16cid:durableId="1665014754">
    <w:abstractNumId w:val="24"/>
  </w:num>
  <w:num w:numId="27" w16cid:durableId="1980766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00"/>
    <w:rsid w:val="00000BD0"/>
    <w:rsid w:val="00021080"/>
    <w:rsid w:val="000213F5"/>
    <w:rsid w:val="0002343F"/>
    <w:rsid w:val="000239A0"/>
    <w:rsid w:val="0002482E"/>
    <w:rsid w:val="00025548"/>
    <w:rsid w:val="00044557"/>
    <w:rsid w:val="00050324"/>
    <w:rsid w:val="0005158B"/>
    <w:rsid w:val="00051BD3"/>
    <w:rsid w:val="0005783B"/>
    <w:rsid w:val="00057D6F"/>
    <w:rsid w:val="000602F4"/>
    <w:rsid w:val="00061681"/>
    <w:rsid w:val="000674B7"/>
    <w:rsid w:val="00071BAD"/>
    <w:rsid w:val="0007208A"/>
    <w:rsid w:val="000747A0"/>
    <w:rsid w:val="000871DB"/>
    <w:rsid w:val="000907CE"/>
    <w:rsid w:val="00092AF0"/>
    <w:rsid w:val="000A0150"/>
    <w:rsid w:val="000A1602"/>
    <w:rsid w:val="000A247E"/>
    <w:rsid w:val="000A2B1D"/>
    <w:rsid w:val="000A3555"/>
    <w:rsid w:val="000B0882"/>
    <w:rsid w:val="000B7053"/>
    <w:rsid w:val="000C59E0"/>
    <w:rsid w:val="000D200A"/>
    <w:rsid w:val="000D3D6F"/>
    <w:rsid w:val="000D4CD8"/>
    <w:rsid w:val="000D665B"/>
    <w:rsid w:val="000D6CCB"/>
    <w:rsid w:val="000D703A"/>
    <w:rsid w:val="000E4C6A"/>
    <w:rsid w:val="000E4FDA"/>
    <w:rsid w:val="000E63C9"/>
    <w:rsid w:val="000E65E4"/>
    <w:rsid w:val="000F1AB5"/>
    <w:rsid w:val="000F24F2"/>
    <w:rsid w:val="000F4442"/>
    <w:rsid w:val="000F4B50"/>
    <w:rsid w:val="001011D2"/>
    <w:rsid w:val="00103D09"/>
    <w:rsid w:val="00103F89"/>
    <w:rsid w:val="00110223"/>
    <w:rsid w:val="00112F36"/>
    <w:rsid w:val="00114E06"/>
    <w:rsid w:val="00117B05"/>
    <w:rsid w:val="00122046"/>
    <w:rsid w:val="001240A6"/>
    <w:rsid w:val="001256D5"/>
    <w:rsid w:val="00130E9D"/>
    <w:rsid w:val="00131A38"/>
    <w:rsid w:val="00132AE0"/>
    <w:rsid w:val="0013526C"/>
    <w:rsid w:val="00141346"/>
    <w:rsid w:val="00141884"/>
    <w:rsid w:val="00142A3E"/>
    <w:rsid w:val="00150A6D"/>
    <w:rsid w:val="00151AC6"/>
    <w:rsid w:val="00153568"/>
    <w:rsid w:val="00154000"/>
    <w:rsid w:val="00155002"/>
    <w:rsid w:val="00156E75"/>
    <w:rsid w:val="001604E3"/>
    <w:rsid w:val="00163A99"/>
    <w:rsid w:val="00171F79"/>
    <w:rsid w:val="0017367C"/>
    <w:rsid w:val="00182D19"/>
    <w:rsid w:val="00183C4B"/>
    <w:rsid w:val="00185B35"/>
    <w:rsid w:val="00191B86"/>
    <w:rsid w:val="0019267D"/>
    <w:rsid w:val="00196A09"/>
    <w:rsid w:val="001B22FC"/>
    <w:rsid w:val="001C212C"/>
    <w:rsid w:val="001C3E20"/>
    <w:rsid w:val="001C5712"/>
    <w:rsid w:val="001E337E"/>
    <w:rsid w:val="001E4B98"/>
    <w:rsid w:val="001E57C5"/>
    <w:rsid w:val="001E5F55"/>
    <w:rsid w:val="001F2BC8"/>
    <w:rsid w:val="001F5F6B"/>
    <w:rsid w:val="0020224A"/>
    <w:rsid w:val="00211F5D"/>
    <w:rsid w:val="00211FE3"/>
    <w:rsid w:val="00213BC0"/>
    <w:rsid w:val="00215488"/>
    <w:rsid w:val="0021689B"/>
    <w:rsid w:val="002252F0"/>
    <w:rsid w:val="0022605B"/>
    <w:rsid w:val="002353C1"/>
    <w:rsid w:val="002375FF"/>
    <w:rsid w:val="00237EFA"/>
    <w:rsid w:val="002404C1"/>
    <w:rsid w:val="002406E0"/>
    <w:rsid w:val="0024134E"/>
    <w:rsid w:val="002422EB"/>
    <w:rsid w:val="00242E6D"/>
    <w:rsid w:val="00243EBC"/>
    <w:rsid w:val="00246874"/>
    <w:rsid w:val="00246A35"/>
    <w:rsid w:val="0024758B"/>
    <w:rsid w:val="002503C1"/>
    <w:rsid w:val="00250804"/>
    <w:rsid w:val="002527E5"/>
    <w:rsid w:val="00253297"/>
    <w:rsid w:val="00265EB2"/>
    <w:rsid w:val="00267513"/>
    <w:rsid w:val="002718BF"/>
    <w:rsid w:val="0027251E"/>
    <w:rsid w:val="00274714"/>
    <w:rsid w:val="00282944"/>
    <w:rsid w:val="00284348"/>
    <w:rsid w:val="0028478C"/>
    <w:rsid w:val="00294AFE"/>
    <w:rsid w:val="002A0FF2"/>
    <w:rsid w:val="002A6860"/>
    <w:rsid w:val="002A6C67"/>
    <w:rsid w:val="002B0CBF"/>
    <w:rsid w:val="002B2ED7"/>
    <w:rsid w:val="002B3C9C"/>
    <w:rsid w:val="002B4B2E"/>
    <w:rsid w:val="002B5310"/>
    <w:rsid w:val="002C297A"/>
    <w:rsid w:val="002D3D66"/>
    <w:rsid w:val="002D53DD"/>
    <w:rsid w:val="002E1FA3"/>
    <w:rsid w:val="002E3D74"/>
    <w:rsid w:val="002E5F9A"/>
    <w:rsid w:val="002F0403"/>
    <w:rsid w:val="002F1F7E"/>
    <w:rsid w:val="002F51F5"/>
    <w:rsid w:val="002F7A89"/>
    <w:rsid w:val="00312137"/>
    <w:rsid w:val="00314F77"/>
    <w:rsid w:val="003261D8"/>
    <w:rsid w:val="00330359"/>
    <w:rsid w:val="003375DF"/>
    <w:rsid w:val="0033762F"/>
    <w:rsid w:val="00337ECC"/>
    <w:rsid w:val="0034282E"/>
    <w:rsid w:val="00344418"/>
    <w:rsid w:val="00354928"/>
    <w:rsid w:val="00360494"/>
    <w:rsid w:val="00365AB4"/>
    <w:rsid w:val="00366C7E"/>
    <w:rsid w:val="003732AA"/>
    <w:rsid w:val="0037367B"/>
    <w:rsid w:val="00382772"/>
    <w:rsid w:val="00383DB5"/>
    <w:rsid w:val="003849E3"/>
    <w:rsid w:val="00384EA3"/>
    <w:rsid w:val="00386850"/>
    <w:rsid w:val="0039651C"/>
    <w:rsid w:val="003A1B89"/>
    <w:rsid w:val="003A2736"/>
    <w:rsid w:val="003A39A1"/>
    <w:rsid w:val="003A6ACA"/>
    <w:rsid w:val="003B0009"/>
    <w:rsid w:val="003B6192"/>
    <w:rsid w:val="003B7BD6"/>
    <w:rsid w:val="003B7EF1"/>
    <w:rsid w:val="003C0D04"/>
    <w:rsid w:val="003C1D7D"/>
    <w:rsid w:val="003C1E73"/>
    <w:rsid w:val="003C2191"/>
    <w:rsid w:val="003D3863"/>
    <w:rsid w:val="003E14A8"/>
    <w:rsid w:val="003E3663"/>
    <w:rsid w:val="003E5A86"/>
    <w:rsid w:val="003E5DF0"/>
    <w:rsid w:val="003E7C33"/>
    <w:rsid w:val="003F09D0"/>
    <w:rsid w:val="00401DF7"/>
    <w:rsid w:val="00403E38"/>
    <w:rsid w:val="00410158"/>
    <w:rsid w:val="004110DE"/>
    <w:rsid w:val="00411675"/>
    <w:rsid w:val="004120FD"/>
    <w:rsid w:val="004146A2"/>
    <w:rsid w:val="00415D63"/>
    <w:rsid w:val="00415D8F"/>
    <w:rsid w:val="00420D59"/>
    <w:rsid w:val="004266F4"/>
    <w:rsid w:val="0044085A"/>
    <w:rsid w:val="004408D7"/>
    <w:rsid w:val="00442F67"/>
    <w:rsid w:val="004439D0"/>
    <w:rsid w:val="00451561"/>
    <w:rsid w:val="00452890"/>
    <w:rsid w:val="00452DBE"/>
    <w:rsid w:val="00455224"/>
    <w:rsid w:val="004560DD"/>
    <w:rsid w:val="00457AD1"/>
    <w:rsid w:val="0046008A"/>
    <w:rsid w:val="00474CCF"/>
    <w:rsid w:val="00480E2F"/>
    <w:rsid w:val="0048141F"/>
    <w:rsid w:val="00481591"/>
    <w:rsid w:val="00484911"/>
    <w:rsid w:val="004976F2"/>
    <w:rsid w:val="00497872"/>
    <w:rsid w:val="004A1B02"/>
    <w:rsid w:val="004A4CD6"/>
    <w:rsid w:val="004A74DB"/>
    <w:rsid w:val="004A7E91"/>
    <w:rsid w:val="004B201E"/>
    <w:rsid w:val="004B21A5"/>
    <w:rsid w:val="004B3213"/>
    <w:rsid w:val="004B4FA8"/>
    <w:rsid w:val="004B729F"/>
    <w:rsid w:val="004B78B5"/>
    <w:rsid w:val="004C1FCE"/>
    <w:rsid w:val="004C2656"/>
    <w:rsid w:val="004C7A1D"/>
    <w:rsid w:val="004D31E4"/>
    <w:rsid w:val="004E4F3D"/>
    <w:rsid w:val="004E5FEE"/>
    <w:rsid w:val="004E613B"/>
    <w:rsid w:val="004F1236"/>
    <w:rsid w:val="004F282E"/>
    <w:rsid w:val="004F2F85"/>
    <w:rsid w:val="004F4443"/>
    <w:rsid w:val="00502C6B"/>
    <w:rsid w:val="00502D05"/>
    <w:rsid w:val="00502DA4"/>
    <w:rsid w:val="005037F0"/>
    <w:rsid w:val="0050634E"/>
    <w:rsid w:val="00507680"/>
    <w:rsid w:val="00511051"/>
    <w:rsid w:val="00516A86"/>
    <w:rsid w:val="00520922"/>
    <w:rsid w:val="005275F6"/>
    <w:rsid w:val="005360B7"/>
    <w:rsid w:val="00536D6F"/>
    <w:rsid w:val="00542370"/>
    <w:rsid w:val="00547695"/>
    <w:rsid w:val="00554B28"/>
    <w:rsid w:val="00555DEB"/>
    <w:rsid w:val="005562F5"/>
    <w:rsid w:val="0055770D"/>
    <w:rsid w:val="00560BB2"/>
    <w:rsid w:val="00570A2D"/>
    <w:rsid w:val="00572102"/>
    <w:rsid w:val="005731E1"/>
    <w:rsid w:val="00582618"/>
    <w:rsid w:val="00584E5E"/>
    <w:rsid w:val="0059494C"/>
    <w:rsid w:val="005957D6"/>
    <w:rsid w:val="005B2261"/>
    <w:rsid w:val="005B2916"/>
    <w:rsid w:val="005B6878"/>
    <w:rsid w:val="005B71D3"/>
    <w:rsid w:val="005C44BD"/>
    <w:rsid w:val="005C559C"/>
    <w:rsid w:val="005D37EB"/>
    <w:rsid w:val="005D427C"/>
    <w:rsid w:val="005D454B"/>
    <w:rsid w:val="005E642E"/>
    <w:rsid w:val="005E7ACF"/>
    <w:rsid w:val="005F1BB0"/>
    <w:rsid w:val="005F2323"/>
    <w:rsid w:val="005F5CBD"/>
    <w:rsid w:val="005F6038"/>
    <w:rsid w:val="005F6F1F"/>
    <w:rsid w:val="006002F0"/>
    <w:rsid w:val="006002FF"/>
    <w:rsid w:val="0060184E"/>
    <w:rsid w:val="006023AA"/>
    <w:rsid w:val="006029A9"/>
    <w:rsid w:val="00606BC8"/>
    <w:rsid w:val="00612328"/>
    <w:rsid w:val="00613F0B"/>
    <w:rsid w:val="00615C80"/>
    <w:rsid w:val="0061765C"/>
    <w:rsid w:val="006217DA"/>
    <w:rsid w:val="006232BB"/>
    <w:rsid w:val="0062375A"/>
    <w:rsid w:val="00637BFB"/>
    <w:rsid w:val="00642492"/>
    <w:rsid w:val="00642A49"/>
    <w:rsid w:val="006454C2"/>
    <w:rsid w:val="00647945"/>
    <w:rsid w:val="006557AE"/>
    <w:rsid w:val="00656C4D"/>
    <w:rsid w:val="00660007"/>
    <w:rsid w:val="0066124C"/>
    <w:rsid w:val="00670024"/>
    <w:rsid w:val="00674155"/>
    <w:rsid w:val="0068634A"/>
    <w:rsid w:val="006863AF"/>
    <w:rsid w:val="00686D06"/>
    <w:rsid w:val="0068753F"/>
    <w:rsid w:val="0069236C"/>
    <w:rsid w:val="006923CC"/>
    <w:rsid w:val="006A1DDC"/>
    <w:rsid w:val="006A4095"/>
    <w:rsid w:val="006B2831"/>
    <w:rsid w:val="006D3C21"/>
    <w:rsid w:val="006D5EDF"/>
    <w:rsid w:val="006D6809"/>
    <w:rsid w:val="006D7B45"/>
    <w:rsid w:val="006E17B3"/>
    <w:rsid w:val="006E55B4"/>
    <w:rsid w:val="006E5716"/>
    <w:rsid w:val="006E5EF8"/>
    <w:rsid w:val="006F07E3"/>
    <w:rsid w:val="006F1371"/>
    <w:rsid w:val="006F77D0"/>
    <w:rsid w:val="007027BE"/>
    <w:rsid w:val="007039CE"/>
    <w:rsid w:val="00704067"/>
    <w:rsid w:val="00705705"/>
    <w:rsid w:val="00706582"/>
    <w:rsid w:val="0070726B"/>
    <w:rsid w:val="007147FA"/>
    <w:rsid w:val="007150FE"/>
    <w:rsid w:val="00716AA6"/>
    <w:rsid w:val="00727D1A"/>
    <w:rsid w:val="007302B3"/>
    <w:rsid w:val="00730733"/>
    <w:rsid w:val="007309A6"/>
    <w:rsid w:val="00730E3A"/>
    <w:rsid w:val="007351E7"/>
    <w:rsid w:val="00736AAF"/>
    <w:rsid w:val="00737A25"/>
    <w:rsid w:val="00741198"/>
    <w:rsid w:val="007414BE"/>
    <w:rsid w:val="007464A8"/>
    <w:rsid w:val="00750034"/>
    <w:rsid w:val="007534CE"/>
    <w:rsid w:val="00755F84"/>
    <w:rsid w:val="00760D16"/>
    <w:rsid w:val="00765B2A"/>
    <w:rsid w:val="00777308"/>
    <w:rsid w:val="00783A34"/>
    <w:rsid w:val="00783A80"/>
    <w:rsid w:val="00784F37"/>
    <w:rsid w:val="007850CA"/>
    <w:rsid w:val="00791620"/>
    <w:rsid w:val="007926C4"/>
    <w:rsid w:val="00792EBA"/>
    <w:rsid w:val="00793679"/>
    <w:rsid w:val="007B5571"/>
    <w:rsid w:val="007C03F0"/>
    <w:rsid w:val="007C044C"/>
    <w:rsid w:val="007C37FA"/>
    <w:rsid w:val="007C6B52"/>
    <w:rsid w:val="007D11AA"/>
    <w:rsid w:val="007D16C5"/>
    <w:rsid w:val="007D1C85"/>
    <w:rsid w:val="007D6173"/>
    <w:rsid w:val="007E02FE"/>
    <w:rsid w:val="007E1A93"/>
    <w:rsid w:val="007E2C18"/>
    <w:rsid w:val="007E3DDC"/>
    <w:rsid w:val="007E47FF"/>
    <w:rsid w:val="007F0DF7"/>
    <w:rsid w:val="007F3E6A"/>
    <w:rsid w:val="007F5180"/>
    <w:rsid w:val="007F5EB0"/>
    <w:rsid w:val="008008D7"/>
    <w:rsid w:val="00802175"/>
    <w:rsid w:val="00812514"/>
    <w:rsid w:val="0081262E"/>
    <w:rsid w:val="008129EC"/>
    <w:rsid w:val="008137D9"/>
    <w:rsid w:val="00814D61"/>
    <w:rsid w:val="00824B7B"/>
    <w:rsid w:val="00831627"/>
    <w:rsid w:val="008324D9"/>
    <w:rsid w:val="0083439E"/>
    <w:rsid w:val="008354BE"/>
    <w:rsid w:val="00837B61"/>
    <w:rsid w:val="008403D4"/>
    <w:rsid w:val="0084329D"/>
    <w:rsid w:val="0084434B"/>
    <w:rsid w:val="00851F12"/>
    <w:rsid w:val="008538E7"/>
    <w:rsid w:val="00853BC9"/>
    <w:rsid w:val="00856A13"/>
    <w:rsid w:val="00857BEC"/>
    <w:rsid w:val="00861967"/>
    <w:rsid w:val="008624F6"/>
    <w:rsid w:val="00862FE4"/>
    <w:rsid w:val="0086389A"/>
    <w:rsid w:val="008640D3"/>
    <w:rsid w:val="00864F63"/>
    <w:rsid w:val="00870F9A"/>
    <w:rsid w:val="0087605E"/>
    <w:rsid w:val="008810E1"/>
    <w:rsid w:val="00881CA2"/>
    <w:rsid w:val="00886DE8"/>
    <w:rsid w:val="008913A2"/>
    <w:rsid w:val="00892D5F"/>
    <w:rsid w:val="0089416E"/>
    <w:rsid w:val="008941AE"/>
    <w:rsid w:val="008A0E9E"/>
    <w:rsid w:val="008A794B"/>
    <w:rsid w:val="008B1FEE"/>
    <w:rsid w:val="008B2178"/>
    <w:rsid w:val="008D0998"/>
    <w:rsid w:val="008D0B05"/>
    <w:rsid w:val="008D0BEF"/>
    <w:rsid w:val="008D7387"/>
    <w:rsid w:val="008E15AC"/>
    <w:rsid w:val="008E1C8C"/>
    <w:rsid w:val="008F6BAF"/>
    <w:rsid w:val="00902D8B"/>
    <w:rsid w:val="00903C32"/>
    <w:rsid w:val="00906306"/>
    <w:rsid w:val="00906D2D"/>
    <w:rsid w:val="00906FFA"/>
    <w:rsid w:val="00907EF2"/>
    <w:rsid w:val="009121C4"/>
    <w:rsid w:val="00916B16"/>
    <w:rsid w:val="009173B9"/>
    <w:rsid w:val="009242EB"/>
    <w:rsid w:val="0093335D"/>
    <w:rsid w:val="00933E77"/>
    <w:rsid w:val="0093549D"/>
    <w:rsid w:val="0093613E"/>
    <w:rsid w:val="0093771E"/>
    <w:rsid w:val="00942D89"/>
    <w:rsid w:val="00943026"/>
    <w:rsid w:val="0094517C"/>
    <w:rsid w:val="009451A3"/>
    <w:rsid w:val="009457DE"/>
    <w:rsid w:val="00950BEB"/>
    <w:rsid w:val="00950C4C"/>
    <w:rsid w:val="0095716C"/>
    <w:rsid w:val="009607D3"/>
    <w:rsid w:val="009648D3"/>
    <w:rsid w:val="00966B81"/>
    <w:rsid w:val="00971696"/>
    <w:rsid w:val="00973733"/>
    <w:rsid w:val="00974037"/>
    <w:rsid w:val="00976CC5"/>
    <w:rsid w:val="00977056"/>
    <w:rsid w:val="00977F79"/>
    <w:rsid w:val="0098111F"/>
    <w:rsid w:val="00984280"/>
    <w:rsid w:val="00985865"/>
    <w:rsid w:val="00996652"/>
    <w:rsid w:val="0099748B"/>
    <w:rsid w:val="009A3749"/>
    <w:rsid w:val="009A484B"/>
    <w:rsid w:val="009A6478"/>
    <w:rsid w:val="009A78B7"/>
    <w:rsid w:val="009B04C4"/>
    <w:rsid w:val="009B740B"/>
    <w:rsid w:val="009C7720"/>
    <w:rsid w:val="009D1C35"/>
    <w:rsid w:val="009D2A57"/>
    <w:rsid w:val="009D67E6"/>
    <w:rsid w:val="009E31C4"/>
    <w:rsid w:val="009E3B0C"/>
    <w:rsid w:val="009E75EA"/>
    <w:rsid w:val="009F3011"/>
    <w:rsid w:val="00A078C2"/>
    <w:rsid w:val="00A11B66"/>
    <w:rsid w:val="00A12D73"/>
    <w:rsid w:val="00A15682"/>
    <w:rsid w:val="00A20340"/>
    <w:rsid w:val="00A21958"/>
    <w:rsid w:val="00A2232C"/>
    <w:rsid w:val="00A23AFA"/>
    <w:rsid w:val="00A2494A"/>
    <w:rsid w:val="00A31B3E"/>
    <w:rsid w:val="00A3526A"/>
    <w:rsid w:val="00A41598"/>
    <w:rsid w:val="00A417E4"/>
    <w:rsid w:val="00A53196"/>
    <w:rsid w:val="00A532F3"/>
    <w:rsid w:val="00A5348E"/>
    <w:rsid w:val="00A54FBE"/>
    <w:rsid w:val="00A617B8"/>
    <w:rsid w:val="00A6254C"/>
    <w:rsid w:val="00A63EB6"/>
    <w:rsid w:val="00A64078"/>
    <w:rsid w:val="00A671A0"/>
    <w:rsid w:val="00A80B0E"/>
    <w:rsid w:val="00A8489E"/>
    <w:rsid w:val="00A97B5B"/>
    <w:rsid w:val="00AB02A7"/>
    <w:rsid w:val="00AB27D0"/>
    <w:rsid w:val="00AB6D95"/>
    <w:rsid w:val="00AB769C"/>
    <w:rsid w:val="00AC29F3"/>
    <w:rsid w:val="00AC7478"/>
    <w:rsid w:val="00AD27C8"/>
    <w:rsid w:val="00AD55BC"/>
    <w:rsid w:val="00AD6A9F"/>
    <w:rsid w:val="00AD6BAE"/>
    <w:rsid w:val="00AD7E06"/>
    <w:rsid w:val="00AE1DC1"/>
    <w:rsid w:val="00AE3738"/>
    <w:rsid w:val="00AE3B90"/>
    <w:rsid w:val="00AE7A13"/>
    <w:rsid w:val="00AF6643"/>
    <w:rsid w:val="00AF7866"/>
    <w:rsid w:val="00B0337B"/>
    <w:rsid w:val="00B03A7E"/>
    <w:rsid w:val="00B11373"/>
    <w:rsid w:val="00B11BF0"/>
    <w:rsid w:val="00B13913"/>
    <w:rsid w:val="00B1483F"/>
    <w:rsid w:val="00B21EBA"/>
    <w:rsid w:val="00B231E5"/>
    <w:rsid w:val="00B36DAE"/>
    <w:rsid w:val="00B37A52"/>
    <w:rsid w:val="00B411F0"/>
    <w:rsid w:val="00B4400F"/>
    <w:rsid w:val="00B44D36"/>
    <w:rsid w:val="00B46282"/>
    <w:rsid w:val="00B52BC5"/>
    <w:rsid w:val="00B539AD"/>
    <w:rsid w:val="00B55193"/>
    <w:rsid w:val="00B56349"/>
    <w:rsid w:val="00B65911"/>
    <w:rsid w:val="00B73637"/>
    <w:rsid w:val="00B80B02"/>
    <w:rsid w:val="00B93284"/>
    <w:rsid w:val="00BA027E"/>
    <w:rsid w:val="00BB00F4"/>
    <w:rsid w:val="00BB0A96"/>
    <w:rsid w:val="00BB7671"/>
    <w:rsid w:val="00BC0DD5"/>
    <w:rsid w:val="00BC2407"/>
    <w:rsid w:val="00BC545D"/>
    <w:rsid w:val="00BC5862"/>
    <w:rsid w:val="00BC65B9"/>
    <w:rsid w:val="00BD06F2"/>
    <w:rsid w:val="00BD2CC7"/>
    <w:rsid w:val="00BD4DA2"/>
    <w:rsid w:val="00BD5EF6"/>
    <w:rsid w:val="00BE548A"/>
    <w:rsid w:val="00BE7D00"/>
    <w:rsid w:val="00BF2094"/>
    <w:rsid w:val="00BF68FA"/>
    <w:rsid w:val="00BF76EB"/>
    <w:rsid w:val="00C0017B"/>
    <w:rsid w:val="00C02B87"/>
    <w:rsid w:val="00C11BF1"/>
    <w:rsid w:val="00C12F88"/>
    <w:rsid w:val="00C218C7"/>
    <w:rsid w:val="00C23C44"/>
    <w:rsid w:val="00C255EE"/>
    <w:rsid w:val="00C32EF8"/>
    <w:rsid w:val="00C34242"/>
    <w:rsid w:val="00C36FAD"/>
    <w:rsid w:val="00C407E6"/>
    <w:rsid w:val="00C4086D"/>
    <w:rsid w:val="00C51AC7"/>
    <w:rsid w:val="00C5440A"/>
    <w:rsid w:val="00C61903"/>
    <w:rsid w:val="00C61D08"/>
    <w:rsid w:val="00C63227"/>
    <w:rsid w:val="00C67D8E"/>
    <w:rsid w:val="00C76617"/>
    <w:rsid w:val="00C811E5"/>
    <w:rsid w:val="00C8241A"/>
    <w:rsid w:val="00C82632"/>
    <w:rsid w:val="00C85479"/>
    <w:rsid w:val="00C8566A"/>
    <w:rsid w:val="00C9038B"/>
    <w:rsid w:val="00C92F33"/>
    <w:rsid w:val="00C934EF"/>
    <w:rsid w:val="00C97A2D"/>
    <w:rsid w:val="00C97D37"/>
    <w:rsid w:val="00CA02C7"/>
    <w:rsid w:val="00CA1896"/>
    <w:rsid w:val="00CA2E76"/>
    <w:rsid w:val="00CA5EDA"/>
    <w:rsid w:val="00CB17FF"/>
    <w:rsid w:val="00CB1A48"/>
    <w:rsid w:val="00CB46E6"/>
    <w:rsid w:val="00CB5B28"/>
    <w:rsid w:val="00CC31E5"/>
    <w:rsid w:val="00CC480C"/>
    <w:rsid w:val="00CD66CD"/>
    <w:rsid w:val="00CF11CF"/>
    <w:rsid w:val="00CF5371"/>
    <w:rsid w:val="00CF7A78"/>
    <w:rsid w:val="00D00302"/>
    <w:rsid w:val="00D0323A"/>
    <w:rsid w:val="00D0559F"/>
    <w:rsid w:val="00D064B5"/>
    <w:rsid w:val="00D06EC9"/>
    <w:rsid w:val="00D076E4"/>
    <w:rsid w:val="00D077E9"/>
    <w:rsid w:val="00D07D2B"/>
    <w:rsid w:val="00D12294"/>
    <w:rsid w:val="00D16FF9"/>
    <w:rsid w:val="00D22528"/>
    <w:rsid w:val="00D3419D"/>
    <w:rsid w:val="00D36C74"/>
    <w:rsid w:val="00D42CB7"/>
    <w:rsid w:val="00D445D5"/>
    <w:rsid w:val="00D5413D"/>
    <w:rsid w:val="00D541A4"/>
    <w:rsid w:val="00D570A9"/>
    <w:rsid w:val="00D60CCD"/>
    <w:rsid w:val="00D641DC"/>
    <w:rsid w:val="00D64CF4"/>
    <w:rsid w:val="00D66DAD"/>
    <w:rsid w:val="00D7054D"/>
    <w:rsid w:val="00D70D02"/>
    <w:rsid w:val="00D770C7"/>
    <w:rsid w:val="00D771C3"/>
    <w:rsid w:val="00D856BB"/>
    <w:rsid w:val="00D86945"/>
    <w:rsid w:val="00D90290"/>
    <w:rsid w:val="00D91279"/>
    <w:rsid w:val="00D9339C"/>
    <w:rsid w:val="00D95396"/>
    <w:rsid w:val="00D954B4"/>
    <w:rsid w:val="00D95AFF"/>
    <w:rsid w:val="00DA3E5B"/>
    <w:rsid w:val="00DA55B5"/>
    <w:rsid w:val="00DB17DD"/>
    <w:rsid w:val="00DB292B"/>
    <w:rsid w:val="00DB327B"/>
    <w:rsid w:val="00DC33A5"/>
    <w:rsid w:val="00DC55DE"/>
    <w:rsid w:val="00DC5841"/>
    <w:rsid w:val="00DC706A"/>
    <w:rsid w:val="00DD092E"/>
    <w:rsid w:val="00DD152F"/>
    <w:rsid w:val="00DD39D1"/>
    <w:rsid w:val="00DD75BA"/>
    <w:rsid w:val="00DE0430"/>
    <w:rsid w:val="00DE213F"/>
    <w:rsid w:val="00DE7BDA"/>
    <w:rsid w:val="00DF027C"/>
    <w:rsid w:val="00DF1042"/>
    <w:rsid w:val="00DF377A"/>
    <w:rsid w:val="00DF6CAB"/>
    <w:rsid w:val="00E00A32"/>
    <w:rsid w:val="00E018D1"/>
    <w:rsid w:val="00E01A7A"/>
    <w:rsid w:val="00E0217C"/>
    <w:rsid w:val="00E104F9"/>
    <w:rsid w:val="00E10907"/>
    <w:rsid w:val="00E10AC2"/>
    <w:rsid w:val="00E118CA"/>
    <w:rsid w:val="00E14B98"/>
    <w:rsid w:val="00E17519"/>
    <w:rsid w:val="00E20C84"/>
    <w:rsid w:val="00E22ACD"/>
    <w:rsid w:val="00E22EE0"/>
    <w:rsid w:val="00E301D6"/>
    <w:rsid w:val="00E30BC3"/>
    <w:rsid w:val="00E310AB"/>
    <w:rsid w:val="00E40C0D"/>
    <w:rsid w:val="00E4167C"/>
    <w:rsid w:val="00E464E6"/>
    <w:rsid w:val="00E507C1"/>
    <w:rsid w:val="00E54B22"/>
    <w:rsid w:val="00E55413"/>
    <w:rsid w:val="00E56980"/>
    <w:rsid w:val="00E620B0"/>
    <w:rsid w:val="00E6216F"/>
    <w:rsid w:val="00E6422E"/>
    <w:rsid w:val="00E73BE5"/>
    <w:rsid w:val="00E759EE"/>
    <w:rsid w:val="00E80762"/>
    <w:rsid w:val="00E80845"/>
    <w:rsid w:val="00E81B40"/>
    <w:rsid w:val="00E85ABE"/>
    <w:rsid w:val="00E86002"/>
    <w:rsid w:val="00E957C6"/>
    <w:rsid w:val="00EA0C74"/>
    <w:rsid w:val="00EA1051"/>
    <w:rsid w:val="00EB0437"/>
    <w:rsid w:val="00EB1CBA"/>
    <w:rsid w:val="00EB1CC4"/>
    <w:rsid w:val="00EB310F"/>
    <w:rsid w:val="00EB631B"/>
    <w:rsid w:val="00EC081E"/>
    <w:rsid w:val="00EC5BF6"/>
    <w:rsid w:val="00ED124A"/>
    <w:rsid w:val="00ED488A"/>
    <w:rsid w:val="00EE3930"/>
    <w:rsid w:val="00EE6133"/>
    <w:rsid w:val="00EF062A"/>
    <w:rsid w:val="00EF0E09"/>
    <w:rsid w:val="00EF555B"/>
    <w:rsid w:val="00EF55F8"/>
    <w:rsid w:val="00F027BB"/>
    <w:rsid w:val="00F03E8C"/>
    <w:rsid w:val="00F1121D"/>
    <w:rsid w:val="00F112A0"/>
    <w:rsid w:val="00F11DCF"/>
    <w:rsid w:val="00F12326"/>
    <w:rsid w:val="00F14A8F"/>
    <w:rsid w:val="00F162EA"/>
    <w:rsid w:val="00F20490"/>
    <w:rsid w:val="00F250B9"/>
    <w:rsid w:val="00F31657"/>
    <w:rsid w:val="00F3432C"/>
    <w:rsid w:val="00F34B91"/>
    <w:rsid w:val="00F34D56"/>
    <w:rsid w:val="00F34FA2"/>
    <w:rsid w:val="00F36328"/>
    <w:rsid w:val="00F417DF"/>
    <w:rsid w:val="00F43166"/>
    <w:rsid w:val="00F51329"/>
    <w:rsid w:val="00F52D27"/>
    <w:rsid w:val="00F541DD"/>
    <w:rsid w:val="00F567ED"/>
    <w:rsid w:val="00F57DBA"/>
    <w:rsid w:val="00F613F7"/>
    <w:rsid w:val="00F61BB3"/>
    <w:rsid w:val="00F62111"/>
    <w:rsid w:val="00F635B2"/>
    <w:rsid w:val="00F64F33"/>
    <w:rsid w:val="00F65D4C"/>
    <w:rsid w:val="00F671AA"/>
    <w:rsid w:val="00F83527"/>
    <w:rsid w:val="00F87747"/>
    <w:rsid w:val="00FA018B"/>
    <w:rsid w:val="00FA4B29"/>
    <w:rsid w:val="00FA50A2"/>
    <w:rsid w:val="00FB267C"/>
    <w:rsid w:val="00FB4495"/>
    <w:rsid w:val="00FC20D0"/>
    <w:rsid w:val="00FC2516"/>
    <w:rsid w:val="00FD214F"/>
    <w:rsid w:val="00FD387F"/>
    <w:rsid w:val="00FD583F"/>
    <w:rsid w:val="00FD5C5C"/>
    <w:rsid w:val="00FD7488"/>
    <w:rsid w:val="00FE0B41"/>
    <w:rsid w:val="00FE447C"/>
    <w:rsid w:val="00FE5AB5"/>
    <w:rsid w:val="00FF16B4"/>
    <w:rsid w:val="00FF1F17"/>
    <w:rsid w:val="00FF4192"/>
    <w:rsid w:val="00FF49D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EB50E"/>
  <w15:docId w15:val="{1F7C165A-8CA2-441D-9949-9E4F731B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282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4A4C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D1229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5"/>
    <w:rsid w:val="004A4CD6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0A3555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C0DD5"/>
    <w:pPr>
      <w:tabs>
        <w:tab w:val="right" w:leader="dot" w:pos="9016"/>
      </w:tabs>
      <w:spacing w:after="100"/>
      <w:jc w:val="both"/>
    </w:pPr>
    <w:rPr>
      <w:rFonts w:ascii="Arial" w:hAnsi="Arial"/>
      <w:noProof/>
      <w:color w:val="auto"/>
    </w:rPr>
  </w:style>
  <w:style w:type="paragraph" w:styleId="TDC2">
    <w:name w:val="toc 2"/>
    <w:basedOn w:val="Normal"/>
    <w:next w:val="Normal"/>
    <w:autoRedefine/>
    <w:uiPriority w:val="39"/>
    <w:unhideWhenUsed/>
    <w:rsid w:val="004A74DB"/>
    <w:pPr>
      <w:tabs>
        <w:tab w:val="right" w:leader="dot" w:pos="9016"/>
      </w:tabs>
      <w:spacing w:after="100"/>
      <w:ind w:left="280"/>
    </w:pPr>
    <w:rPr>
      <w:rFonts w:asciiTheme="majorHAnsi" w:hAnsiTheme="majorHAnsi" w:cstheme="majorHAnsi"/>
      <w:b w:val="0"/>
      <w:bCs/>
      <w:noProof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ED124A"/>
    <w:pPr>
      <w:tabs>
        <w:tab w:val="right" w:leader="dot" w:pos="9016"/>
      </w:tabs>
      <w:spacing w:after="100"/>
      <w:ind w:left="560"/>
    </w:pPr>
    <w:rPr>
      <w:rFonts w:asciiTheme="majorHAnsi" w:hAnsiTheme="majorHAnsi" w:cstheme="majorHAnsi"/>
      <w:b w:val="0"/>
      <w:bCs/>
      <w:noProof/>
      <w:color w:val="auto"/>
    </w:rPr>
  </w:style>
  <w:style w:type="character" w:styleId="Hipervnculo">
    <w:name w:val="Hyperlink"/>
    <w:basedOn w:val="Fuentedeprrafopredeter"/>
    <w:uiPriority w:val="99"/>
    <w:unhideWhenUsed/>
    <w:rsid w:val="000A3555"/>
    <w:rPr>
      <w:color w:val="3592C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827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827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82772"/>
    <w:rPr>
      <w:rFonts w:eastAsiaTheme="minorEastAsia"/>
      <w:b/>
      <w:color w:val="082A75" w:themeColor="text2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2772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2772"/>
    <w:rPr>
      <w:rFonts w:eastAsiaTheme="minorEastAsia"/>
      <w:b/>
      <w:bCs/>
      <w:color w:val="082A75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117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6953">
          <w:marLeft w:val="-7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2697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634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372">
          <w:marLeft w:val="-7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19EFC1789A4971BC452704388D0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E9469-0AC9-48ED-8C8D-3B59FCFD2629}"/>
      </w:docPartPr>
      <w:docPartBody>
        <w:p w:rsidR="00C11A58" w:rsidRDefault="00C56BF7">
          <w:pPr>
            <w:pStyle w:val="BE19EFC1789A4971BC452704388D0C44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77"/>
    <w:rsid w:val="000642C5"/>
    <w:rsid w:val="000D4E6F"/>
    <w:rsid w:val="001D605B"/>
    <w:rsid w:val="003156DC"/>
    <w:rsid w:val="00543A1A"/>
    <w:rsid w:val="005735D4"/>
    <w:rsid w:val="006213B7"/>
    <w:rsid w:val="00654377"/>
    <w:rsid w:val="00894788"/>
    <w:rsid w:val="008D37E4"/>
    <w:rsid w:val="008D691F"/>
    <w:rsid w:val="008F14F6"/>
    <w:rsid w:val="008F3425"/>
    <w:rsid w:val="00A15760"/>
    <w:rsid w:val="00B41870"/>
    <w:rsid w:val="00B7382D"/>
    <w:rsid w:val="00C11A58"/>
    <w:rsid w:val="00C5133A"/>
    <w:rsid w:val="00C56BF7"/>
    <w:rsid w:val="00D12403"/>
    <w:rsid w:val="00D13B22"/>
    <w:rsid w:val="00D83D05"/>
    <w:rsid w:val="00E13CE8"/>
    <w:rsid w:val="00E17DD6"/>
    <w:rsid w:val="00E66A97"/>
    <w:rsid w:val="00E97CA3"/>
    <w:rsid w:val="00EB7874"/>
    <w:rsid w:val="00F00221"/>
    <w:rsid w:val="00F37E80"/>
    <w:rsid w:val="00F5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BE19EFC1789A4971BC452704388D0C44">
    <w:name w:val="BE19EFC1789A4971BC452704388D0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EC5E82-449F-4A54-B2E4-339E5C26ECEB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C997A-B7E0-42F0-BC3C-1681EE913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99</TotalTime>
  <Pages>14</Pages>
  <Words>5181</Words>
  <Characters>28500</Characters>
  <Application>Microsoft Office Word</Application>
  <DocSecurity>0</DocSecurity>
  <Lines>237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Gino Ventura</cp:lastModifiedBy>
  <cp:revision>29</cp:revision>
  <cp:lastPrinted>2022-11-09T02:21:00Z</cp:lastPrinted>
  <dcterms:created xsi:type="dcterms:W3CDTF">2022-11-01T01:41:00Z</dcterms:created>
  <dcterms:modified xsi:type="dcterms:W3CDTF">2022-11-12T23:29:00Z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